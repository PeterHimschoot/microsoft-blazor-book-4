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87199" w14:textId="3F80F20E" w:rsidR="00560424" w:rsidRDefault="00AA242C" w:rsidP="00AA242C">
      <w:pPr>
        <w:pStyle w:val="ChapterNumber"/>
      </w:pPr>
      <w:r>
        <w:t>11</w:t>
      </w:r>
    </w:p>
    <w:p w14:paraId="50D2DBA7" w14:textId="5D2D6934" w:rsidR="00AA242C" w:rsidRDefault="00AA242C" w:rsidP="00AA242C">
      <w:pPr>
        <w:pStyle w:val="ChapterTitle"/>
      </w:pPr>
      <w:r>
        <w:t>Blazor State Management</w:t>
      </w:r>
    </w:p>
    <w:p w14:paraId="3229CDA1" w14:textId="07887A3C" w:rsidR="00AA242C" w:rsidRDefault="00C35C08" w:rsidP="00A305C4">
      <w:pPr>
        <w:pStyle w:val="BodyText"/>
      </w:pPr>
      <w:r>
        <w:t xml:space="preserve">Blazor is used to build Single Page Applications, and </w:t>
      </w:r>
      <w:r w:rsidR="005C54D1">
        <w:t>has</w:t>
      </w:r>
      <w:r>
        <w:t xml:space="preserve"> a stateful programming</w:t>
      </w:r>
      <w:r w:rsidR="00EC40D2">
        <w:fldChar w:fldCharType="begin"/>
      </w:r>
      <w:r w:rsidR="00EC40D2">
        <w:instrText xml:space="preserve"> XE "</w:instrText>
      </w:r>
      <w:r w:rsidR="00EC40D2" w:rsidRPr="00045233">
        <w:instrText>stateful programming</w:instrText>
      </w:r>
      <w:r w:rsidR="00EC40D2">
        <w:instrText xml:space="preserve">" </w:instrText>
      </w:r>
      <w:r w:rsidR="00EC40D2">
        <w:fldChar w:fldCharType="end"/>
      </w:r>
      <w:r>
        <w:t xml:space="preserve"> model, meaning that a Blazor application keeps its state in memory, as long as the user does not refresh the browser. </w:t>
      </w:r>
      <w:r w:rsidR="00EC40D2">
        <w:t xml:space="preserve">Refreshing the browser will restart your Blazor application, losing all state in memory. </w:t>
      </w:r>
      <w:r w:rsidR="005C54D1">
        <w:t>H</w:t>
      </w:r>
      <w:r w:rsidR="00EC40D2">
        <w:t>ow can you keep th</w:t>
      </w:r>
      <w:r w:rsidR="005C54D1">
        <w:t>e application’</w:t>
      </w:r>
      <w:r w:rsidR="00EC40D2">
        <w:t xml:space="preserve">s state? </w:t>
      </w:r>
      <w:r>
        <w:t>In this chapter we will look at how your application can manage its state, and pass data between pages</w:t>
      </w:r>
      <w:r w:rsidR="00EC40D2">
        <w:t>, browser tabs and even different browsers</w:t>
      </w:r>
      <w:r>
        <w:t xml:space="preserve">. Some of these techniques we have been using before, </w:t>
      </w:r>
      <w:r w:rsidR="005C54D1">
        <w:t>and</w:t>
      </w:r>
      <w:r>
        <w:t xml:space="preserve"> we will also look at building complex Blazor applications using the Redux pattern.</w:t>
      </w:r>
    </w:p>
    <w:p w14:paraId="4CB11ABE" w14:textId="167D29E4" w:rsidR="00C35C08" w:rsidRDefault="0046519F" w:rsidP="0046519F">
      <w:pPr>
        <w:pStyle w:val="Heading1"/>
      </w:pPr>
      <w:r>
        <w:t>Examining Component State</w:t>
      </w:r>
    </w:p>
    <w:p w14:paraId="2EDEA170" w14:textId="41CAA16B" w:rsidR="007D69CF" w:rsidRDefault="00EC40D2" w:rsidP="00A305C4">
      <w:pPr>
        <w:pStyle w:val="BodyText"/>
      </w:pPr>
      <w:r>
        <w:t xml:space="preserve">This chapter comes with a prepared demo, because it reviews some of the techniques we have seen before. So start Visual Studio and open the </w:t>
      </w:r>
      <w:proofErr w:type="spellStart"/>
      <w:r>
        <w:t>StateManagement</w:t>
      </w:r>
      <w:proofErr w:type="spellEnd"/>
      <w:r>
        <w:t xml:space="preserve"> demo solution. Now start the </w:t>
      </w:r>
      <w:proofErr w:type="spellStart"/>
      <w:r>
        <w:t>StateManagementWASM</w:t>
      </w:r>
      <w:proofErr w:type="spellEnd"/>
      <w:r>
        <w:t xml:space="preserve"> project. Your browser should open. Navigate to the Counter page by clicking the Counter link in the </w:t>
      </w:r>
      <w:r w:rsidR="005C54D1">
        <w:t>navigation</w:t>
      </w:r>
      <w:r>
        <w:t xml:space="preserve"> column of the application. A familiar component should render. </w:t>
      </w:r>
    </w:p>
    <w:p w14:paraId="6B663186" w14:textId="33EE324C" w:rsidR="0046519F" w:rsidRDefault="00EC40D2" w:rsidP="00A305C4">
      <w:pPr>
        <w:pStyle w:val="BodyText"/>
      </w:pPr>
      <w:r>
        <w:t xml:space="preserve">Click on the button a couple of times and then refresh your browser. The Counter goes back to 0! The same thing happens when you click on another link in the navigation menu. Imagine that this is your application and the user just spent a couple of minutes entering their data. </w:t>
      </w:r>
      <w:r w:rsidR="007D69CF">
        <w:t>Your user</w:t>
      </w:r>
      <w:r>
        <w:t xml:space="preserve"> click</w:t>
      </w:r>
      <w:r w:rsidR="007D69CF">
        <w:t>s</w:t>
      </w:r>
      <w:r>
        <w:t xml:space="preserve"> on another page</w:t>
      </w:r>
      <w:r w:rsidR="007D69CF">
        <w:t xml:space="preserve">, maybe to look at some </w:t>
      </w:r>
      <w:r w:rsidR="005C54D1">
        <w:t>references the user needs</w:t>
      </w:r>
      <w:r>
        <w:t>, th</w:t>
      </w:r>
      <w:r w:rsidR="007D69CF">
        <w:t>e user</w:t>
      </w:r>
      <w:r>
        <w:t xml:space="preserve"> come</w:t>
      </w:r>
      <w:r w:rsidR="007D69CF">
        <w:t>s</w:t>
      </w:r>
      <w:r>
        <w:t xml:space="preserve"> back and all the</w:t>
      </w:r>
      <w:r w:rsidR="007D69CF">
        <w:t xml:space="preserve"> </w:t>
      </w:r>
      <w:r w:rsidR="007D69CF">
        <w:lastRenderedPageBreak/>
        <w:t>painstakingly entered</w:t>
      </w:r>
      <w:r>
        <w:t xml:space="preserve"> data is gone! </w:t>
      </w:r>
      <w:r w:rsidR="007D69CF">
        <w:t>Should I encounter an application like this, I will most likely vow to never use this application again!</w:t>
      </w:r>
    </w:p>
    <w:p w14:paraId="6296B097" w14:textId="77777777" w:rsidR="00330749" w:rsidRDefault="007D69CF" w:rsidP="00A305C4">
      <w:pPr>
        <w:pStyle w:val="BodyText"/>
      </w:pPr>
      <w:r>
        <w:t>In a Blazor WebAssembly application your component is running in the browser, and data gets stored in the memory of the browser. With Blazor Server</w:t>
      </w:r>
      <w:r w:rsidR="00AF4072">
        <w:t xml:space="preserve"> all the work i</w:t>
      </w:r>
      <w:r w:rsidR="00330749">
        <w:t>s</w:t>
      </w:r>
      <w:r w:rsidR="00AF4072">
        <w:t xml:space="preserve"> done on the server with a thin SignalR connection</w:t>
      </w:r>
      <w:r w:rsidR="00330749">
        <w:t xml:space="preserve"> to update the DOM. The application’s d</w:t>
      </w:r>
      <w:r>
        <w:t xml:space="preserve">ata gets stored in a circuit, which is the way Blazor server differentiates between data of different users. Data in a circuit gets stored in the </w:t>
      </w:r>
      <w:r w:rsidR="00A305C4">
        <w:t>server’s</w:t>
      </w:r>
      <w:r>
        <w:t xml:space="preserve"> memory. But when the browser refreshed, the Blazor runtime creates a new circuit, losing all data stored in the original circuit. </w:t>
      </w:r>
    </w:p>
    <w:p w14:paraId="24C992BD" w14:textId="6CD28073" w:rsidR="007D69CF" w:rsidRDefault="007D69CF" w:rsidP="00A305C4">
      <w:pPr>
        <w:pStyle w:val="BodyText"/>
      </w:pPr>
      <w:r>
        <w:t>All of this means that you should do some extra things to keep your user’s data.</w:t>
      </w:r>
    </w:p>
    <w:p w14:paraId="1FD19B4D" w14:textId="545BD20E" w:rsidR="007D69CF" w:rsidRDefault="007D69CF" w:rsidP="00A305C4">
      <w:pPr>
        <w:pStyle w:val="BodyText"/>
      </w:pPr>
      <w:r>
        <w:t xml:space="preserve">What kind of data does Blazor store in the browser’s memory/circuit? </w:t>
      </w:r>
    </w:p>
    <w:p w14:paraId="064C8835" w14:textId="2C2D2F42" w:rsidR="007D69CF" w:rsidRDefault="007D69CF" w:rsidP="007D69CF">
      <w:pPr>
        <w:pStyle w:val="Bullet"/>
      </w:pPr>
      <w:r>
        <w:t>Render Tree: Each time Blazor renders your components, it stores this in the Render Tree, which is an in memory representation of all the HTML markup</w:t>
      </w:r>
      <w:r w:rsidR="006D5363">
        <w:t>. This allows Blazor to calculate the difference between the previous render tree so it only updates the DOM with the changes.</w:t>
      </w:r>
    </w:p>
    <w:p w14:paraId="282125CB" w14:textId="2FF175F7" w:rsidR="007D69CF" w:rsidRDefault="006D5363" w:rsidP="007D69CF">
      <w:pPr>
        <w:pStyle w:val="Bullet"/>
      </w:pPr>
      <w:r>
        <w:t>Component’s f</w:t>
      </w:r>
      <w:r w:rsidR="007D69CF">
        <w:t>iel</w:t>
      </w:r>
      <w:r>
        <w:t>d</w:t>
      </w:r>
      <w:r w:rsidR="007D69CF">
        <w:t xml:space="preserve">s and </w:t>
      </w:r>
      <w:r>
        <w:t>p</w:t>
      </w:r>
      <w:r w:rsidR="007D69CF">
        <w:t>roperties</w:t>
      </w:r>
      <w:r>
        <w:t>.</w:t>
      </w:r>
    </w:p>
    <w:p w14:paraId="5D47574D" w14:textId="2AF753A4" w:rsidR="006D5363" w:rsidRDefault="006D5363" w:rsidP="007D69CF">
      <w:pPr>
        <w:pStyle w:val="Bullet"/>
      </w:pPr>
      <w:r>
        <w:t xml:space="preserve">Dependency </w:t>
      </w:r>
      <w:r w:rsidR="00330749">
        <w:t>i</w:t>
      </w:r>
      <w:r>
        <w:t>njection instances.</w:t>
      </w:r>
    </w:p>
    <w:p w14:paraId="346F7470" w14:textId="39F83DCA" w:rsidR="00330749" w:rsidRDefault="00330749" w:rsidP="007D69CF">
      <w:pPr>
        <w:pStyle w:val="Bullet"/>
      </w:pPr>
      <w:r>
        <w:t>JavaScript interop data</w:t>
      </w:r>
    </w:p>
    <w:p w14:paraId="40BCBE97" w14:textId="7559A612" w:rsidR="006D5363" w:rsidRDefault="007D69CF" w:rsidP="00A305C4">
      <w:pPr>
        <w:pStyle w:val="BodyText"/>
      </w:pPr>
      <w:r>
        <w:t xml:space="preserve">Where can we store data so it does not get lost, even after a browser refresh? </w:t>
      </w:r>
    </w:p>
    <w:p w14:paraId="0B4501CB" w14:textId="5CA5A5A6" w:rsidR="00A66E87" w:rsidRDefault="00A66E87" w:rsidP="00A305C4">
      <w:pPr>
        <w:pStyle w:val="BodyText"/>
      </w:pPr>
      <w:r>
        <w:t>Options are not to store the data, use local storage, use a server, or use the URL.</w:t>
      </w:r>
    </w:p>
    <w:p w14:paraId="3A197A68" w14:textId="77777777" w:rsidR="006D5363" w:rsidRDefault="006D5363" w:rsidP="006D5363">
      <w:pPr>
        <w:pStyle w:val="Heading2"/>
      </w:pPr>
      <w:r>
        <w:t>What Not To Store</w:t>
      </w:r>
    </w:p>
    <w:p w14:paraId="7B47050D" w14:textId="27B93132" w:rsidR="007D69CF" w:rsidRDefault="006D5363" w:rsidP="00A305C4">
      <w:pPr>
        <w:pStyle w:val="BodyText"/>
      </w:pPr>
      <w:r>
        <w:t xml:space="preserve">First of all I would like to note that you only need to save the data that is being created by the user. All other data can easily be reconstructed, for example it is useless to store the render tree yourself. Blazor can always recreate this from scratch, provided your component’s still have their state. Data retrieved using a service, for example the weather forecasts, can also be retrieved by revisiting the server. You only need to store changes made by the application user, for example shopping carts, registration information for new users, </w:t>
      </w:r>
      <w:r w:rsidR="00A305C4">
        <w:t>etc.</w:t>
      </w:r>
    </w:p>
    <w:p w14:paraId="014DF2FD" w14:textId="48548246" w:rsidR="007D69CF" w:rsidRDefault="007D69CF" w:rsidP="007D69CF">
      <w:pPr>
        <w:pStyle w:val="Heading2"/>
      </w:pPr>
      <w:r>
        <w:lastRenderedPageBreak/>
        <w:t>Local Storage</w:t>
      </w:r>
    </w:p>
    <w:p w14:paraId="6D169AB5" w14:textId="320AE8A1" w:rsidR="007D69CF" w:rsidRDefault="006D5363" w:rsidP="00A305C4">
      <w:pPr>
        <w:pStyle w:val="BodyText"/>
      </w:pPr>
      <w:r>
        <w:t>All modern browsers allow you to persist data in the browser. You can choose between local storage and session storage</w:t>
      </w:r>
      <w:r w:rsidR="00437626">
        <w:t>, and their use is similar</w:t>
      </w:r>
      <w:r>
        <w:t>. The main difference is that local storage is kept</w:t>
      </w:r>
      <w:r w:rsidR="00437626">
        <w:t xml:space="preserve"> even when you shut down your machine</w:t>
      </w:r>
      <w:r w:rsidR="00330749">
        <w:t>, while s</w:t>
      </w:r>
      <w:r w:rsidR="00437626">
        <w:t xml:space="preserve">ession storage will be lost when you close the application’s browser tab or the browser. </w:t>
      </w:r>
      <w:r w:rsidR="00330749">
        <w:t>Another advantage of local storage is that you can easily share data between browser tabs.</w:t>
      </w:r>
    </w:p>
    <w:p w14:paraId="1659726C" w14:textId="1C53FF80" w:rsidR="00437626" w:rsidRDefault="00437626" w:rsidP="00A305C4">
      <w:pPr>
        <w:pStyle w:val="BodyText"/>
      </w:pPr>
      <w:r>
        <w:t xml:space="preserve">With the </w:t>
      </w:r>
      <w:proofErr w:type="spellStart"/>
      <w:r>
        <w:t>StateManagementWASM</w:t>
      </w:r>
      <w:proofErr w:type="spellEnd"/>
      <w:r>
        <w:t xml:space="preserve"> application running click on the Local Storage link in the navigation menu. Click on the button to increment the counter. Now navigate to the Counter page, and back to the Local Storage page. You counter keeps its value! Refresh your browser. Again the counter keeps its value. You can even restart the browser.</w:t>
      </w:r>
    </w:p>
    <w:p w14:paraId="5D7D90F6" w14:textId="3356BE4C" w:rsidR="00437626" w:rsidRDefault="00437626" w:rsidP="00A305C4">
      <w:pPr>
        <w:pStyle w:val="BodyText"/>
      </w:pPr>
      <w:r>
        <w:t>How does this work? In the JavaScript interop chapter we built a local storage service which uses JavaScript interop to store values in local storage. Let us review this again.</w:t>
      </w:r>
    </w:p>
    <w:p w14:paraId="21CF294D" w14:textId="638AED0D" w:rsidR="00437626" w:rsidRDefault="00330749" w:rsidP="00A305C4">
      <w:pPr>
        <w:pStyle w:val="BodyText"/>
      </w:pPr>
      <w:r>
        <w:t>S</w:t>
      </w:r>
      <w:r w:rsidR="00437626">
        <w:t xml:space="preserve">tart with the service, which you can find in Listing 11-1. Here we use the </w:t>
      </w:r>
      <w:proofErr w:type="spellStart"/>
      <w:r w:rsidR="00437626" w:rsidRPr="00AB0BF1">
        <w:rPr>
          <w:rStyle w:val="CodeInline"/>
        </w:rPr>
        <w:t>I</w:t>
      </w:r>
      <w:r w:rsidR="00A52931" w:rsidRPr="00AB0BF1">
        <w:rPr>
          <w:rStyle w:val="CodeInline"/>
        </w:rPr>
        <w:t>JSRuntime</w:t>
      </w:r>
      <w:proofErr w:type="spellEnd"/>
      <w:r w:rsidR="00A52931">
        <w:t xml:space="preserve"> to load the JavaScript module from Listing 11-2. It has methods to store values in local storage.</w:t>
      </w:r>
    </w:p>
    <w:p w14:paraId="2BEFE217" w14:textId="5B163BC9" w:rsidR="00437626" w:rsidRDefault="00437626" w:rsidP="006B2B59">
      <w:pPr>
        <w:pStyle w:val="Caption"/>
      </w:pPr>
      <w:r>
        <w:t>Listing 11-1. The LocalStorage Service</w:t>
      </w:r>
    </w:p>
    <w:p w14:paraId="1F21DE51" w14:textId="77777777" w:rsidR="00437626" w:rsidRDefault="00437626" w:rsidP="00437626">
      <w:pPr>
        <w:pStyle w:val="Code"/>
      </w:pPr>
      <w:r>
        <w:rPr>
          <w:color w:val="0000FF"/>
        </w:rPr>
        <w:t>using</w:t>
      </w:r>
      <w:r>
        <w:t xml:space="preserve"> Microsoft.JSInterop;</w:t>
      </w:r>
    </w:p>
    <w:p w14:paraId="715A8E48" w14:textId="77777777" w:rsidR="00437626" w:rsidRDefault="00437626" w:rsidP="00437626">
      <w:pPr>
        <w:pStyle w:val="Code"/>
      </w:pPr>
      <w:r>
        <w:rPr>
          <w:color w:val="0000FF"/>
        </w:rPr>
        <w:t>using</w:t>
      </w:r>
      <w:r>
        <w:t xml:space="preserve"> System.Threading.Tasks;</w:t>
      </w:r>
    </w:p>
    <w:p w14:paraId="3A115D96" w14:textId="77777777" w:rsidR="00437626" w:rsidRDefault="00437626" w:rsidP="00437626">
      <w:pPr>
        <w:pStyle w:val="Code"/>
      </w:pPr>
    </w:p>
    <w:p w14:paraId="47402007" w14:textId="77777777" w:rsidR="00437626" w:rsidRDefault="00437626" w:rsidP="00437626">
      <w:pPr>
        <w:pStyle w:val="Code"/>
      </w:pPr>
      <w:r>
        <w:rPr>
          <w:color w:val="0000FF"/>
        </w:rPr>
        <w:t>namespace</w:t>
      </w:r>
      <w:r>
        <w:t xml:space="preserve"> JSInterop.Services</w:t>
      </w:r>
    </w:p>
    <w:p w14:paraId="021992E6" w14:textId="77777777" w:rsidR="00437626" w:rsidRDefault="00437626" w:rsidP="00437626">
      <w:pPr>
        <w:pStyle w:val="Code"/>
      </w:pPr>
      <w:r>
        <w:t>{</w:t>
      </w:r>
    </w:p>
    <w:p w14:paraId="2A2539AD" w14:textId="77777777" w:rsidR="00437626" w:rsidRDefault="00437626" w:rsidP="00437626">
      <w:pPr>
        <w:pStyle w:val="Code"/>
      </w:pPr>
      <w:r>
        <w:t xml:space="preserve">  </w:t>
      </w:r>
      <w:r>
        <w:rPr>
          <w:color w:val="0000FF"/>
        </w:rPr>
        <w:t>public</w:t>
      </w:r>
      <w:r>
        <w:t xml:space="preserve"> </w:t>
      </w:r>
      <w:r>
        <w:rPr>
          <w:color w:val="0000FF"/>
        </w:rPr>
        <w:t>class</w:t>
      </w:r>
      <w:r>
        <w:t xml:space="preserve"> </w:t>
      </w:r>
      <w:r>
        <w:rPr>
          <w:color w:val="2B91AF"/>
        </w:rPr>
        <w:t>LocalStorageWithModule</w:t>
      </w:r>
      <w:r>
        <w:t xml:space="preserve"> : ILocalStorage</w:t>
      </w:r>
    </w:p>
    <w:p w14:paraId="71227D8F" w14:textId="77777777" w:rsidR="00437626" w:rsidRDefault="00437626" w:rsidP="00437626">
      <w:pPr>
        <w:pStyle w:val="Code"/>
      </w:pPr>
      <w:r>
        <w:t xml:space="preserve">  {</w:t>
      </w:r>
    </w:p>
    <w:p w14:paraId="5337D461" w14:textId="77777777" w:rsidR="00437626" w:rsidRDefault="00437626" w:rsidP="00437626">
      <w:pPr>
        <w:pStyle w:val="Code"/>
      </w:pPr>
      <w:r>
        <w:t xml:space="preserve">    </w:t>
      </w:r>
      <w:r>
        <w:rPr>
          <w:color w:val="0000FF"/>
        </w:rPr>
        <w:t>private</w:t>
      </w:r>
      <w:r>
        <w:t xml:space="preserve"> </w:t>
      </w:r>
      <w:r>
        <w:rPr>
          <w:color w:val="0000FF"/>
        </w:rPr>
        <w:t>readonly</w:t>
      </w:r>
      <w:r>
        <w:t xml:space="preserve"> IJSRuntime js;</w:t>
      </w:r>
    </w:p>
    <w:p w14:paraId="1FDB69C7" w14:textId="77777777" w:rsidR="00437626" w:rsidRDefault="00437626" w:rsidP="00437626">
      <w:pPr>
        <w:pStyle w:val="Code"/>
      </w:pPr>
      <w:r>
        <w:t xml:space="preserve">    </w:t>
      </w:r>
      <w:r>
        <w:rPr>
          <w:color w:val="0000FF"/>
        </w:rPr>
        <w:t>private</w:t>
      </w:r>
      <w:r>
        <w:t xml:space="preserve"> IJSObjectReference? module;</w:t>
      </w:r>
    </w:p>
    <w:p w14:paraId="3F75B748" w14:textId="77777777" w:rsidR="00437626" w:rsidRDefault="00437626" w:rsidP="00437626">
      <w:pPr>
        <w:pStyle w:val="Code"/>
      </w:pPr>
    </w:p>
    <w:p w14:paraId="0CE7E9B1" w14:textId="77777777" w:rsidR="00437626" w:rsidRDefault="00437626" w:rsidP="00437626">
      <w:pPr>
        <w:pStyle w:val="Code"/>
      </w:pPr>
      <w:r>
        <w:t xml:space="preserve">    </w:t>
      </w:r>
      <w:r>
        <w:rPr>
          <w:color w:val="0000FF"/>
        </w:rPr>
        <w:t>public</w:t>
      </w:r>
      <w:r>
        <w:t xml:space="preserve"> </w:t>
      </w:r>
      <w:r>
        <w:rPr>
          <w:color w:val="2B91AF"/>
        </w:rPr>
        <w:t>LocalStorageWithModule</w:t>
      </w:r>
      <w:r>
        <w:t xml:space="preserve">(IJSRuntime js) </w:t>
      </w:r>
    </w:p>
    <w:p w14:paraId="220523A5" w14:textId="726DC645" w:rsidR="00437626" w:rsidRDefault="00437626" w:rsidP="00437626">
      <w:pPr>
        <w:pStyle w:val="Code"/>
      </w:pPr>
      <w:r>
        <w:t xml:space="preserve">      =&gt; </w:t>
      </w:r>
      <w:r>
        <w:rPr>
          <w:color w:val="0000FF"/>
        </w:rPr>
        <w:t>this</w:t>
      </w:r>
      <w:r>
        <w:t>.js = js;</w:t>
      </w:r>
    </w:p>
    <w:p w14:paraId="3A35264B" w14:textId="77777777" w:rsidR="00437626" w:rsidRDefault="00437626" w:rsidP="00437626">
      <w:pPr>
        <w:pStyle w:val="Code"/>
      </w:pPr>
    </w:p>
    <w:p w14:paraId="240ACB50" w14:textId="77777777" w:rsidR="00437626" w:rsidRDefault="00437626" w:rsidP="00437626">
      <w:pPr>
        <w:pStyle w:val="Code"/>
      </w:pPr>
      <w:r>
        <w:t xml:space="preserve">    </w:t>
      </w:r>
      <w:r>
        <w:rPr>
          <w:color w:val="0000FF"/>
        </w:rPr>
        <w:t>public</w:t>
      </w:r>
      <w:r>
        <w:t xml:space="preserve"> </w:t>
      </w:r>
      <w:r>
        <w:rPr>
          <w:color w:val="0000FF"/>
        </w:rPr>
        <w:t>async</w:t>
      </w:r>
      <w:r>
        <w:t xml:space="preserve"> ValueTask Init() </w:t>
      </w:r>
    </w:p>
    <w:p w14:paraId="4D267B27" w14:textId="77777777" w:rsidR="00437626" w:rsidRDefault="00437626" w:rsidP="00437626">
      <w:pPr>
        <w:pStyle w:val="Code"/>
      </w:pPr>
      <w:r>
        <w:t xml:space="preserve">      =&gt; </w:t>
      </w:r>
      <w:r>
        <w:rPr>
          <w:color w:val="0000FF"/>
        </w:rPr>
        <w:t>this</w:t>
      </w:r>
      <w:r>
        <w:t xml:space="preserve">.module = </w:t>
      </w:r>
      <w:r>
        <w:rPr>
          <w:color w:val="0000FF"/>
        </w:rPr>
        <w:t>this</w:t>
      </w:r>
      <w:r>
        <w:t xml:space="preserve">.module ?? </w:t>
      </w:r>
      <w:r>
        <w:rPr>
          <w:color w:val="0000FF"/>
        </w:rPr>
        <w:t>await</w:t>
      </w:r>
      <w:r>
        <w:t xml:space="preserve"> </w:t>
      </w:r>
      <w:r>
        <w:rPr>
          <w:color w:val="0000FF"/>
        </w:rPr>
        <w:t>this</w:t>
      </w:r>
      <w:r>
        <w:t>.js.InvokeAsync&lt;IJSObjectReference&gt;</w:t>
      </w:r>
    </w:p>
    <w:p w14:paraId="584F5EC2" w14:textId="77777777" w:rsidR="00437626" w:rsidRDefault="00437626" w:rsidP="00437626">
      <w:pPr>
        <w:pStyle w:val="Code"/>
      </w:pPr>
      <w:r>
        <w:t xml:space="preserve">        (</w:t>
      </w:r>
      <w:r>
        <w:rPr>
          <w:color w:val="A31515"/>
        </w:rPr>
        <w:t>"import"</w:t>
      </w:r>
      <w:r>
        <w:t xml:space="preserve">, </w:t>
      </w:r>
      <w:r>
        <w:rPr>
          <w:color w:val="A31515"/>
        </w:rPr>
        <w:t>"./scripts/localstorage.js"</w:t>
      </w:r>
      <w:r>
        <w:t>);</w:t>
      </w:r>
    </w:p>
    <w:p w14:paraId="77F31F46" w14:textId="77777777" w:rsidR="00437626" w:rsidRDefault="00437626" w:rsidP="00437626">
      <w:pPr>
        <w:pStyle w:val="Code"/>
      </w:pPr>
    </w:p>
    <w:p w14:paraId="4503C8B9" w14:textId="77777777" w:rsidR="00437626" w:rsidRDefault="00437626" w:rsidP="00437626">
      <w:pPr>
        <w:pStyle w:val="Code"/>
      </w:pPr>
      <w:r>
        <w:t xml:space="preserve">    </w:t>
      </w:r>
      <w:r>
        <w:rPr>
          <w:color w:val="0000FF"/>
        </w:rPr>
        <w:t>public</w:t>
      </w:r>
      <w:r>
        <w:t xml:space="preserve"> ValueTask&lt;T&gt; GetProperty&lt;</w:t>
      </w:r>
      <w:r>
        <w:rPr>
          <w:color w:val="2B91AF"/>
        </w:rPr>
        <w:t>T</w:t>
      </w:r>
      <w:r>
        <w:t>&gt;(</w:t>
      </w:r>
      <w:r>
        <w:rPr>
          <w:color w:val="0000FF"/>
        </w:rPr>
        <w:t>string</w:t>
      </w:r>
      <w:r>
        <w:t xml:space="preserve"> propName)</w:t>
      </w:r>
    </w:p>
    <w:p w14:paraId="3D384AA2" w14:textId="77777777" w:rsidR="00437626" w:rsidRDefault="00437626" w:rsidP="00437626">
      <w:pPr>
        <w:pStyle w:val="Code"/>
      </w:pPr>
      <w:r>
        <w:t xml:space="preserve">      =&gt; </w:t>
      </w:r>
      <w:r>
        <w:rPr>
          <w:color w:val="0000FF"/>
        </w:rPr>
        <w:t>this</w:t>
      </w:r>
      <w:r>
        <w:t>.module!.InvokeAsync&lt;T&gt;(</w:t>
      </w:r>
      <w:r>
        <w:rPr>
          <w:color w:val="A31515"/>
        </w:rPr>
        <w:t>"get"</w:t>
      </w:r>
      <w:r>
        <w:t>, propName);</w:t>
      </w:r>
    </w:p>
    <w:p w14:paraId="3393F222" w14:textId="77777777" w:rsidR="00437626" w:rsidRDefault="00437626" w:rsidP="00437626">
      <w:pPr>
        <w:pStyle w:val="Code"/>
      </w:pPr>
    </w:p>
    <w:p w14:paraId="4DBCCE8E" w14:textId="77777777" w:rsidR="00437626" w:rsidRDefault="00437626" w:rsidP="00437626">
      <w:pPr>
        <w:pStyle w:val="Code"/>
      </w:pPr>
      <w:r>
        <w:t xml:space="preserve">    </w:t>
      </w:r>
      <w:r>
        <w:rPr>
          <w:color w:val="0000FF"/>
        </w:rPr>
        <w:t>public</w:t>
      </w:r>
      <w:r>
        <w:t xml:space="preserve"> ValueTask SetProperty&lt;</w:t>
      </w:r>
      <w:r>
        <w:rPr>
          <w:color w:val="2B91AF"/>
        </w:rPr>
        <w:t>T</w:t>
      </w:r>
      <w:r>
        <w:t>&gt;(</w:t>
      </w:r>
      <w:r>
        <w:rPr>
          <w:color w:val="0000FF"/>
        </w:rPr>
        <w:t>string</w:t>
      </w:r>
      <w:r>
        <w:t xml:space="preserve"> propName, T value)</w:t>
      </w:r>
    </w:p>
    <w:p w14:paraId="5F4CED02" w14:textId="77777777" w:rsidR="00437626" w:rsidRDefault="00437626" w:rsidP="00437626">
      <w:pPr>
        <w:pStyle w:val="Code"/>
      </w:pPr>
      <w:r>
        <w:t xml:space="preserve">      =&gt; </w:t>
      </w:r>
      <w:r>
        <w:rPr>
          <w:color w:val="0000FF"/>
        </w:rPr>
        <w:t>this</w:t>
      </w:r>
      <w:r>
        <w:t>.module!.InvokeVoidAsync(</w:t>
      </w:r>
      <w:r>
        <w:rPr>
          <w:color w:val="A31515"/>
        </w:rPr>
        <w:t>"set"</w:t>
      </w:r>
      <w:r>
        <w:t>, propName, value);</w:t>
      </w:r>
    </w:p>
    <w:p w14:paraId="252D543F" w14:textId="77777777" w:rsidR="00437626" w:rsidRDefault="00437626" w:rsidP="00437626">
      <w:pPr>
        <w:pStyle w:val="Code"/>
      </w:pPr>
    </w:p>
    <w:p w14:paraId="5705CBA7" w14:textId="77777777" w:rsidR="00437626" w:rsidRDefault="00437626" w:rsidP="00437626">
      <w:pPr>
        <w:pStyle w:val="Code"/>
      </w:pPr>
      <w:r>
        <w:t xml:space="preserve">    </w:t>
      </w:r>
      <w:r>
        <w:rPr>
          <w:color w:val="0000FF"/>
        </w:rPr>
        <w:t>public</w:t>
      </w:r>
      <w:r>
        <w:t xml:space="preserve"> ValueTask WatchAsync&lt;</w:t>
      </w:r>
      <w:r>
        <w:rPr>
          <w:color w:val="2B91AF"/>
        </w:rPr>
        <w:t>T</w:t>
      </w:r>
      <w:r>
        <w:t xml:space="preserve">&gt;(T instance) </w:t>
      </w:r>
      <w:r>
        <w:rPr>
          <w:color w:val="0000FF"/>
        </w:rPr>
        <w:t>where</w:t>
      </w:r>
      <w:r>
        <w:t xml:space="preserve"> T : </w:t>
      </w:r>
      <w:r>
        <w:rPr>
          <w:color w:val="0000FF"/>
        </w:rPr>
        <w:t>class</w:t>
      </w:r>
    </w:p>
    <w:p w14:paraId="1462AC8C" w14:textId="77777777" w:rsidR="00437626" w:rsidRDefault="00437626" w:rsidP="00437626">
      <w:pPr>
        <w:pStyle w:val="Code"/>
      </w:pPr>
      <w:r>
        <w:t xml:space="preserve">      =&gt; </w:t>
      </w:r>
      <w:r>
        <w:rPr>
          <w:color w:val="0000FF"/>
        </w:rPr>
        <w:t>this</w:t>
      </w:r>
      <w:r>
        <w:t>.module!.InvokeVoidAsync(</w:t>
      </w:r>
      <w:r>
        <w:rPr>
          <w:color w:val="A31515"/>
        </w:rPr>
        <w:t>"watch"</w:t>
      </w:r>
      <w:r>
        <w:t>,</w:t>
      </w:r>
    </w:p>
    <w:p w14:paraId="28823966" w14:textId="77777777" w:rsidR="00437626" w:rsidRDefault="00437626" w:rsidP="00437626">
      <w:pPr>
        <w:pStyle w:val="Code"/>
      </w:pPr>
      <w:r>
        <w:t xml:space="preserve">                            DotNetObjectReference.Create(instance));</w:t>
      </w:r>
    </w:p>
    <w:p w14:paraId="26E0BCEC" w14:textId="77777777" w:rsidR="00437626" w:rsidRDefault="00437626" w:rsidP="00437626">
      <w:pPr>
        <w:pStyle w:val="Code"/>
      </w:pPr>
      <w:r>
        <w:t xml:space="preserve">  }</w:t>
      </w:r>
    </w:p>
    <w:p w14:paraId="16BC6C6C" w14:textId="77777777" w:rsidR="00437626" w:rsidRDefault="00437626" w:rsidP="00437626">
      <w:pPr>
        <w:pStyle w:val="Code"/>
      </w:pPr>
      <w:r>
        <w:t>}</w:t>
      </w:r>
    </w:p>
    <w:p w14:paraId="7F006AED" w14:textId="55DB9EB1" w:rsidR="00437626" w:rsidRDefault="00A52931" w:rsidP="006B2B59">
      <w:pPr>
        <w:pStyle w:val="Caption"/>
      </w:pPr>
      <w:r>
        <w:t>Listing 11-2. The JavaScript LocalStorage Module</w:t>
      </w:r>
    </w:p>
    <w:p w14:paraId="72A76004" w14:textId="77777777" w:rsidR="00A52931" w:rsidRDefault="00A52931" w:rsidP="00A52931">
      <w:pPr>
        <w:pStyle w:val="Code"/>
      </w:pPr>
      <w:r>
        <w:rPr>
          <w:color w:val="0000FF"/>
        </w:rPr>
        <w:t>let</w:t>
      </w:r>
      <w:r>
        <w:t xml:space="preserve"> get = key =&gt; key </w:t>
      </w:r>
      <w:r>
        <w:rPr>
          <w:color w:val="0000FF"/>
        </w:rPr>
        <w:t>in</w:t>
      </w:r>
      <w:r>
        <w:t xml:space="preserve"> localStorage ? JSON.parse(localStorage[key]) : </w:t>
      </w:r>
      <w:r>
        <w:rPr>
          <w:color w:val="0000FF"/>
        </w:rPr>
        <w:t>null</w:t>
      </w:r>
      <w:r>
        <w:t>;</w:t>
      </w:r>
    </w:p>
    <w:p w14:paraId="1A1B7C21" w14:textId="77777777" w:rsidR="00A52931" w:rsidRDefault="00A52931" w:rsidP="00A52931">
      <w:pPr>
        <w:pStyle w:val="Code"/>
      </w:pPr>
      <w:r>
        <w:rPr>
          <w:color w:val="0000FF"/>
        </w:rPr>
        <w:t>let</w:t>
      </w:r>
      <w:r>
        <w:t xml:space="preserve"> set = (key, value) =&gt; { localStorage[key] = JSON.stringify(value); };</w:t>
      </w:r>
    </w:p>
    <w:p w14:paraId="2B75CF70" w14:textId="77777777" w:rsidR="00A52931" w:rsidRDefault="00A52931" w:rsidP="00A52931">
      <w:pPr>
        <w:pStyle w:val="Code"/>
      </w:pPr>
      <w:r>
        <w:rPr>
          <w:color w:val="0000FF"/>
        </w:rPr>
        <w:t>let</w:t>
      </w:r>
      <w:r>
        <w:t xml:space="preserve"> watch = </w:t>
      </w:r>
      <w:r>
        <w:rPr>
          <w:color w:val="0000FF"/>
        </w:rPr>
        <w:t>async</w:t>
      </w:r>
      <w:r>
        <w:t xml:space="preserve"> (instance) =&gt; {</w:t>
      </w:r>
    </w:p>
    <w:p w14:paraId="61A3C02C" w14:textId="77777777" w:rsidR="00A52931" w:rsidRDefault="00A52931" w:rsidP="00A52931">
      <w:pPr>
        <w:pStyle w:val="Code"/>
      </w:pPr>
      <w:r>
        <w:t xml:space="preserve">  window.addEventListener(</w:t>
      </w:r>
      <w:r>
        <w:rPr>
          <w:color w:val="A31515"/>
        </w:rPr>
        <w:t>'storage'</w:t>
      </w:r>
      <w:r>
        <w:t>, (e) =&gt; {</w:t>
      </w:r>
    </w:p>
    <w:p w14:paraId="62103292" w14:textId="77777777" w:rsidR="00A52931" w:rsidRDefault="00A52931" w:rsidP="00A52931">
      <w:pPr>
        <w:pStyle w:val="Code"/>
      </w:pPr>
      <w:r>
        <w:t xml:space="preserve">    instance.invokeMethodAsync(</w:t>
      </w:r>
      <w:r>
        <w:rPr>
          <w:color w:val="A31515"/>
        </w:rPr>
        <w:t>'UpdateCounter'</w:t>
      </w:r>
      <w:r>
        <w:t>);</w:t>
      </w:r>
    </w:p>
    <w:p w14:paraId="2270FC08" w14:textId="77777777" w:rsidR="00A52931" w:rsidRDefault="00A52931" w:rsidP="00A52931">
      <w:pPr>
        <w:pStyle w:val="Code"/>
      </w:pPr>
      <w:r>
        <w:t xml:space="preserve">  });</w:t>
      </w:r>
    </w:p>
    <w:p w14:paraId="63819572" w14:textId="77777777" w:rsidR="00A52931" w:rsidRDefault="00A52931" w:rsidP="00A52931">
      <w:pPr>
        <w:pStyle w:val="Code"/>
      </w:pPr>
      <w:r>
        <w:t>};</w:t>
      </w:r>
    </w:p>
    <w:p w14:paraId="7D4F2EBF" w14:textId="77777777" w:rsidR="00A52931" w:rsidRDefault="00A52931" w:rsidP="00A52931">
      <w:pPr>
        <w:pStyle w:val="Code"/>
      </w:pPr>
    </w:p>
    <w:p w14:paraId="61C14AA6" w14:textId="77777777" w:rsidR="00A52931" w:rsidRDefault="00A52931" w:rsidP="00A52931">
      <w:pPr>
        <w:pStyle w:val="Code"/>
      </w:pPr>
      <w:r>
        <w:rPr>
          <w:color w:val="0000FF"/>
        </w:rPr>
        <w:t>export</w:t>
      </w:r>
      <w:r>
        <w:t xml:space="preserve"> { get, set, watch };</w:t>
      </w:r>
    </w:p>
    <w:p w14:paraId="6563CB3C" w14:textId="683D1C2D" w:rsidR="00A52931" w:rsidRDefault="00A52931" w:rsidP="00A305C4">
      <w:pPr>
        <w:pStyle w:val="BodyText"/>
      </w:pPr>
      <w:r>
        <w:t xml:space="preserve">The </w:t>
      </w:r>
      <w:proofErr w:type="spellStart"/>
      <w:r>
        <w:t>CounterLocalStorage</w:t>
      </w:r>
      <w:proofErr w:type="spellEnd"/>
      <w:r>
        <w:t xml:space="preserve"> component from Listing 11-3 uses the local storage service to get the value when it initializes, and again to store the value whenever the user changes it by clicking the button. </w:t>
      </w:r>
    </w:p>
    <w:p w14:paraId="01F052E9" w14:textId="2023A20E" w:rsidR="00A52931" w:rsidRPr="00A52931" w:rsidRDefault="00A52931" w:rsidP="006B2B59">
      <w:pPr>
        <w:pStyle w:val="Caption"/>
      </w:pPr>
      <w:r>
        <w:t>Listing 11-3. The CounterLocalStorage Component</w:t>
      </w:r>
    </w:p>
    <w:p w14:paraId="523EFF55" w14:textId="77777777" w:rsidR="00A52931" w:rsidRDefault="00A52931" w:rsidP="005D54B9">
      <w:pPr>
        <w:pStyle w:val="Code"/>
        <w:rPr>
          <w:color w:val="000000"/>
        </w:rPr>
      </w:pPr>
      <w:r>
        <w:rPr>
          <w:color w:val="000000"/>
          <w:highlight w:val="yellow"/>
        </w:rPr>
        <w:t>@page</w:t>
      </w:r>
      <w:r>
        <w:rPr>
          <w:color w:val="000000"/>
        </w:rPr>
        <w:t xml:space="preserve"> </w:t>
      </w:r>
      <w:r>
        <w:t>"/localStorage"</w:t>
      </w:r>
    </w:p>
    <w:p w14:paraId="55D63F56" w14:textId="77777777" w:rsidR="00A52931" w:rsidRDefault="00A52931" w:rsidP="005D54B9">
      <w:pPr>
        <w:pStyle w:val="Code"/>
        <w:rPr>
          <w:color w:val="000000"/>
        </w:rPr>
      </w:pPr>
      <w:r>
        <w:rPr>
          <w:color w:val="000000"/>
          <w:highlight w:val="yellow"/>
        </w:rPr>
        <w:t>@inject</w:t>
      </w:r>
      <w:r>
        <w:rPr>
          <w:color w:val="000000"/>
        </w:rPr>
        <w:t xml:space="preserve"> JSInterop.Services.</w:t>
      </w:r>
      <w:r>
        <w:rPr>
          <w:color w:val="2B91AF"/>
        </w:rPr>
        <w:t>ILocalStorage</w:t>
      </w:r>
      <w:r>
        <w:rPr>
          <w:color w:val="000000"/>
        </w:rPr>
        <w:t xml:space="preserve"> localStorage</w:t>
      </w:r>
    </w:p>
    <w:p w14:paraId="1748AFD2" w14:textId="77777777" w:rsidR="00A52931" w:rsidRDefault="00A52931" w:rsidP="005D54B9">
      <w:pPr>
        <w:pStyle w:val="Code"/>
        <w:rPr>
          <w:color w:val="000000"/>
        </w:rPr>
      </w:pPr>
      <w:r>
        <w:rPr>
          <w:color w:val="000000"/>
          <w:highlight w:val="yellow"/>
        </w:rPr>
        <w:t>@</w:t>
      </w:r>
      <w:r>
        <w:rPr>
          <w:color w:val="0000FF"/>
        </w:rPr>
        <w:t>using</w:t>
      </w:r>
      <w:r>
        <w:rPr>
          <w:color w:val="000000"/>
        </w:rPr>
        <w:t xml:space="preserve"> Microsoft.AspNetCore.Components</w:t>
      </w:r>
    </w:p>
    <w:p w14:paraId="5A8DBC24" w14:textId="77777777" w:rsidR="00A52931" w:rsidRDefault="00A52931" w:rsidP="005D54B9">
      <w:pPr>
        <w:pStyle w:val="Code"/>
        <w:rPr>
          <w:color w:val="000000"/>
        </w:rPr>
      </w:pPr>
    </w:p>
    <w:p w14:paraId="0A779B68" w14:textId="77777777" w:rsidR="00A52931" w:rsidRDefault="00A52931" w:rsidP="005D54B9">
      <w:pPr>
        <w:pStyle w:val="Code"/>
        <w:rPr>
          <w:color w:val="000000"/>
        </w:rPr>
      </w:pPr>
      <w:r>
        <w:rPr>
          <w:color w:val="0000FF"/>
        </w:rPr>
        <w:t>&lt;</w:t>
      </w:r>
      <w:r>
        <w:rPr>
          <w:color w:val="800000"/>
        </w:rPr>
        <w:t>h1</w:t>
      </w:r>
      <w:r>
        <w:rPr>
          <w:color w:val="0000FF"/>
        </w:rPr>
        <w:t>&gt;</w:t>
      </w:r>
      <w:r>
        <w:rPr>
          <w:color w:val="000000"/>
        </w:rPr>
        <w:t>Counter With Local Storage</w:t>
      </w:r>
      <w:r>
        <w:rPr>
          <w:color w:val="0000FF"/>
        </w:rPr>
        <w:t>&lt;/</w:t>
      </w:r>
      <w:r>
        <w:rPr>
          <w:color w:val="800000"/>
        </w:rPr>
        <w:t>h1</w:t>
      </w:r>
      <w:r>
        <w:rPr>
          <w:color w:val="0000FF"/>
        </w:rPr>
        <w:t>&gt;</w:t>
      </w:r>
    </w:p>
    <w:p w14:paraId="29918E98" w14:textId="77777777" w:rsidR="00A52931" w:rsidRDefault="00A52931" w:rsidP="005D54B9">
      <w:pPr>
        <w:pStyle w:val="Code"/>
        <w:rPr>
          <w:color w:val="000000"/>
        </w:rPr>
      </w:pPr>
    </w:p>
    <w:p w14:paraId="50181E55" w14:textId="77777777" w:rsidR="00A52931" w:rsidRDefault="00A52931" w:rsidP="005D54B9">
      <w:pPr>
        <w:pStyle w:val="Code"/>
        <w:rPr>
          <w:color w:val="000000"/>
        </w:rPr>
      </w:pPr>
      <w:r>
        <w:rPr>
          <w:color w:val="0000FF"/>
        </w:rPr>
        <w:t>&lt;</w:t>
      </w:r>
      <w:r>
        <w:rPr>
          <w:color w:val="800000"/>
        </w:rPr>
        <w:t>p</w:t>
      </w:r>
      <w:r>
        <w:rPr>
          <w:color w:val="0000FF"/>
        </w:rPr>
        <w:t>&gt;</w:t>
      </w:r>
      <w:r>
        <w:rPr>
          <w:color w:val="000000"/>
        </w:rPr>
        <w:t xml:space="preserve">Current count: </w:t>
      </w:r>
      <w:r>
        <w:rPr>
          <w:color w:val="000000"/>
          <w:highlight w:val="yellow"/>
        </w:rPr>
        <w:t>@</w:t>
      </w:r>
      <w:r>
        <w:rPr>
          <w:color w:val="000000"/>
        </w:rPr>
        <w:t>CurrentCount</w:t>
      </w:r>
      <w:r>
        <w:rPr>
          <w:color w:val="0000FF"/>
        </w:rPr>
        <w:t>&lt;/</w:t>
      </w:r>
      <w:r>
        <w:rPr>
          <w:color w:val="800000"/>
        </w:rPr>
        <w:t>p</w:t>
      </w:r>
      <w:r>
        <w:rPr>
          <w:color w:val="0000FF"/>
        </w:rPr>
        <w:t>&gt;</w:t>
      </w:r>
    </w:p>
    <w:p w14:paraId="485076CC" w14:textId="77777777" w:rsidR="00A52931" w:rsidRDefault="00A52931" w:rsidP="005D54B9">
      <w:pPr>
        <w:pStyle w:val="Code"/>
        <w:rPr>
          <w:color w:val="000000"/>
        </w:rPr>
      </w:pPr>
    </w:p>
    <w:p w14:paraId="0C97DA62" w14:textId="77777777" w:rsidR="00A52931" w:rsidRDefault="00A52931" w:rsidP="005D54B9">
      <w:pPr>
        <w:pStyle w:val="Code"/>
        <w:rPr>
          <w:color w:val="0000FF"/>
        </w:rPr>
      </w:pPr>
      <w:r>
        <w:rPr>
          <w:color w:val="0000FF"/>
        </w:rPr>
        <w:t>&lt;</w:t>
      </w:r>
      <w:r>
        <w:rPr>
          <w:color w:val="800000"/>
        </w:rPr>
        <w:t>button</w:t>
      </w:r>
      <w:r>
        <w:rPr>
          <w:color w:val="000000"/>
        </w:rPr>
        <w:t xml:space="preserve"> </w:t>
      </w:r>
      <w:r>
        <w:rPr>
          <w:color w:val="FF0000"/>
        </w:rPr>
        <w:t>class</w:t>
      </w:r>
      <w:r>
        <w:rPr>
          <w:color w:val="0000FF"/>
        </w:rPr>
        <w:t>="btn btn-primary"</w:t>
      </w:r>
      <w:r>
        <w:rPr>
          <w:color w:val="000000"/>
        </w:rPr>
        <w:t xml:space="preserve"> </w:t>
      </w:r>
      <w:r>
        <w:rPr>
          <w:color w:val="000000"/>
          <w:highlight w:val="yellow"/>
        </w:rPr>
        <w:t>@</w:t>
      </w:r>
      <w:r>
        <w:rPr>
          <w:b/>
          <w:color w:val="800080"/>
        </w:rPr>
        <w:t>onclick</w:t>
      </w:r>
      <w:r>
        <w:rPr>
          <w:color w:val="0000FF"/>
        </w:rPr>
        <w:t>="</w:t>
      </w:r>
      <w:r>
        <w:rPr>
          <w:color w:val="000000"/>
        </w:rPr>
        <w:t>IncrementCount</w:t>
      </w:r>
      <w:r>
        <w:rPr>
          <w:color w:val="0000FF"/>
        </w:rPr>
        <w:t>"&gt;</w:t>
      </w:r>
    </w:p>
    <w:p w14:paraId="225BA7CB" w14:textId="77777777" w:rsidR="00A52931" w:rsidRDefault="00A52931" w:rsidP="005D54B9">
      <w:pPr>
        <w:pStyle w:val="Code"/>
        <w:rPr>
          <w:color w:val="000000"/>
        </w:rPr>
      </w:pPr>
      <w:r>
        <w:rPr>
          <w:color w:val="0000FF"/>
        </w:rPr>
        <w:t xml:space="preserve">  </w:t>
      </w:r>
      <w:r>
        <w:rPr>
          <w:color w:val="000000"/>
        </w:rPr>
        <w:t>Click me</w:t>
      </w:r>
    </w:p>
    <w:p w14:paraId="51EA5ABB" w14:textId="2E12CD53" w:rsidR="00A52931" w:rsidRDefault="00A52931" w:rsidP="005D54B9">
      <w:pPr>
        <w:pStyle w:val="Code"/>
        <w:rPr>
          <w:color w:val="000000"/>
        </w:rPr>
      </w:pPr>
      <w:r>
        <w:rPr>
          <w:color w:val="0000FF"/>
        </w:rPr>
        <w:t>&lt;/</w:t>
      </w:r>
      <w:r>
        <w:rPr>
          <w:color w:val="800000"/>
        </w:rPr>
        <w:t>button</w:t>
      </w:r>
      <w:r>
        <w:rPr>
          <w:color w:val="0000FF"/>
        </w:rPr>
        <w:t>&gt;</w:t>
      </w:r>
    </w:p>
    <w:p w14:paraId="26A7A3FB" w14:textId="77777777" w:rsidR="00A52931" w:rsidRDefault="00A52931" w:rsidP="005D54B9">
      <w:pPr>
        <w:pStyle w:val="Code"/>
        <w:rPr>
          <w:color w:val="000000"/>
        </w:rPr>
      </w:pPr>
    </w:p>
    <w:p w14:paraId="084AAB2E" w14:textId="77777777" w:rsidR="00A52931" w:rsidRDefault="00A52931" w:rsidP="005D54B9">
      <w:pPr>
        <w:pStyle w:val="Code"/>
        <w:rPr>
          <w:color w:val="000000"/>
        </w:rPr>
      </w:pPr>
      <w:r>
        <w:rPr>
          <w:color w:val="000000"/>
          <w:highlight w:val="yellow"/>
        </w:rPr>
        <w:t>@code</w:t>
      </w:r>
      <w:r>
        <w:rPr>
          <w:color w:val="000000"/>
        </w:rPr>
        <w:t xml:space="preserve"> </w:t>
      </w:r>
      <w:r>
        <w:rPr>
          <w:color w:val="000000"/>
          <w:highlight w:val="yellow"/>
        </w:rPr>
        <w:t>{</w:t>
      </w:r>
    </w:p>
    <w:p w14:paraId="3395B2C4" w14:textId="77777777" w:rsidR="00A52931" w:rsidRDefault="00A52931" w:rsidP="005D54B9">
      <w:pPr>
        <w:pStyle w:val="Code"/>
        <w:rPr>
          <w:color w:val="000000"/>
        </w:rPr>
      </w:pPr>
    </w:p>
    <w:p w14:paraId="10F7E5BE" w14:textId="228005FF" w:rsidR="00A52931" w:rsidRDefault="00A52931" w:rsidP="005D54B9">
      <w:pPr>
        <w:pStyle w:val="Code"/>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CurrentCount { </w:t>
      </w:r>
      <w:r>
        <w:rPr>
          <w:color w:val="0000FF"/>
        </w:rPr>
        <w:t>get</w:t>
      </w:r>
      <w:r>
        <w:rPr>
          <w:color w:val="000000"/>
        </w:rPr>
        <w:t xml:space="preserve">; </w:t>
      </w:r>
      <w:r>
        <w:rPr>
          <w:color w:val="0000FF"/>
        </w:rPr>
        <w:t>set</w:t>
      </w:r>
      <w:r>
        <w:rPr>
          <w:color w:val="000000"/>
        </w:rPr>
        <w:t>; }</w:t>
      </w:r>
    </w:p>
    <w:p w14:paraId="11356A04" w14:textId="77777777" w:rsidR="00A52931" w:rsidRDefault="00A52931" w:rsidP="005D54B9">
      <w:pPr>
        <w:pStyle w:val="Code"/>
        <w:rPr>
          <w:color w:val="000000"/>
        </w:rPr>
      </w:pPr>
    </w:p>
    <w:p w14:paraId="4930D393" w14:textId="61614F1E" w:rsidR="00A52931" w:rsidRDefault="00A52931" w:rsidP="005D54B9">
      <w:pPr>
        <w:pStyle w:val="Code"/>
        <w:rPr>
          <w:color w:val="000000"/>
        </w:rPr>
      </w:pPr>
      <w:r>
        <w:rPr>
          <w:color w:val="000000"/>
        </w:rPr>
        <w:t xml:space="preserve">  </w:t>
      </w:r>
      <w:r>
        <w:rPr>
          <w:color w:val="0000FF"/>
        </w:rPr>
        <w:t>private</w:t>
      </w:r>
      <w:r>
        <w:rPr>
          <w:color w:val="000000"/>
        </w:rPr>
        <w:t xml:space="preserve"> </w:t>
      </w:r>
      <w:r>
        <w:rPr>
          <w:color w:val="0000FF"/>
        </w:rPr>
        <w:t>void</w:t>
      </w:r>
      <w:r>
        <w:rPr>
          <w:color w:val="000000"/>
        </w:rPr>
        <w:t xml:space="preserve"> IncrementCount()</w:t>
      </w:r>
    </w:p>
    <w:p w14:paraId="71318A1D" w14:textId="44C0FAFB" w:rsidR="00A52931" w:rsidRDefault="00A52931" w:rsidP="005D54B9">
      <w:pPr>
        <w:pStyle w:val="Code"/>
        <w:rPr>
          <w:color w:val="000000"/>
        </w:rPr>
      </w:pPr>
      <w:r>
        <w:rPr>
          <w:color w:val="000000"/>
        </w:rPr>
        <w:t xml:space="preserve">  {</w:t>
      </w:r>
    </w:p>
    <w:p w14:paraId="148C60F7" w14:textId="57F6CA44" w:rsidR="00A52931" w:rsidRDefault="00A52931" w:rsidP="005D54B9">
      <w:pPr>
        <w:pStyle w:val="Code"/>
        <w:rPr>
          <w:color w:val="000000"/>
        </w:rPr>
      </w:pPr>
      <w:r>
        <w:rPr>
          <w:color w:val="000000"/>
        </w:rPr>
        <w:t xml:space="preserve">    CurrentCount++;</w:t>
      </w:r>
    </w:p>
    <w:p w14:paraId="6870A2E5" w14:textId="2CADAD81" w:rsidR="00A52931" w:rsidRDefault="00A52931" w:rsidP="005D54B9">
      <w:pPr>
        <w:pStyle w:val="Code"/>
        <w:rPr>
          <w:color w:val="000000"/>
        </w:rPr>
      </w:pPr>
      <w:r>
        <w:rPr>
          <w:color w:val="000000"/>
        </w:rPr>
        <w:t xml:space="preserve">    localStorage.SetProperty&lt;</w:t>
      </w:r>
      <w:r>
        <w:rPr>
          <w:color w:val="0000FF"/>
        </w:rPr>
        <w:t>int</w:t>
      </w:r>
      <w:r>
        <w:rPr>
          <w:color w:val="000000"/>
        </w:rPr>
        <w:t>&gt;(</w:t>
      </w:r>
      <w:r>
        <w:rPr>
          <w:color w:val="0000FF"/>
        </w:rPr>
        <w:t>nameof</w:t>
      </w:r>
      <w:r>
        <w:rPr>
          <w:color w:val="000000"/>
        </w:rPr>
        <w:t>(CurrentCount), CurrentCount);</w:t>
      </w:r>
    </w:p>
    <w:p w14:paraId="442609C0" w14:textId="1D3B10A2" w:rsidR="00A52931" w:rsidRDefault="00A52931" w:rsidP="005D54B9">
      <w:pPr>
        <w:pStyle w:val="Code"/>
        <w:rPr>
          <w:color w:val="000000"/>
        </w:rPr>
      </w:pPr>
      <w:r>
        <w:rPr>
          <w:color w:val="000000"/>
        </w:rPr>
        <w:t xml:space="preserve">  }</w:t>
      </w:r>
    </w:p>
    <w:p w14:paraId="0250ED6F" w14:textId="77777777" w:rsidR="00A52931" w:rsidRDefault="00A52931" w:rsidP="005D54B9">
      <w:pPr>
        <w:pStyle w:val="Code"/>
        <w:rPr>
          <w:color w:val="000000"/>
        </w:rPr>
      </w:pPr>
    </w:p>
    <w:p w14:paraId="75B17744" w14:textId="75912AA1" w:rsidR="00A52931" w:rsidRDefault="00A52931" w:rsidP="005D54B9">
      <w:pPr>
        <w:pStyle w:val="Code"/>
        <w:rPr>
          <w:color w:val="000000"/>
        </w:rPr>
      </w:pPr>
      <w:r>
        <w:rPr>
          <w:color w:val="000000"/>
        </w:rPr>
        <w:t xml:space="preserve">  </w:t>
      </w:r>
      <w:r>
        <w:rPr>
          <w:color w:val="0000FF"/>
        </w:rPr>
        <w:t>protected</w:t>
      </w:r>
      <w:r>
        <w:rPr>
          <w:color w:val="000000"/>
        </w:rPr>
        <w:t xml:space="preserve"> </w:t>
      </w:r>
      <w:r>
        <w:rPr>
          <w:color w:val="0000FF"/>
        </w:rPr>
        <w:t>override</w:t>
      </w:r>
      <w:r>
        <w:rPr>
          <w:color w:val="000000"/>
        </w:rPr>
        <w:t xml:space="preserve"> </w:t>
      </w:r>
      <w:r>
        <w:rPr>
          <w:color w:val="0000FF"/>
        </w:rPr>
        <w:t>async</w:t>
      </w:r>
      <w:r>
        <w:rPr>
          <w:color w:val="000000"/>
        </w:rPr>
        <w:t xml:space="preserve"> </w:t>
      </w:r>
      <w:r>
        <w:rPr>
          <w:color w:val="2B91AF"/>
        </w:rPr>
        <w:t>Task</w:t>
      </w:r>
      <w:r>
        <w:rPr>
          <w:color w:val="000000"/>
        </w:rPr>
        <w:t xml:space="preserve"> OnInitializedAsync()</w:t>
      </w:r>
    </w:p>
    <w:p w14:paraId="34395189" w14:textId="053EC097" w:rsidR="00A52931" w:rsidRDefault="00A52931" w:rsidP="005D54B9">
      <w:pPr>
        <w:pStyle w:val="Code"/>
        <w:rPr>
          <w:color w:val="000000"/>
        </w:rPr>
      </w:pPr>
      <w:r>
        <w:rPr>
          <w:color w:val="000000"/>
        </w:rPr>
        <w:t xml:space="preserve">  {</w:t>
      </w:r>
    </w:p>
    <w:p w14:paraId="15F9B97B" w14:textId="7405508F" w:rsidR="00A52931" w:rsidRDefault="00A52931" w:rsidP="005D54B9">
      <w:pPr>
        <w:pStyle w:val="Code"/>
        <w:rPr>
          <w:color w:val="000000"/>
        </w:rPr>
      </w:pPr>
      <w:r>
        <w:rPr>
          <w:color w:val="000000"/>
        </w:rPr>
        <w:t xml:space="preserve">    </w:t>
      </w:r>
      <w:r>
        <w:rPr>
          <w:color w:val="0000FF"/>
        </w:rPr>
        <w:t>try</w:t>
      </w:r>
    </w:p>
    <w:p w14:paraId="284D6CD1" w14:textId="3D4DCE80" w:rsidR="00A52931" w:rsidRDefault="00A52931" w:rsidP="005D54B9">
      <w:pPr>
        <w:pStyle w:val="Code"/>
        <w:rPr>
          <w:color w:val="000000"/>
        </w:rPr>
      </w:pPr>
      <w:r>
        <w:rPr>
          <w:color w:val="000000"/>
        </w:rPr>
        <w:t xml:space="preserve">    {</w:t>
      </w:r>
    </w:p>
    <w:p w14:paraId="3D544C31" w14:textId="62F4F211" w:rsidR="00A52931" w:rsidRDefault="00A52931" w:rsidP="005D54B9">
      <w:pPr>
        <w:pStyle w:val="Code"/>
        <w:rPr>
          <w:color w:val="000000"/>
        </w:rPr>
      </w:pPr>
      <w:r>
        <w:rPr>
          <w:color w:val="000000"/>
        </w:rPr>
        <w:t xml:space="preserve">      </w:t>
      </w:r>
      <w:r>
        <w:rPr>
          <w:color w:val="0000FF"/>
        </w:rPr>
        <w:t>await</w:t>
      </w:r>
      <w:r>
        <w:rPr>
          <w:color w:val="000000"/>
        </w:rPr>
        <w:t xml:space="preserve"> localStorage.Init();</w:t>
      </w:r>
    </w:p>
    <w:p w14:paraId="65FBCB77" w14:textId="236FB1EC" w:rsidR="00A52931" w:rsidRDefault="00A52931" w:rsidP="005D54B9">
      <w:pPr>
        <w:pStyle w:val="Code"/>
        <w:rPr>
          <w:color w:val="000000"/>
        </w:rPr>
      </w:pPr>
      <w:r>
        <w:rPr>
          <w:color w:val="000000"/>
        </w:rPr>
        <w:t xml:space="preserve">      </w:t>
      </w:r>
      <w:r>
        <w:rPr>
          <w:color w:val="0000FF"/>
        </w:rPr>
        <w:t>await</w:t>
      </w:r>
      <w:r>
        <w:rPr>
          <w:color w:val="000000"/>
        </w:rPr>
        <w:t xml:space="preserve"> localStorage.WatchAsync(</w:t>
      </w:r>
      <w:r>
        <w:rPr>
          <w:color w:val="0000FF"/>
        </w:rPr>
        <w:t>this</w:t>
      </w:r>
      <w:r>
        <w:rPr>
          <w:color w:val="000000"/>
        </w:rPr>
        <w:t>);</w:t>
      </w:r>
    </w:p>
    <w:p w14:paraId="07B98201" w14:textId="77777777" w:rsidR="00A52931" w:rsidRDefault="00A52931" w:rsidP="005D54B9">
      <w:pPr>
        <w:pStyle w:val="Code"/>
        <w:rPr>
          <w:color w:val="000000"/>
        </w:rPr>
      </w:pPr>
    </w:p>
    <w:p w14:paraId="77E97C93" w14:textId="77777777" w:rsidR="00A52931" w:rsidRDefault="00A52931" w:rsidP="005D54B9">
      <w:pPr>
        <w:pStyle w:val="Code"/>
        <w:rPr>
          <w:color w:val="000000"/>
        </w:rPr>
      </w:pPr>
      <w:r>
        <w:rPr>
          <w:color w:val="000000"/>
        </w:rPr>
        <w:t xml:space="preserve">      </w:t>
      </w:r>
      <w:r>
        <w:rPr>
          <w:color w:val="0000FF"/>
        </w:rPr>
        <w:t>int</w:t>
      </w:r>
      <w:r>
        <w:rPr>
          <w:color w:val="000000"/>
        </w:rPr>
        <w:t xml:space="preserve"> c = </w:t>
      </w:r>
    </w:p>
    <w:p w14:paraId="72BD17CF" w14:textId="2F04BB59" w:rsidR="00A52931" w:rsidRDefault="00A52931" w:rsidP="005D54B9">
      <w:pPr>
        <w:pStyle w:val="Code"/>
        <w:rPr>
          <w:color w:val="000000"/>
        </w:rPr>
      </w:pPr>
      <w:r>
        <w:rPr>
          <w:color w:val="000000"/>
        </w:rPr>
        <w:t xml:space="preserve">        </w:t>
      </w:r>
      <w:r>
        <w:rPr>
          <w:color w:val="0000FF"/>
        </w:rPr>
        <w:t>await</w:t>
      </w:r>
      <w:r>
        <w:rPr>
          <w:color w:val="000000"/>
        </w:rPr>
        <w:t xml:space="preserve"> localStorage.GetProperty&lt;</w:t>
      </w:r>
      <w:r>
        <w:rPr>
          <w:color w:val="0000FF"/>
        </w:rPr>
        <w:t>int</w:t>
      </w:r>
      <w:r>
        <w:rPr>
          <w:color w:val="000000"/>
        </w:rPr>
        <w:t>&gt;(</w:t>
      </w:r>
      <w:r>
        <w:rPr>
          <w:color w:val="0000FF"/>
        </w:rPr>
        <w:t>nameof</w:t>
      </w:r>
      <w:r>
        <w:rPr>
          <w:color w:val="000000"/>
        </w:rPr>
        <w:t>(CurrentCount));</w:t>
      </w:r>
    </w:p>
    <w:p w14:paraId="5B4749EC" w14:textId="340C71F7" w:rsidR="00A52931" w:rsidRDefault="00A52931" w:rsidP="005D54B9">
      <w:pPr>
        <w:pStyle w:val="Code"/>
        <w:rPr>
          <w:color w:val="000000"/>
        </w:rPr>
      </w:pPr>
      <w:r>
        <w:rPr>
          <w:color w:val="000000"/>
        </w:rPr>
        <w:t xml:space="preserve">      CurrentCount = c;</w:t>
      </w:r>
    </w:p>
    <w:p w14:paraId="58EBC7F6" w14:textId="3D752618" w:rsidR="00A52931" w:rsidRDefault="00A52931" w:rsidP="005D54B9">
      <w:pPr>
        <w:pStyle w:val="Code"/>
        <w:rPr>
          <w:color w:val="000000"/>
        </w:rPr>
      </w:pPr>
      <w:r>
        <w:rPr>
          <w:color w:val="000000"/>
        </w:rPr>
        <w:t xml:space="preserve">    }</w:t>
      </w:r>
    </w:p>
    <w:p w14:paraId="6863116A" w14:textId="099CA975" w:rsidR="00A52931" w:rsidRDefault="00A52931" w:rsidP="005D54B9">
      <w:pPr>
        <w:pStyle w:val="Code"/>
        <w:rPr>
          <w:color w:val="000000"/>
        </w:rPr>
      </w:pPr>
      <w:r>
        <w:rPr>
          <w:color w:val="000000"/>
        </w:rPr>
        <w:t xml:space="preserve">    </w:t>
      </w:r>
      <w:r>
        <w:rPr>
          <w:color w:val="0000FF"/>
        </w:rPr>
        <w:t>catch</w:t>
      </w:r>
      <w:r>
        <w:rPr>
          <w:color w:val="000000"/>
        </w:rPr>
        <w:t xml:space="preserve"> { }</w:t>
      </w:r>
    </w:p>
    <w:p w14:paraId="3BA002AC" w14:textId="3ED2220D" w:rsidR="00A52931" w:rsidRDefault="00A52931" w:rsidP="005D54B9">
      <w:pPr>
        <w:pStyle w:val="Code"/>
        <w:rPr>
          <w:color w:val="000000"/>
        </w:rPr>
      </w:pPr>
      <w:r>
        <w:rPr>
          <w:color w:val="000000"/>
        </w:rPr>
        <w:t xml:space="preserve">  }</w:t>
      </w:r>
    </w:p>
    <w:p w14:paraId="0493614C" w14:textId="77777777" w:rsidR="00A52931" w:rsidRDefault="00A52931" w:rsidP="005D54B9">
      <w:pPr>
        <w:pStyle w:val="Code"/>
        <w:rPr>
          <w:color w:val="000000"/>
        </w:rPr>
      </w:pPr>
    </w:p>
    <w:p w14:paraId="250847CD" w14:textId="6FFA90BF" w:rsidR="00A52931" w:rsidRDefault="00A52931" w:rsidP="005D54B9">
      <w:pPr>
        <w:pStyle w:val="Code"/>
        <w:rPr>
          <w:color w:val="000000"/>
        </w:rPr>
      </w:pPr>
      <w:r>
        <w:rPr>
          <w:color w:val="000000"/>
        </w:rPr>
        <w:t xml:space="preserve">  [</w:t>
      </w:r>
      <w:r>
        <w:rPr>
          <w:color w:val="2B91AF"/>
        </w:rPr>
        <w:t>JSInvokable</w:t>
      </w:r>
      <w:r>
        <w:rPr>
          <w:color w:val="000000"/>
        </w:rPr>
        <w:t>]</w:t>
      </w:r>
    </w:p>
    <w:p w14:paraId="49B736E0" w14:textId="7CCDBDB5" w:rsidR="00A52931" w:rsidRDefault="00A52931" w:rsidP="005D54B9">
      <w:pPr>
        <w:pStyle w:val="Code"/>
        <w:rPr>
          <w:color w:val="000000"/>
        </w:rPr>
      </w:pPr>
      <w:r>
        <w:rPr>
          <w:color w:val="000000"/>
        </w:rPr>
        <w:t xml:space="preserve">  </w:t>
      </w:r>
      <w:r>
        <w:rPr>
          <w:color w:val="0000FF"/>
        </w:rPr>
        <w:t>public</w:t>
      </w:r>
      <w:r>
        <w:rPr>
          <w:color w:val="000000"/>
        </w:rPr>
        <w:t xml:space="preserve"> </w:t>
      </w:r>
      <w:r>
        <w:rPr>
          <w:color w:val="0000FF"/>
        </w:rPr>
        <w:t>async</w:t>
      </w:r>
      <w:r>
        <w:rPr>
          <w:color w:val="000000"/>
        </w:rPr>
        <w:t xml:space="preserve"> </w:t>
      </w:r>
      <w:r>
        <w:rPr>
          <w:color w:val="2B91AF"/>
        </w:rPr>
        <w:t>Task</w:t>
      </w:r>
      <w:r>
        <w:rPr>
          <w:color w:val="000000"/>
        </w:rPr>
        <w:t xml:space="preserve"> UpdateCounter()</w:t>
      </w:r>
    </w:p>
    <w:p w14:paraId="14C0FA15" w14:textId="52E42B94" w:rsidR="00A52931" w:rsidRDefault="00A52931" w:rsidP="005D54B9">
      <w:pPr>
        <w:pStyle w:val="Code"/>
        <w:rPr>
          <w:color w:val="000000"/>
        </w:rPr>
      </w:pPr>
      <w:r>
        <w:rPr>
          <w:color w:val="000000"/>
        </w:rPr>
        <w:t xml:space="preserve">  {</w:t>
      </w:r>
    </w:p>
    <w:p w14:paraId="42CAA02F" w14:textId="4B0E87A6" w:rsidR="00A52931" w:rsidRDefault="00A52931" w:rsidP="005D54B9">
      <w:pPr>
        <w:pStyle w:val="Code"/>
        <w:rPr>
          <w:color w:val="000000"/>
        </w:rPr>
      </w:pPr>
      <w:r>
        <w:rPr>
          <w:color w:val="000000"/>
        </w:rPr>
        <w:t xml:space="preserve">    </w:t>
      </w:r>
      <w:r>
        <w:rPr>
          <w:color w:val="0000FF"/>
        </w:rPr>
        <w:t>int</w:t>
      </w:r>
      <w:r>
        <w:rPr>
          <w:color w:val="000000"/>
        </w:rPr>
        <w:t xml:space="preserve"> c = </w:t>
      </w:r>
    </w:p>
    <w:p w14:paraId="4A46AEC7" w14:textId="7D658670" w:rsidR="00A52931" w:rsidRDefault="00A52931" w:rsidP="005D54B9">
      <w:pPr>
        <w:pStyle w:val="Code"/>
        <w:rPr>
          <w:color w:val="000000"/>
        </w:rPr>
      </w:pPr>
      <w:r>
        <w:rPr>
          <w:color w:val="000000"/>
        </w:rPr>
        <w:t xml:space="preserve">      </w:t>
      </w:r>
      <w:r>
        <w:rPr>
          <w:color w:val="0000FF"/>
        </w:rPr>
        <w:t>await</w:t>
      </w:r>
      <w:r>
        <w:rPr>
          <w:color w:val="000000"/>
        </w:rPr>
        <w:t xml:space="preserve"> localStorage.GetProperty&lt;</w:t>
      </w:r>
      <w:r>
        <w:rPr>
          <w:color w:val="0000FF"/>
        </w:rPr>
        <w:t>int</w:t>
      </w:r>
      <w:r>
        <w:rPr>
          <w:color w:val="000000"/>
        </w:rPr>
        <w:t>&gt;(</w:t>
      </w:r>
      <w:r>
        <w:rPr>
          <w:color w:val="0000FF"/>
        </w:rPr>
        <w:t>nameof</w:t>
      </w:r>
      <w:r>
        <w:rPr>
          <w:color w:val="000000"/>
        </w:rPr>
        <w:t>(CurrentCount));</w:t>
      </w:r>
    </w:p>
    <w:p w14:paraId="14ABD625" w14:textId="531E4BB5" w:rsidR="00A52931" w:rsidRDefault="00A52931" w:rsidP="005D54B9">
      <w:pPr>
        <w:pStyle w:val="Code"/>
        <w:rPr>
          <w:color w:val="000000"/>
        </w:rPr>
      </w:pPr>
      <w:r>
        <w:rPr>
          <w:color w:val="000000"/>
        </w:rPr>
        <w:t xml:space="preserve">    CurrentCount = c;</w:t>
      </w:r>
    </w:p>
    <w:p w14:paraId="1F4318B8" w14:textId="5E8FBF1F" w:rsidR="00A52931" w:rsidRDefault="00A52931" w:rsidP="005D54B9">
      <w:pPr>
        <w:pStyle w:val="Code"/>
        <w:rPr>
          <w:color w:val="000000"/>
        </w:rPr>
      </w:pPr>
      <w:r>
        <w:rPr>
          <w:color w:val="000000"/>
        </w:rPr>
        <w:t xml:space="preserve">    </w:t>
      </w:r>
      <w:r>
        <w:rPr>
          <w:color w:val="0000FF"/>
        </w:rPr>
        <w:t>this</w:t>
      </w:r>
      <w:r>
        <w:rPr>
          <w:color w:val="000000"/>
        </w:rPr>
        <w:t>.StateHasChanged();</w:t>
      </w:r>
    </w:p>
    <w:p w14:paraId="6C180510" w14:textId="6BD1F256" w:rsidR="00A52931" w:rsidRDefault="00A52931" w:rsidP="005D54B9">
      <w:pPr>
        <w:pStyle w:val="Code"/>
        <w:rPr>
          <w:color w:val="000000"/>
        </w:rPr>
      </w:pPr>
      <w:r>
        <w:rPr>
          <w:color w:val="000000"/>
        </w:rPr>
        <w:t xml:space="preserve">  }</w:t>
      </w:r>
    </w:p>
    <w:p w14:paraId="708715D2" w14:textId="77777777" w:rsidR="00A52931" w:rsidRDefault="00A52931" w:rsidP="005D54B9">
      <w:pPr>
        <w:pStyle w:val="Code"/>
        <w:rPr>
          <w:color w:val="000000"/>
        </w:rPr>
      </w:pPr>
      <w:r>
        <w:rPr>
          <w:color w:val="000000"/>
          <w:highlight w:val="yellow"/>
        </w:rPr>
        <w:t>}</w:t>
      </w:r>
    </w:p>
    <w:p w14:paraId="0DB5D299" w14:textId="54B4AB07" w:rsidR="003E7CB6" w:rsidRDefault="005D54B9" w:rsidP="00A305C4">
      <w:pPr>
        <w:pStyle w:val="BodyText"/>
      </w:pPr>
      <w:r>
        <w:t xml:space="preserve">You do need to be careful with the value retrieved from local storage. When this value gets corrupted it might crash the component, and since this value is persisted, the user cannot simply restart the application to fix the problem. That is why there is a try-catch block around this code. Worst case the counter will start from 0 again. </w:t>
      </w:r>
      <w:r w:rsidR="00330749">
        <w:t>That is why i</w:t>
      </w:r>
      <w:r w:rsidR="003E7CB6">
        <w:t>n some cases using session storage is a better alternative, because this will clear once the user closes the tab in the browser.</w:t>
      </w:r>
    </w:p>
    <w:p w14:paraId="0B6EE934" w14:textId="22B8BF93" w:rsidR="005D54B9" w:rsidRDefault="005D54B9" w:rsidP="00A305C4">
      <w:pPr>
        <w:pStyle w:val="BodyText"/>
      </w:pPr>
      <w:r>
        <w:t>You can use the browser</w:t>
      </w:r>
      <w:r w:rsidR="00330749">
        <w:t>’s debugger</w:t>
      </w:r>
      <w:r>
        <w:t xml:space="preserve"> to examine </w:t>
      </w:r>
      <w:r w:rsidR="00330749">
        <w:t>data stored in local and session storage</w:t>
      </w:r>
      <w:r>
        <w:t xml:space="preserve">. Open the browser’s debugger and open the debugger’s application tab. </w:t>
      </w:r>
      <w:r>
        <w:lastRenderedPageBreak/>
        <w:t xml:space="preserve">Select Local Storage, and click on the application’s </w:t>
      </w:r>
      <w:proofErr w:type="spellStart"/>
      <w:r>
        <w:t>url</w:t>
      </w:r>
      <w:proofErr w:type="spellEnd"/>
      <w:r>
        <w:t xml:space="preserve"> (e.g. </w:t>
      </w:r>
      <w:hyperlink r:id="rId8" w:history="1">
        <w:r w:rsidRPr="00B6580A">
          <w:rPr>
            <w:rStyle w:val="Hyperlink"/>
          </w:rPr>
          <w:t>https://localhost:5001</w:t>
        </w:r>
      </w:hyperlink>
      <w:r>
        <w:t>). This will display all the local</w:t>
      </w:r>
      <w:r w:rsidR="00330749">
        <w:t xml:space="preserve"> </w:t>
      </w:r>
      <w:r>
        <w:t xml:space="preserve">storage keys and values as in Figure 11-1. You might have other keys here, especially when developing because other applications you are building </w:t>
      </w:r>
      <w:r w:rsidR="00330749">
        <w:t xml:space="preserve">might </w:t>
      </w:r>
      <w:r>
        <w:t xml:space="preserve">have </w:t>
      </w:r>
      <w:r w:rsidR="00330749">
        <w:t xml:space="preserve">data </w:t>
      </w:r>
      <w:r>
        <w:t xml:space="preserve">stored here. </w:t>
      </w:r>
    </w:p>
    <w:p w14:paraId="222B0D54" w14:textId="0D10097A" w:rsidR="00437626" w:rsidRDefault="00C97C97" w:rsidP="006B2B59">
      <w:pPr>
        <w:pStyle w:val="Figure"/>
      </w:pPr>
      <w:r>
        <w:rPr>
          <w:noProof/>
        </w:rPr>
        <w:drawing>
          <wp:inline distT="0" distB="0" distL="0" distR="0" wp14:anchorId="3B48449E" wp14:editId="11DD1618">
            <wp:extent cx="5029200" cy="2042160"/>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9"/>
                    <a:stretch>
                      <a:fillRect/>
                    </a:stretch>
                  </pic:blipFill>
                  <pic:spPr>
                    <a:xfrm>
                      <a:off x="0" y="0"/>
                      <a:ext cx="5029200" cy="2042160"/>
                    </a:xfrm>
                    <a:prstGeom prst="rect">
                      <a:avLst/>
                    </a:prstGeom>
                  </pic:spPr>
                </pic:pic>
              </a:graphicData>
            </a:graphic>
          </wp:inline>
        </w:drawing>
      </w:r>
    </w:p>
    <w:p w14:paraId="054808CF" w14:textId="4B028D9B" w:rsidR="00437626" w:rsidRDefault="005D54B9" w:rsidP="006B2B59">
      <w:pPr>
        <w:pStyle w:val="Caption"/>
      </w:pPr>
      <w:r>
        <w:t>Figure 11-1. The Browser’s Local Storage</w:t>
      </w:r>
    </w:p>
    <w:p w14:paraId="3021F2DA" w14:textId="115BB96E" w:rsidR="00C97C97" w:rsidRDefault="00C97C97" w:rsidP="00A305C4">
      <w:pPr>
        <w:pStyle w:val="BodyText"/>
      </w:pPr>
      <w:r>
        <w:t xml:space="preserve">One disadvantage of this is that tech savvy users can open local storage in the browser debugger and see or modify the value. So do not store secrets here! </w:t>
      </w:r>
      <w:r w:rsidR="003E7CB6">
        <w:t xml:space="preserve">With Blazor Server you can use Protected Storage, which we discuss </w:t>
      </w:r>
      <w:r w:rsidR="00330749">
        <w:t xml:space="preserve">later </w:t>
      </w:r>
      <w:r w:rsidR="003E7CB6">
        <w:t>in this chapter.</w:t>
      </w:r>
    </w:p>
    <w:p w14:paraId="43531892" w14:textId="2816A27C" w:rsidR="00437626" w:rsidRDefault="005D54B9" w:rsidP="00A305C4">
      <w:pPr>
        <w:pStyle w:val="BodyText"/>
      </w:pPr>
      <w:r>
        <w:t xml:space="preserve">Local Storage can also be used to communicate between two </w:t>
      </w:r>
      <w:r w:rsidR="00330749">
        <w:t xml:space="preserve">or more </w:t>
      </w:r>
      <w:r>
        <w:t xml:space="preserve">tabs in your browser. With the Local Storage page open, copy the </w:t>
      </w:r>
      <w:r w:rsidR="00330749">
        <w:t>URL</w:t>
      </w:r>
      <w:r>
        <w:t xml:space="preserve"> and open a new tab to it. Select the Local Storage page, and increment the counter. You will see the counter update in the other tab! Every time a value in local storage is modified, the browser will trigger the </w:t>
      </w:r>
      <w:r w:rsidRPr="005D54B9">
        <w:rPr>
          <w:rStyle w:val="CodeInline"/>
        </w:rPr>
        <w:t>storage</w:t>
      </w:r>
      <w:r>
        <w:t xml:space="preserve"> event, and you can register for this using the </w:t>
      </w:r>
      <w:proofErr w:type="spellStart"/>
      <w:r w:rsidRPr="005D54B9">
        <w:rPr>
          <w:rStyle w:val="CodeInline"/>
        </w:rPr>
        <w:t>WatchAsync</w:t>
      </w:r>
      <w:proofErr w:type="spellEnd"/>
      <w:r>
        <w:t xml:space="preserve"> method from the local storage service. This will invoke the </w:t>
      </w:r>
      <w:proofErr w:type="spellStart"/>
      <w:r w:rsidRPr="005D54B9">
        <w:rPr>
          <w:rStyle w:val="CodeInline"/>
        </w:rPr>
        <w:t>UpdateCounter</w:t>
      </w:r>
      <w:proofErr w:type="spellEnd"/>
      <w:r>
        <w:t xml:space="preserve"> method from the component, as in Listing 11-3.</w:t>
      </w:r>
    </w:p>
    <w:p w14:paraId="29FAD3E3" w14:textId="7A9AFCAD" w:rsidR="007D69CF" w:rsidRDefault="007D69CF" w:rsidP="007D69CF">
      <w:pPr>
        <w:pStyle w:val="Heading2"/>
      </w:pPr>
      <w:r>
        <w:t>The Server</w:t>
      </w:r>
    </w:p>
    <w:p w14:paraId="0F930046" w14:textId="037D1B99" w:rsidR="00AD0926" w:rsidRDefault="00EF4234" w:rsidP="00330749">
      <w:pPr>
        <w:pStyle w:val="BodyText"/>
      </w:pPr>
      <w:r>
        <w:t>What i</w:t>
      </w:r>
      <w:r w:rsidR="00C97C97">
        <w:t>f</w:t>
      </w:r>
      <w:r>
        <w:t xml:space="preserve"> the user decides to switch to another browser? Local storage does not work across browsers, so in that case you will need to store your state on a server. The server can then decide where to persist this data, for example in a database.</w:t>
      </w:r>
    </w:p>
    <w:p w14:paraId="26DC6B44" w14:textId="7220D645" w:rsidR="007D69CF" w:rsidRDefault="00EF4234" w:rsidP="00A305C4">
      <w:pPr>
        <w:pStyle w:val="BodyText"/>
      </w:pPr>
      <w:r>
        <w:lastRenderedPageBreak/>
        <w:t xml:space="preserve">The demo solution has a </w:t>
      </w:r>
      <w:proofErr w:type="spellStart"/>
      <w:r>
        <w:t>StateService</w:t>
      </w:r>
      <w:proofErr w:type="spellEnd"/>
      <w:r>
        <w:t xml:space="preserve"> project, which you will need to run before running the </w:t>
      </w:r>
      <w:proofErr w:type="spellStart"/>
      <w:r>
        <w:t>StateManagementWASM</w:t>
      </w:r>
      <w:proofErr w:type="spellEnd"/>
      <w:r>
        <w:t xml:space="preserve"> project. Use the command line and set your current folder to the </w:t>
      </w:r>
      <w:proofErr w:type="spellStart"/>
      <w:r w:rsidR="00C97C97">
        <w:t>StateService</w:t>
      </w:r>
      <w:proofErr w:type="spellEnd"/>
      <w:r w:rsidR="00C97C97">
        <w:t xml:space="preserve"> </w:t>
      </w:r>
      <w:r>
        <w:t xml:space="preserve">project’s folder. Then type </w:t>
      </w:r>
      <w:r w:rsidRPr="00EF4234">
        <w:rPr>
          <w:rStyle w:val="CodeInline"/>
        </w:rPr>
        <w:t>dotnet run</w:t>
      </w:r>
      <w:r>
        <w:t>. This should start the server (I have kept this server as minimal as possible, so it only keeps the data in memory, but with a little work you can storage the data wherever you want).</w:t>
      </w:r>
      <w:r w:rsidR="00C97C97">
        <w:t xml:space="preserve"> It does mean that restarting the server will reset all of its data.</w:t>
      </w:r>
    </w:p>
    <w:p w14:paraId="6D67F511" w14:textId="63658CD6" w:rsidR="007D69CF" w:rsidRDefault="00EF4234" w:rsidP="00A305C4">
      <w:pPr>
        <w:pStyle w:val="BodyText"/>
      </w:pPr>
      <w:r>
        <w:t xml:space="preserve">Start the </w:t>
      </w:r>
      <w:proofErr w:type="spellStart"/>
      <w:r>
        <w:t>StateManagementWASM</w:t>
      </w:r>
      <w:proofErr w:type="spellEnd"/>
      <w:r>
        <w:t xml:space="preserve"> project and now select the State Service page from the navigation menu. Increment the counter a couple of times. Now open the page from another browser (or use another tab). You will now see that this other application will use the counter’s value you set in the first browser!</w:t>
      </w:r>
    </w:p>
    <w:p w14:paraId="49D8DF09" w14:textId="52A7306B" w:rsidR="00EF4234" w:rsidRDefault="00EF4234" w:rsidP="00A305C4">
      <w:pPr>
        <w:pStyle w:val="BodyText"/>
      </w:pPr>
      <w:r>
        <w:t xml:space="preserve">So how does this work? Open the </w:t>
      </w:r>
      <w:proofErr w:type="spellStart"/>
      <w:r>
        <w:t>StateService</w:t>
      </w:r>
      <w:proofErr w:type="spellEnd"/>
      <w:r>
        <w:t xml:space="preserve"> project, and look for the </w:t>
      </w:r>
      <w:proofErr w:type="spellStart"/>
      <w:r w:rsidRPr="00AD0926">
        <w:rPr>
          <w:rStyle w:val="CodeInline"/>
        </w:rPr>
        <w:t>StateService</w:t>
      </w:r>
      <w:proofErr w:type="spellEnd"/>
      <w:r>
        <w:t xml:space="preserve"> class in the Services folder, as in Listing 11-</w:t>
      </w:r>
      <w:r w:rsidR="00AD0926">
        <w:t>4</w:t>
      </w:r>
      <w:r>
        <w:t>.</w:t>
      </w:r>
      <w:r w:rsidR="00AD0926">
        <w:t xml:space="preserve"> This generic class allows you to store and retrieve a state using a key (</w:t>
      </w:r>
      <w:r w:rsidR="00AD0926" w:rsidRPr="00AD0926">
        <w:rPr>
          <w:rStyle w:val="CodeInline"/>
        </w:rPr>
        <w:t>user</w:t>
      </w:r>
      <w:r w:rsidR="00AD0926">
        <w:t xml:space="preserve">). Why user? Because this state service </w:t>
      </w:r>
      <w:r w:rsidR="00C97C97">
        <w:t xml:space="preserve">can and </w:t>
      </w:r>
      <w:r w:rsidR="00AD0926">
        <w:t xml:space="preserve">will be used by everyone, so we need to have some </w:t>
      </w:r>
      <w:r w:rsidR="00C97C97">
        <w:t xml:space="preserve">user </w:t>
      </w:r>
      <w:r w:rsidR="00AD0926">
        <w:t xml:space="preserve">identifying property. Since we will look at identifying the user </w:t>
      </w:r>
      <w:r w:rsidR="00C97C97">
        <w:t>in the authentication chapter later</w:t>
      </w:r>
      <w:r w:rsidR="00AD0926">
        <w:t>, I decided to simply hardcode the user in the client application, but you can substitute this easily with a string identifying the user obtained through authentication.</w:t>
      </w:r>
    </w:p>
    <w:p w14:paraId="4EA0A80C" w14:textId="0D7ED7E1" w:rsidR="00EF4234" w:rsidRDefault="00EF4234" w:rsidP="006B2B59">
      <w:pPr>
        <w:pStyle w:val="Caption"/>
      </w:pPr>
      <w:r>
        <w:t>Listing 11-</w:t>
      </w:r>
      <w:r w:rsidR="00AD0926">
        <w:t>4</w:t>
      </w:r>
      <w:r>
        <w:t>. The StateService class</w:t>
      </w:r>
    </w:p>
    <w:p w14:paraId="2BA31A43" w14:textId="77777777" w:rsidR="00EF4234" w:rsidRDefault="00EF4234" w:rsidP="00AD0926">
      <w:pPr>
        <w:pStyle w:val="Code"/>
      </w:pPr>
      <w:r>
        <w:rPr>
          <w:color w:val="0000FF"/>
        </w:rPr>
        <w:t>using</w:t>
      </w:r>
      <w:r>
        <w:t xml:space="preserve"> System.Collections.Generic;</w:t>
      </w:r>
    </w:p>
    <w:p w14:paraId="2B333FED" w14:textId="77777777" w:rsidR="00EF4234" w:rsidRDefault="00EF4234" w:rsidP="00AD0926">
      <w:pPr>
        <w:pStyle w:val="Code"/>
      </w:pPr>
    </w:p>
    <w:p w14:paraId="68283ACA" w14:textId="77777777" w:rsidR="00EF4234" w:rsidRDefault="00EF4234" w:rsidP="00AD0926">
      <w:pPr>
        <w:pStyle w:val="Code"/>
      </w:pPr>
      <w:r>
        <w:rPr>
          <w:color w:val="0000FF"/>
        </w:rPr>
        <w:t>namespace</w:t>
      </w:r>
      <w:r>
        <w:t xml:space="preserve"> StateService.Services</w:t>
      </w:r>
    </w:p>
    <w:p w14:paraId="6A645376" w14:textId="77777777" w:rsidR="00EF4234" w:rsidRDefault="00EF4234" w:rsidP="00AD0926">
      <w:pPr>
        <w:pStyle w:val="Code"/>
      </w:pPr>
      <w:r>
        <w:t>{</w:t>
      </w:r>
    </w:p>
    <w:p w14:paraId="25E2CE47" w14:textId="77777777" w:rsidR="00EF4234" w:rsidRDefault="00EF4234" w:rsidP="00AD0926">
      <w:pPr>
        <w:pStyle w:val="Code"/>
      </w:pPr>
      <w:r>
        <w:t xml:space="preserve">  </w:t>
      </w:r>
      <w:r>
        <w:rPr>
          <w:color w:val="0000FF"/>
        </w:rPr>
        <w:t>public</w:t>
      </w:r>
      <w:r>
        <w:t xml:space="preserve"> </w:t>
      </w:r>
      <w:r>
        <w:rPr>
          <w:color w:val="0000FF"/>
        </w:rPr>
        <w:t>class</w:t>
      </w:r>
      <w:r>
        <w:t xml:space="preserve"> </w:t>
      </w:r>
      <w:r>
        <w:rPr>
          <w:color w:val="2B91AF"/>
        </w:rPr>
        <w:t>StateService</w:t>
      </w:r>
      <w:r>
        <w:t>&lt;</w:t>
      </w:r>
      <w:r>
        <w:rPr>
          <w:color w:val="2B91AF"/>
        </w:rPr>
        <w:t>T</w:t>
      </w:r>
      <w:r>
        <w:t>&gt;</w:t>
      </w:r>
    </w:p>
    <w:p w14:paraId="09104FAA" w14:textId="77777777" w:rsidR="00EF4234" w:rsidRDefault="00EF4234" w:rsidP="00AD0926">
      <w:pPr>
        <w:pStyle w:val="Code"/>
      </w:pPr>
      <w:r>
        <w:t xml:space="preserve">  {</w:t>
      </w:r>
    </w:p>
    <w:p w14:paraId="51CCE660" w14:textId="77777777" w:rsidR="00EF4234" w:rsidRDefault="00EF4234" w:rsidP="00AD0926">
      <w:pPr>
        <w:pStyle w:val="Code"/>
      </w:pPr>
      <w:r>
        <w:t xml:space="preserve">    </w:t>
      </w:r>
      <w:r>
        <w:rPr>
          <w:color w:val="0000FF"/>
        </w:rPr>
        <w:t>private</w:t>
      </w:r>
      <w:r>
        <w:t xml:space="preserve"> </w:t>
      </w:r>
      <w:r>
        <w:rPr>
          <w:color w:val="0000FF"/>
        </w:rPr>
        <w:t>readonly</w:t>
      </w:r>
      <w:r>
        <w:t xml:space="preserve"> Dictionary&lt;</w:t>
      </w:r>
      <w:r>
        <w:rPr>
          <w:color w:val="0000FF"/>
        </w:rPr>
        <w:t>string</w:t>
      </w:r>
      <w:r>
        <w:t xml:space="preserve">, T&gt; counters </w:t>
      </w:r>
    </w:p>
    <w:p w14:paraId="3CAEE4DD" w14:textId="77777777" w:rsidR="00EF4234" w:rsidRDefault="00EF4234" w:rsidP="00AD0926">
      <w:pPr>
        <w:pStyle w:val="Code"/>
      </w:pPr>
      <w:r>
        <w:t xml:space="preserve">      = </w:t>
      </w:r>
      <w:r>
        <w:rPr>
          <w:color w:val="0000FF"/>
        </w:rPr>
        <w:t>new</w:t>
      </w:r>
      <w:r>
        <w:t xml:space="preserve"> Dictionary&lt;</w:t>
      </w:r>
      <w:r>
        <w:rPr>
          <w:color w:val="0000FF"/>
        </w:rPr>
        <w:t>string</w:t>
      </w:r>
      <w:r>
        <w:t>, T&gt;();</w:t>
      </w:r>
    </w:p>
    <w:p w14:paraId="1C8ED305" w14:textId="77777777" w:rsidR="00EF4234" w:rsidRDefault="00EF4234" w:rsidP="00AD0926">
      <w:pPr>
        <w:pStyle w:val="Code"/>
      </w:pPr>
    </w:p>
    <w:p w14:paraId="2E422D66" w14:textId="77777777" w:rsidR="00EF4234" w:rsidRDefault="00EF4234" w:rsidP="00AD0926">
      <w:pPr>
        <w:pStyle w:val="Code"/>
      </w:pPr>
      <w:r>
        <w:t xml:space="preserve">    </w:t>
      </w:r>
      <w:r>
        <w:rPr>
          <w:color w:val="0000FF"/>
        </w:rPr>
        <w:t>public</w:t>
      </w:r>
      <w:r>
        <w:t xml:space="preserve"> T? GetState(</w:t>
      </w:r>
      <w:r>
        <w:rPr>
          <w:color w:val="0000FF"/>
        </w:rPr>
        <w:t>string</w:t>
      </w:r>
      <w:r>
        <w:t xml:space="preserve"> user)</w:t>
      </w:r>
    </w:p>
    <w:p w14:paraId="3BD47FF1" w14:textId="77777777" w:rsidR="00EF4234" w:rsidRDefault="00EF4234" w:rsidP="00AD0926">
      <w:pPr>
        <w:pStyle w:val="Code"/>
      </w:pPr>
      <w:r>
        <w:t xml:space="preserve">    {</w:t>
      </w:r>
    </w:p>
    <w:p w14:paraId="623D0AE1" w14:textId="77777777" w:rsidR="00EF4234" w:rsidRDefault="00EF4234" w:rsidP="00AD0926">
      <w:pPr>
        <w:pStyle w:val="Code"/>
      </w:pPr>
      <w:r>
        <w:t xml:space="preserve">      </w:t>
      </w:r>
      <w:r>
        <w:rPr>
          <w:color w:val="0000FF"/>
        </w:rPr>
        <w:t>if</w:t>
      </w:r>
      <w:r>
        <w:t xml:space="preserve"> (</w:t>
      </w:r>
      <w:r>
        <w:rPr>
          <w:color w:val="0000FF"/>
        </w:rPr>
        <w:t>this</w:t>
      </w:r>
      <w:r>
        <w:t xml:space="preserve">.counters.TryGetValue(user, </w:t>
      </w:r>
      <w:r>
        <w:rPr>
          <w:color w:val="0000FF"/>
        </w:rPr>
        <w:t>out</w:t>
      </w:r>
      <w:r>
        <w:t xml:space="preserve"> T? state))</w:t>
      </w:r>
    </w:p>
    <w:p w14:paraId="5AD73AC5" w14:textId="77777777" w:rsidR="00EF4234" w:rsidRDefault="00EF4234" w:rsidP="00AD0926">
      <w:pPr>
        <w:pStyle w:val="Code"/>
      </w:pPr>
      <w:r>
        <w:t xml:space="preserve">      {</w:t>
      </w:r>
    </w:p>
    <w:p w14:paraId="0DF67A07" w14:textId="77777777" w:rsidR="00EF4234" w:rsidRDefault="00EF4234" w:rsidP="00AD0926">
      <w:pPr>
        <w:pStyle w:val="Code"/>
      </w:pPr>
      <w:r>
        <w:t xml:space="preserve">        </w:t>
      </w:r>
      <w:r>
        <w:rPr>
          <w:color w:val="0000FF"/>
        </w:rPr>
        <w:t>return</w:t>
      </w:r>
      <w:r>
        <w:t xml:space="preserve"> state;</w:t>
      </w:r>
    </w:p>
    <w:p w14:paraId="43B40595" w14:textId="77777777" w:rsidR="00EF4234" w:rsidRDefault="00EF4234" w:rsidP="00AD0926">
      <w:pPr>
        <w:pStyle w:val="Code"/>
      </w:pPr>
      <w:r>
        <w:t xml:space="preserve">      }</w:t>
      </w:r>
    </w:p>
    <w:p w14:paraId="6C46F0F4" w14:textId="77777777" w:rsidR="00EF4234" w:rsidRDefault="00EF4234" w:rsidP="00AD0926">
      <w:pPr>
        <w:pStyle w:val="Code"/>
      </w:pPr>
      <w:r>
        <w:t xml:space="preserve">      </w:t>
      </w:r>
      <w:r>
        <w:rPr>
          <w:color w:val="0000FF"/>
        </w:rPr>
        <w:t>return</w:t>
      </w:r>
      <w:r>
        <w:t xml:space="preserve"> </w:t>
      </w:r>
      <w:r>
        <w:rPr>
          <w:color w:val="0000FF"/>
        </w:rPr>
        <w:t>default</w:t>
      </w:r>
      <w:r>
        <w:t>;</w:t>
      </w:r>
    </w:p>
    <w:p w14:paraId="7896B9F2" w14:textId="77777777" w:rsidR="00EF4234" w:rsidRDefault="00EF4234" w:rsidP="00AD0926">
      <w:pPr>
        <w:pStyle w:val="Code"/>
      </w:pPr>
      <w:r>
        <w:t xml:space="preserve">    }</w:t>
      </w:r>
    </w:p>
    <w:p w14:paraId="49687C1D" w14:textId="77777777" w:rsidR="00EF4234" w:rsidRDefault="00EF4234" w:rsidP="00AD0926">
      <w:pPr>
        <w:pStyle w:val="Code"/>
      </w:pPr>
    </w:p>
    <w:p w14:paraId="486E4079" w14:textId="77777777" w:rsidR="00EF4234" w:rsidRDefault="00EF4234" w:rsidP="00AD0926">
      <w:pPr>
        <w:pStyle w:val="Code"/>
      </w:pPr>
      <w:r>
        <w:t xml:space="preserve">    </w:t>
      </w:r>
      <w:r>
        <w:rPr>
          <w:color w:val="0000FF"/>
        </w:rPr>
        <w:t>public</w:t>
      </w:r>
      <w:r>
        <w:t xml:space="preserve"> </w:t>
      </w:r>
      <w:r>
        <w:rPr>
          <w:color w:val="0000FF"/>
        </w:rPr>
        <w:t>void</w:t>
      </w:r>
      <w:r>
        <w:t xml:space="preserve"> SetState(</w:t>
      </w:r>
      <w:r>
        <w:rPr>
          <w:color w:val="0000FF"/>
        </w:rPr>
        <w:t>string</w:t>
      </w:r>
      <w:r>
        <w:t xml:space="preserve"> user, T state) </w:t>
      </w:r>
    </w:p>
    <w:p w14:paraId="48AC36ED" w14:textId="77777777" w:rsidR="00EF4234" w:rsidRDefault="00EF4234" w:rsidP="00AD0926">
      <w:pPr>
        <w:pStyle w:val="Code"/>
      </w:pPr>
      <w:r>
        <w:t xml:space="preserve">      =&gt; </w:t>
      </w:r>
      <w:r>
        <w:rPr>
          <w:color w:val="0000FF"/>
        </w:rPr>
        <w:t>this</w:t>
      </w:r>
      <w:r>
        <w:t>.counters[user] = state;</w:t>
      </w:r>
    </w:p>
    <w:p w14:paraId="11C3FB31" w14:textId="77777777" w:rsidR="00EF4234" w:rsidRDefault="00EF4234" w:rsidP="00AD0926">
      <w:pPr>
        <w:pStyle w:val="Code"/>
      </w:pPr>
      <w:r>
        <w:t xml:space="preserve">  }</w:t>
      </w:r>
    </w:p>
    <w:p w14:paraId="26883928" w14:textId="77777777" w:rsidR="00EF4234" w:rsidRDefault="00EF4234" w:rsidP="00AD0926">
      <w:pPr>
        <w:pStyle w:val="Code"/>
      </w:pPr>
      <w:r>
        <w:t>}</w:t>
      </w:r>
    </w:p>
    <w:p w14:paraId="193B0CA9" w14:textId="4C8FA68A" w:rsidR="007D69CF" w:rsidRDefault="00AD0926" w:rsidP="00A305C4">
      <w:pPr>
        <w:pStyle w:val="BodyText"/>
      </w:pPr>
      <w:r>
        <w:t xml:space="preserve">The </w:t>
      </w:r>
      <w:proofErr w:type="spellStart"/>
      <w:r>
        <w:t>StateService</w:t>
      </w:r>
      <w:proofErr w:type="spellEnd"/>
      <w:r>
        <w:t xml:space="preserve"> instance is exposed using the </w:t>
      </w:r>
      <w:proofErr w:type="spellStart"/>
      <w:r>
        <w:t>StateController</w:t>
      </w:r>
      <w:proofErr w:type="spellEnd"/>
      <w:r>
        <w:t xml:space="preserve"> from Listing 11-5. Nothing new here, except the </w:t>
      </w:r>
      <w:r w:rsidRPr="00AD0926">
        <w:rPr>
          <w:rStyle w:val="CodeInline"/>
        </w:rPr>
        <w:t>[</w:t>
      </w:r>
      <w:proofErr w:type="spellStart"/>
      <w:r w:rsidRPr="00AD0926">
        <w:rPr>
          <w:rStyle w:val="CodeInline"/>
        </w:rPr>
        <w:t>FromRoute</w:t>
      </w:r>
      <w:proofErr w:type="spellEnd"/>
      <w:r w:rsidRPr="00AD0926">
        <w:rPr>
          <w:rStyle w:val="CodeInline"/>
        </w:rPr>
        <w:t>]</w:t>
      </w:r>
      <w:r>
        <w:t xml:space="preserve"> and </w:t>
      </w:r>
      <w:r w:rsidRPr="00AD0926">
        <w:rPr>
          <w:rStyle w:val="CodeInline"/>
        </w:rPr>
        <w:t>[</w:t>
      </w:r>
      <w:proofErr w:type="spellStart"/>
      <w:r w:rsidRPr="00AD0926">
        <w:rPr>
          <w:rStyle w:val="CodeInline"/>
        </w:rPr>
        <w:t>FromBody</w:t>
      </w:r>
      <w:proofErr w:type="spellEnd"/>
      <w:r w:rsidRPr="00AD0926">
        <w:rPr>
          <w:rStyle w:val="CodeInline"/>
        </w:rPr>
        <w:t>]</w:t>
      </w:r>
      <w:r>
        <w:t xml:space="preserve"> attributes. </w:t>
      </w:r>
      <w:r w:rsidR="00191B6F">
        <w:t xml:space="preserve">With </w:t>
      </w:r>
      <w:proofErr w:type="spellStart"/>
      <w:r w:rsidR="00191B6F">
        <w:t>WebAPI</w:t>
      </w:r>
      <w:proofErr w:type="spellEnd"/>
      <w:r w:rsidR="00191B6F">
        <w:t xml:space="preserve">, the controller tries to insert the correct value for its arguments, and it will look at the route, query strings, the body, and other places. Using the </w:t>
      </w:r>
      <w:r w:rsidR="00191B6F" w:rsidRPr="00191B6F">
        <w:rPr>
          <w:rStyle w:val="CodeInline"/>
        </w:rPr>
        <w:t>[</w:t>
      </w:r>
      <w:proofErr w:type="spellStart"/>
      <w:r w:rsidR="00191B6F" w:rsidRPr="00191B6F">
        <w:rPr>
          <w:rStyle w:val="CodeInline"/>
        </w:rPr>
        <w:t>FromRoute</w:t>
      </w:r>
      <w:proofErr w:type="spellEnd"/>
      <w:r w:rsidR="00191B6F" w:rsidRPr="00191B6F">
        <w:rPr>
          <w:rStyle w:val="CodeInline"/>
        </w:rPr>
        <w:t>]</w:t>
      </w:r>
      <w:r w:rsidR="00191B6F">
        <w:t xml:space="preserve"> and </w:t>
      </w:r>
      <w:r w:rsidR="00191B6F" w:rsidRPr="00191B6F">
        <w:rPr>
          <w:rStyle w:val="CodeInline"/>
        </w:rPr>
        <w:t>[</w:t>
      </w:r>
      <w:proofErr w:type="spellStart"/>
      <w:r w:rsidR="00191B6F" w:rsidRPr="00191B6F">
        <w:rPr>
          <w:rStyle w:val="CodeInline"/>
        </w:rPr>
        <w:t>FromBody</w:t>
      </w:r>
      <w:proofErr w:type="spellEnd"/>
      <w:r w:rsidR="00191B6F" w:rsidRPr="00191B6F">
        <w:rPr>
          <w:rStyle w:val="CodeInline"/>
        </w:rPr>
        <w:t>]</w:t>
      </w:r>
      <w:r w:rsidR="00191B6F">
        <w:t xml:space="preserve"> attribute on arguments will</w:t>
      </w:r>
      <w:r>
        <w:t xml:space="preserve"> limit where the data comes from. For example, the </w:t>
      </w:r>
      <w:r w:rsidRPr="00AD0926">
        <w:rPr>
          <w:rStyle w:val="CodeInline"/>
        </w:rPr>
        <w:t>user</w:t>
      </w:r>
      <w:r>
        <w:t xml:space="preserve"> argument should always come from routing, so we use </w:t>
      </w:r>
      <w:r w:rsidRPr="00AD0926">
        <w:rPr>
          <w:rStyle w:val="CodeInline"/>
        </w:rPr>
        <w:t>[</w:t>
      </w:r>
      <w:proofErr w:type="spellStart"/>
      <w:r w:rsidRPr="00AD0926">
        <w:rPr>
          <w:rStyle w:val="CodeInline"/>
        </w:rPr>
        <w:t>FromRoute</w:t>
      </w:r>
      <w:proofErr w:type="spellEnd"/>
      <w:r w:rsidRPr="00AD0926">
        <w:rPr>
          <w:rStyle w:val="CodeInline"/>
        </w:rPr>
        <w:t>]</w:t>
      </w:r>
      <w:r>
        <w:t>.</w:t>
      </w:r>
      <w:r w:rsidR="00C97C97">
        <w:t xml:space="preserve"> We will post the new state value in the body of the request, so we tell the controller to only accept this value from the body of the request. </w:t>
      </w:r>
      <w:r w:rsidR="00191B6F">
        <w:t xml:space="preserve">You can find more information at </w:t>
      </w:r>
      <w:hyperlink r:id="rId10" w:history="1">
        <w:r w:rsidR="00191B6F">
          <w:rPr>
            <w:rStyle w:val="Hyperlink"/>
          </w:rPr>
          <w:t>https://docs.microsoft.com/aspnet/core/mvc/models/model-binding</w:t>
        </w:r>
      </w:hyperlink>
      <w:r w:rsidR="00191B6F">
        <w:t>.</w:t>
      </w:r>
    </w:p>
    <w:p w14:paraId="0335FCD6" w14:textId="5EC5F786" w:rsidR="00AD0926" w:rsidRDefault="00AD0926" w:rsidP="006B2B59">
      <w:pPr>
        <w:pStyle w:val="Caption"/>
      </w:pPr>
      <w:r>
        <w:t>Listing 11-5. The StateController class.</w:t>
      </w:r>
    </w:p>
    <w:p w14:paraId="3E1A4ECE" w14:textId="77777777" w:rsidR="00AD0926" w:rsidRDefault="00AD0926" w:rsidP="00AD0926">
      <w:pPr>
        <w:pStyle w:val="Code"/>
      </w:pPr>
      <w:r>
        <w:rPr>
          <w:color w:val="0000FF"/>
        </w:rPr>
        <w:t>using</w:t>
      </w:r>
      <w:r>
        <w:t xml:space="preserve"> Microsoft.AspNetCore.Mvc;</w:t>
      </w:r>
    </w:p>
    <w:p w14:paraId="124DFCB2" w14:textId="77777777" w:rsidR="00AD0926" w:rsidRDefault="00AD0926" w:rsidP="00AD0926">
      <w:pPr>
        <w:pStyle w:val="Code"/>
      </w:pPr>
      <w:r>
        <w:rPr>
          <w:color w:val="0000FF"/>
        </w:rPr>
        <w:t>using</w:t>
      </w:r>
      <w:r>
        <w:t xml:space="preserve"> StateService.Services;</w:t>
      </w:r>
    </w:p>
    <w:p w14:paraId="54E3F38F" w14:textId="77777777" w:rsidR="00AD0926" w:rsidRDefault="00AD0926" w:rsidP="00AD0926">
      <w:pPr>
        <w:pStyle w:val="Code"/>
      </w:pPr>
    </w:p>
    <w:p w14:paraId="480385F2" w14:textId="77777777" w:rsidR="00AD0926" w:rsidRDefault="00AD0926" w:rsidP="00AD0926">
      <w:pPr>
        <w:pStyle w:val="Code"/>
      </w:pPr>
      <w:r>
        <w:rPr>
          <w:color w:val="0000FF"/>
        </w:rPr>
        <w:t>namespace</w:t>
      </w:r>
      <w:r>
        <w:t xml:space="preserve"> StateService.Controllers</w:t>
      </w:r>
    </w:p>
    <w:p w14:paraId="4A367C51" w14:textId="77777777" w:rsidR="00AD0926" w:rsidRDefault="00AD0926" w:rsidP="00AD0926">
      <w:pPr>
        <w:pStyle w:val="Code"/>
      </w:pPr>
      <w:r>
        <w:t>{</w:t>
      </w:r>
    </w:p>
    <w:p w14:paraId="274BFC61" w14:textId="77777777" w:rsidR="00AD0926" w:rsidRDefault="00AD0926" w:rsidP="00AD0926">
      <w:pPr>
        <w:pStyle w:val="Code"/>
      </w:pPr>
      <w:r>
        <w:t xml:space="preserve">  [ApiController]</w:t>
      </w:r>
    </w:p>
    <w:p w14:paraId="291DDD9F" w14:textId="77777777" w:rsidR="00AD0926" w:rsidRDefault="00AD0926" w:rsidP="00AD0926">
      <w:pPr>
        <w:pStyle w:val="Code"/>
      </w:pPr>
      <w:r>
        <w:t xml:space="preserve">  </w:t>
      </w:r>
      <w:r>
        <w:rPr>
          <w:color w:val="0000FF"/>
        </w:rPr>
        <w:t>public</w:t>
      </w:r>
      <w:r>
        <w:t xml:space="preserve"> </w:t>
      </w:r>
      <w:r>
        <w:rPr>
          <w:color w:val="0000FF"/>
        </w:rPr>
        <w:t>class</w:t>
      </w:r>
      <w:r>
        <w:t xml:space="preserve"> </w:t>
      </w:r>
      <w:r>
        <w:rPr>
          <w:color w:val="2B91AF"/>
        </w:rPr>
        <w:t>StateController</w:t>
      </w:r>
      <w:r>
        <w:t xml:space="preserve"> : ControllerBase</w:t>
      </w:r>
    </w:p>
    <w:p w14:paraId="79CBE211" w14:textId="77777777" w:rsidR="00AD0926" w:rsidRDefault="00AD0926" w:rsidP="00AD0926">
      <w:pPr>
        <w:pStyle w:val="Code"/>
      </w:pPr>
      <w:r>
        <w:t xml:space="preserve">  {</w:t>
      </w:r>
    </w:p>
    <w:p w14:paraId="1DACA70E" w14:textId="77777777" w:rsidR="00AD0926" w:rsidRDefault="00AD0926" w:rsidP="00AD0926">
      <w:pPr>
        <w:pStyle w:val="Code"/>
      </w:pPr>
      <w:r>
        <w:t xml:space="preserve">    </w:t>
      </w:r>
      <w:r>
        <w:rPr>
          <w:color w:val="0000FF"/>
        </w:rPr>
        <w:t>private</w:t>
      </w:r>
      <w:r>
        <w:t xml:space="preserve"> </w:t>
      </w:r>
      <w:r>
        <w:rPr>
          <w:color w:val="0000FF"/>
        </w:rPr>
        <w:t>readonly</w:t>
      </w:r>
      <w:r>
        <w:t xml:space="preserve"> StateService&lt;</w:t>
      </w:r>
      <w:r>
        <w:rPr>
          <w:color w:val="0000FF"/>
        </w:rPr>
        <w:t>int</w:t>
      </w:r>
      <w:r>
        <w:t>&gt; stateService;</w:t>
      </w:r>
    </w:p>
    <w:p w14:paraId="039187C0" w14:textId="77777777" w:rsidR="00AD0926" w:rsidRDefault="00AD0926" w:rsidP="00AD0926">
      <w:pPr>
        <w:pStyle w:val="Code"/>
      </w:pPr>
    </w:p>
    <w:p w14:paraId="0111850E" w14:textId="77777777" w:rsidR="00AD0926" w:rsidRDefault="00AD0926" w:rsidP="00AD0926">
      <w:pPr>
        <w:pStyle w:val="Code"/>
      </w:pPr>
      <w:r>
        <w:t xml:space="preserve">    </w:t>
      </w:r>
      <w:r>
        <w:rPr>
          <w:color w:val="0000FF"/>
        </w:rPr>
        <w:t>public</w:t>
      </w:r>
      <w:r>
        <w:t xml:space="preserve"> </w:t>
      </w:r>
      <w:r>
        <w:rPr>
          <w:color w:val="2B91AF"/>
        </w:rPr>
        <w:t>StateController</w:t>
      </w:r>
      <w:r>
        <w:t>(StateService&lt;</w:t>
      </w:r>
      <w:r>
        <w:rPr>
          <w:color w:val="0000FF"/>
        </w:rPr>
        <w:t>int</w:t>
      </w:r>
      <w:r>
        <w:t xml:space="preserve">&gt; stateService) </w:t>
      </w:r>
    </w:p>
    <w:p w14:paraId="182A1553" w14:textId="77777777" w:rsidR="00AD0926" w:rsidRDefault="00AD0926" w:rsidP="00AD0926">
      <w:pPr>
        <w:pStyle w:val="Code"/>
      </w:pPr>
      <w:r>
        <w:t xml:space="preserve">      =&gt; </w:t>
      </w:r>
      <w:r>
        <w:rPr>
          <w:color w:val="0000FF"/>
        </w:rPr>
        <w:t>this</w:t>
      </w:r>
      <w:r>
        <w:t>.stateService = stateService;</w:t>
      </w:r>
    </w:p>
    <w:p w14:paraId="2180BD37" w14:textId="77777777" w:rsidR="00AD0926" w:rsidRDefault="00AD0926" w:rsidP="00AD0926">
      <w:pPr>
        <w:pStyle w:val="Code"/>
      </w:pPr>
    </w:p>
    <w:p w14:paraId="6AB71541" w14:textId="77777777" w:rsidR="00AD0926" w:rsidRDefault="00AD0926" w:rsidP="00AD0926">
      <w:pPr>
        <w:pStyle w:val="Code"/>
      </w:pPr>
      <w:r>
        <w:t xml:space="preserve">    [HttpGet(</w:t>
      </w:r>
      <w:r>
        <w:rPr>
          <w:color w:val="A31515"/>
        </w:rPr>
        <w:t>"state/{user}"</w:t>
      </w:r>
      <w:r>
        <w:t>)]</w:t>
      </w:r>
    </w:p>
    <w:p w14:paraId="0CB754DB" w14:textId="77777777" w:rsidR="00AD0926" w:rsidRDefault="00AD0926" w:rsidP="00AD0926">
      <w:pPr>
        <w:pStyle w:val="Code"/>
      </w:pPr>
      <w:r>
        <w:t xml:space="preserve">    </w:t>
      </w:r>
      <w:r>
        <w:rPr>
          <w:color w:val="0000FF"/>
        </w:rPr>
        <w:t>public</w:t>
      </w:r>
      <w:r>
        <w:t xml:space="preserve"> ActionResult&lt;</w:t>
      </w:r>
      <w:r>
        <w:rPr>
          <w:color w:val="0000FF"/>
        </w:rPr>
        <w:t>int</w:t>
      </w:r>
      <w:r>
        <w:t xml:space="preserve">&gt; Get([FromRoute] </w:t>
      </w:r>
      <w:r>
        <w:rPr>
          <w:color w:val="0000FF"/>
        </w:rPr>
        <w:t>string</w:t>
      </w:r>
      <w:r>
        <w:t xml:space="preserve"> user)</w:t>
      </w:r>
    </w:p>
    <w:p w14:paraId="703EFACC" w14:textId="77777777" w:rsidR="00AD0926" w:rsidRDefault="00AD0926" w:rsidP="00AD0926">
      <w:pPr>
        <w:pStyle w:val="Code"/>
      </w:pPr>
      <w:r>
        <w:t xml:space="preserve">      =&gt; Ok(</w:t>
      </w:r>
      <w:r>
        <w:rPr>
          <w:color w:val="0000FF"/>
        </w:rPr>
        <w:t>this</w:t>
      </w:r>
      <w:r>
        <w:t>.stateService.GetState(user));</w:t>
      </w:r>
    </w:p>
    <w:p w14:paraId="3B284884" w14:textId="77777777" w:rsidR="00AD0926" w:rsidRDefault="00AD0926" w:rsidP="00AD0926">
      <w:pPr>
        <w:pStyle w:val="Code"/>
      </w:pPr>
    </w:p>
    <w:p w14:paraId="323EEA40" w14:textId="77777777" w:rsidR="00AD0926" w:rsidRDefault="00AD0926" w:rsidP="00AD0926">
      <w:pPr>
        <w:pStyle w:val="Code"/>
      </w:pPr>
      <w:r>
        <w:t xml:space="preserve">    [HttpPost(</w:t>
      </w:r>
      <w:r>
        <w:rPr>
          <w:color w:val="A31515"/>
        </w:rPr>
        <w:t>"state/{user}"</w:t>
      </w:r>
      <w:r>
        <w:t>)]</w:t>
      </w:r>
    </w:p>
    <w:p w14:paraId="32AD75F0" w14:textId="77777777" w:rsidR="00AD0926" w:rsidRDefault="00AD0926" w:rsidP="00AD0926">
      <w:pPr>
        <w:pStyle w:val="Code"/>
      </w:pPr>
      <w:r>
        <w:t xml:space="preserve">    </w:t>
      </w:r>
      <w:r>
        <w:rPr>
          <w:color w:val="0000FF"/>
        </w:rPr>
        <w:t>public</w:t>
      </w:r>
      <w:r>
        <w:t xml:space="preserve"> </w:t>
      </w:r>
      <w:r>
        <w:rPr>
          <w:color w:val="0000FF"/>
        </w:rPr>
        <w:t>void</w:t>
      </w:r>
      <w:r>
        <w:t xml:space="preserve"> Post([FromRoute] </w:t>
      </w:r>
      <w:r>
        <w:rPr>
          <w:color w:val="0000FF"/>
        </w:rPr>
        <w:t>string</w:t>
      </w:r>
      <w:r>
        <w:t xml:space="preserve"> user, [FromBody] </w:t>
      </w:r>
      <w:r>
        <w:rPr>
          <w:color w:val="0000FF"/>
        </w:rPr>
        <w:t>int</w:t>
      </w:r>
      <w:r>
        <w:t xml:space="preserve"> state)</w:t>
      </w:r>
    </w:p>
    <w:p w14:paraId="4392461D" w14:textId="77777777" w:rsidR="00AD0926" w:rsidRDefault="00AD0926" w:rsidP="00AD0926">
      <w:pPr>
        <w:pStyle w:val="Code"/>
      </w:pPr>
      <w:r>
        <w:t xml:space="preserve">      =&gt; </w:t>
      </w:r>
      <w:r>
        <w:rPr>
          <w:color w:val="0000FF"/>
        </w:rPr>
        <w:t>this</w:t>
      </w:r>
      <w:r>
        <w:t>.stateService.SetState(user, state);</w:t>
      </w:r>
    </w:p>
    <w:p w14:paraId="5D989CC7" w14:textId="77777777" w:rsidR="00AD0926" w:rsidRDefault="00AD0926" w:rsidP="00AD0926">
      <w:pPr>
        <w:pStyle w:val="Code"/>
      </w:pPr>
      <w:r>
        <w:t xml:space="preserve">  }</w:t>
      </w:r>
    </w:p>
    <w:p w14:paraId="42C35AC1" w14:textId="77777777" w:rsidR="00AD0926" w:rsidRDefault="00AD0926" w:rsidP="00AD0926">
      <w:pPr>
        <w:pStyle w:val="Code"/>
      </w:pPr>
      <w:r>
        <w:t>}</w:t>
      </w:r>
    </w:p>
    <w:p w14:paraId="7B8A6F1B" w14:textId="5EE0B505" w:rsidR="007D69CF" w:rsidRDefault="00AD0926" w:rsidP="004141F6">
      <w:pPr>
        <w:pStyle w:val="BodyText"/>
      </w:pPr>
      <w:r>
        <w:lastRenderedPageBreak/>
        <w:t xml:space="preserve">One more thing. Our service will run on another URL than the application (we could host the state service and our application using the same ASP.NET project but I want to show you something important), and in that case we need to configure </w:t>
      </w:r>
      <w:r w:rsidRPr="00AD0926">
        <w:rPr>
          <w:rStyle w:val="Emphasis"/>
        </w:rPr>
        <w:t>Cross-Origin Requests</w:t>
      </w:r>
      <w:r>
        <w:rPr>
          <w:rStyle w:val="Emphasis"/>
        </w:rPr>
        <w:fldChar w:fldCharType="begin"/>
      </w:r>
      <w:r>
        <w:instrText xml:space="preserve"> XE "</w:instrText>
      </w:r>
      <w:r w:rsidRPr="0078132F">
        <w:rPr>
          <w:rStyle w:val="Emphasis"/>
        </w:rPr>
        <w:instrText>Cross-Origin Requests</w:instrText>
      </w:r>
      <w:r>
        <w:instrText xml:space="preserve">" </w:instrText>
      </w:r>
      <w:r>
        <w:rPr>
          <w:rStyle w:val="Emphasis"/>
        </w:rPr>
        <w:fldChar w:fldCharType="end"/>
      </w:r>
      <w:r>
        <w:t xml:space="preserve"> (CORS).</w:t>
      </w:r>
      <w:r w:rsidR="004141F6">
        <w:t xml:space="preserve"> Browsers do not allow you to access services that run on another URL (Cross-Origin) without some extra work. This is a security feature, known as </w:t>
      </w:r>
      <w:r w:rsidR="004141F6" w:rsidRPr="0094709D">
        <w:rPr>
          <w:rStyle w:val="Emphasis"/>
        </w:rPr>
        <w:t>same-origin policy</w:t>
      </w:r>
      <w:r w:rsidR="0094709D">
        <w:rPr>
          <w:rStyle w:val="Emphasis"/>
        </w:rPr>
        <w:fldChar w:fldCharType="begin"/>
      </w:r>
      <w:r w:rsidR="0094709D">
        <w:instrText xml:space="preserve"> XE "</w:instrText>
      </w:r>
      <w:r w:rsidR="0094709D" w:rsidRPr="009C62A8">
        <w:rPr>
          <w:rStyle w:val="Emphasis"/>
        </w:rPr>
        <w:instrText>same-origin policy</w:instrText>
      </w:r>
      <w:r w:rsidR="0094709D">
        <w:instrText xml:space="preserve">" </w:instrText>
      </w:r>
      <w:r w:rsidR="0094709D">
        <w:rPr>
          <w:rStyle w:val="Emphasis"/>
        </w:rPr>
        <w:fldChar w:fldCharType="end"/>
      </w:r>
      <w:r w:rsidR="004141F6">
        <w:t>, and prevents a malicious site from reading data from another site.</w:t>
      </w:r>
      <w:r w:rsidR="00330749">
        <w:t xml:space="preserve"> </w:t>
      </w:r>
    </w:p>
    <w:p w14:paraId="1545D69D" w14:textId="097E6E99" w:rsidR="004141F6" w:rsidRDefault="004141F6" w:rsidP="004141F6">
      <w:pPr>
        <w:pStyle w:val="BodyText"/>
      </w:pPr>
      <w:r>
        <w:t>Servers can enable browsers to access their data from another origin</w:t>
      </w:r>
      <w:r w:rsidR="0094709D">
        <w:t xml:space="preserve"> (so from another URL)</w:t>
      </w:r>
      <w:r>
        <w:t>, but then we need to enable this explicitly</w:t>
      </w:r>
      <w:r w:rsidR="0094709D">
        <w:t xml:space="preserve"> on the server using CORS</w:t>
      </w:r>
      <w:r>
        <w:t xml:space="preserve">. </w:t>
      </w:r>
      <w:r w:rsidR="00B92B3F">
        <w:t xml:space="preserve">You can learn more about CORS at </w:t>
      </w:r>
      <w:hyperlink r:id="rId11" w:history="1">
        <w:r w:rsidR="00B92B3F">
          <w:rPr>
            <w:rStyle w:val="Hyperlink"/>
          </w:rPr>
          <w:t>https://docs.microsoft.com/aspnet/core/security/cors</w:t>
        </w:r>
      </w:hyperlink>
      <w:r w:rsidR="00B92B3F">
        <w:t>.</w:t>
      </w:r>
    </w:p>
    <w:p w14:paraId="1E9E9798" w14:textId="24F47B46" w:rsidR="004141F6" w:rsidRDefault="004141F6" w:rsidP="004141F6">
      <w:pPr>
        <w:pStyle w:val="BodyText"/>
      </w:pPr>
      <w:r>
        <w:t xml:space="preserve">Open the </w:t>
      </w:r>
      <w:r w:rsidRPr="004141F6">
        <w:rPr>
          <w:rStyle w:val="CodeInline"/>
        </w:rPr>
        <w:t>Startup</w:t>
      </w:r>
      <w:r>
        <w:t xml:space="preserve"> class and examine the </w:t>
      </w:r>
      <w:proofErr w:type="spellStart"/>
      <w:r w:rsidRPr="004141F6">
        <w:rPr>
          <w:rStyle w:val="CodeInline"/>
        </w:rPr>
        <w:t>ConfigureServices</w:t>
      </w:r>
      <w:proofErr w:type="spellEnd"/>
      <w:r>
        <w:t xml:space="preserve"> method as in Listing 11-6. Here we add a CORS policy that allows </w:t>
      </w:r>
      <w:r w:rsidRPr="004141F6">
        <w:rPr>
          <w:rStyle w:val="CodeInline"/>
        </w:rPr>
        <w:t>localhost:5001</w:t>
      </w:r>
      <w:r>
        <w:t xml:space="preserve"> (our Blazor application) to access this service. We also need to enable the </w:t>
      </w:r>
      <w:r w:rsidRPr="004141F6">
        <w:rPr>
          <w:rStyle w:val="CodeInline"/>
        </w:rPr>
        <w:t>content-type</w:t>
      </w:r>
      <w:r>
        <w:t xml:space="preserve"> header (used with REST) and the HTTP methods we need.</w:t>
      </w:r>
    </w:p>
    <w:p w14:paraId="37E930E0" w14:textId="4618C7D1" w:rsidR="004141F6" w:rsidRDefault="004141F6" w:rsidP="006B2B59">
      <w:pPr>
        <w:pStyle w:val="Caption"/>
      </w:pPr>
      <w:r>
        <w:t>Listing 11-6. The ConfigureServices Method</w:t>
      </w:r>
    </w:p>
    <w:p w14:paraId="035F16C6" w14:textId="77777777" w:rsidR="004141F6" w:rsidRDefault="004141F6" w:rsidP="004141F6">
      <w:pPr>
        <w:pStyle w:val="Code"/>
      </w:pPr>
      <w:r>
        <w:rPr>
          <w:color w:val="0000FF"/>
        </w:rPr>
        <w:t>public</w:t>
      </w:r>
      <w:r>
        <w:t xml:space="preserve"> </w:t>
      </w:r>
      <w:r>
        <w:rPr>
          <w:color w:val="0000FF"/>
        </w:rPr>
        <w:t>void</w:t>
      </w:r>
      <w:r>
        <w:t xml:space="preserve"> ConfigureServices(IServiceCollection services)</w:t>
      </w:r>
    </w:p>
    <w:p w14:paraId="71F95C5B" w14:textId="77777777" w:rsidR="004141F6" w:rsidRDefault="004141F6" w:rsidP="004141F6">
      <w:pPr>
        <w:pStyle w:val="Code"/>
      </w:pPr>
      <w:r>
        <w:t>{</w:t>
      </w:r>
    </w:p>
    <w:p w14:paraId="0658F244" w14:textId="77777777" w:rsidR="004141F6" w:rsidRDefault="004141F6" w:rsidP="004141F6">
      <w:pPr>
        <w:pStyle w:val="Code"/>
      </w:pPr>
      <w:r>
        <w:t xml:space="preserve">  services.AddCors(options =&gt;</w:t>
      </w:r>
    </w:p>
    <w:p w14:paraId="1D52E110" w14:textId="77777777" w:rsidR="004141F6" w:rsidRDefault="004141F6" w:rsidP="004141F6">
      <w:pPr>
        <w:pStyle w:val="Code"/>
      </w:pPr>
      <w:r>
        <w:t xml:space="preserve">  {</w:t>
      </w:r>
    </w:p>
    <w:p w14:paraId="0F90EBCC" w14:textId="77777777" w:rsidR="004141F6" w:rsidRDefault="004141F6" w:rsidP="004141F6">
      <w:pPr>
        <w:pStyle w:val="Code"/>
      </w:pPr>
      <w:r>
        <w:t xml:space="preserve">    options.AddPolicy(name: </w:t>
      </w:r>
      <w:r>
        <w:rPr>
          <w:color w:val="A31515"/>
        </w:rPr>
        <w:t>"CORS"</w:t>
      </w:r>
      <w:r>
        <w:t>,</w:t>
      </w:r>
    </w:p>
    <w:p w14:paraId="45B2A170" w14:textId="3D43CEA4" w:rsidR="004141F6" w:rsidRDefault="004141F6" w:rsidP="004141F6">
      <w:pPr>
        <w:pStyle w:val="Code"/>
      </w:pPr>
      <w:r>
        <w:t xml:space="preserve">                builder =&gt;</w:t>
      </w:r>
    </w:p>
    <w:p w14:paraId="70E82598" w14:textId="61D72A4D" w:rsidR="004141F6" w:rsidRDefault="004141F6" w:rsidP="004141F6">
      <w:pPr>
        <w:pStyle w:val="Code"/>
      </w:pPr>
      <w:r>
        <w:t xml:space="preserve">                {</w:t>
      </w:r>
    </w:p>
    <w:p w14:paraId="14F7253E" w14:textId="13896FCA" w:rsidR="004141F6" w:rsidRDefault="004141F6" w:rsidP="004141F6">
      <w:pPr>
        <w:pStyle w:val="Code"/>
      </w:pPr>
      <w:r>
        <w:t xml:space="preserve">                  builder.WithOrigins(</w:t>
      </w:r>
      <w:r>
        <w:rPr>
          <w:color w:val="A31515"/>
        </w:rPr>
        <w:t>"https://localhost:5001"</w:t>
      </w:r>
      <w:r>
        <w:t>);</w:t>
      </w:r>
    </w:p>
    <w:p w14:paraId="685C7A16" w14:textId="69094648" w:rsidR="004141F6" w:rsidRDefault="004141F6" w:rsidP="004141F6">
      <w:pPr>
        <w:pStyle w:val="Code"/>
      </w:pPr>
      <w:r>
        <w:t xml:space="preserve">                  builder.WithHeaders(</w:t>
      </w:r>
      <w:r>
        <w:rPr>
          <w:color w:val="A31515"/>
        </w:rPr>
        <w:t>"content-type"</w:t>
      </w:r>
      <w:r>
        <w:t>);</w:t>
      </w:r>
    </w:p>
    <w:p w14:paraId="3EC49188" w14:textId="1176AB37" w:rsidR="004141F6" w:rsidRDefault="004141F6" w:rsidP="004141F6">
      <w:pPr>
        <w:pStyle w:val="Code"/>
      </w:pPr>
      <w:r>
        <w:t xml:space="preserve">                  builder.WithMethods(</w:t>
      </w:r>
      <w:r>
        <w:rPr>
          <w:color w:val="A31515"/>
        </w:rPr>
        <w:t>"GET"</w:t>
      </w:r>
      <w:r>
        <w:t xml:space="preserve">, </w:t>
      </w:r>
      <w:r>
        <w:rPr>
          <w:color w:val="A31515"/>
        </w:rPr>
        <w:t>"POST"</w:t>
      </w:r>
      <w:r>
        <w:t>);</w:t>
      </w:r>
    </w:p>
    <w:p w14:paraId="160FEBB2" w14:textId="386A12F4" w:rsidR="004141F6" w:rsidRDefault="004141F6" w:rsidP="004141F6">
      <w:pPr>
        <w:pStyle w:val="Code"/>
      </w:pPr>
      <w:r>
        <w:t xml:space="preserve">                });</w:t>
      </w:r>
    </w:p>
    <w:p w14:paraId="7BD1C49B" w14:textId="77777777" w:rsidR="004141F6" w:rsidRDefault="004141F6" w:rsidP="004141F6">
      <w:pPr>
        <w:pStyle w:val="Code"/>
      </w:pPr>
      <w:r>
        <w:t xml:space="preserve">  });</w:t>
      </w:r>
    </w:p>
    <w:p w14:paraId="3970704F" w14:textId="77777777" w:rsidR="004141F6" w:rsidRDefault="004141F6" w:rsidP="004141F6">
      <w:pPr>
        <w:pStyle w:val="Code"/>
      </w:pPr>
    </w:p>
    <w:p w14:paraId="2991663C" w14:textId="77777777" w:rsidR="004141F6" w:rsidRDefault="004141F6" w:rsidP="004141F6">
      <w:pPr>
        <w:pStyle w:val="Code"/>
      </w:pPr>
      <w:r>
        <w:t xml:space="preserve">  services.AddControllers();</w:t>
      </w:r>
    </w:p>
    <w:p w14:paraId="4A0BD5FA" w14:textId="77777777" w:rsidR="004141F6" w:rsidRDefault="004141F6" w:rsidP="004141F6">
      <w:pPr>
        <w:pStyle w:val="Code"/>
      </w:pPr>
    </w:p>
    <w:p w14:paraId="431CAAEA" w14:textId="77777777" w:rsidR="004141F6" w:rsidRDefault="004141F6" w:rsidP="004141F6">
      <w:pPr>
        <w:pStyle w:val="Code"/>
      </w:pPr>
      <w:r>
        <w:t xml:space="preserve">  services.AddSingleton&lt;StateService&lt;</w:t>
      </w:r>
      <w:r>
        <w:rPr>
          <w:color w:val="0000FF"/>
        </w:rPr>
        <w:t>int</w:t>
      </w:r>
      <w:r>
        <w:t>&gt;&gt;();</w:t>
      </w:r>
    </w:p>
    <w:p w14:paraId="3FB676FD" w14:textId="3DD5BDB5" w:rsidR="004141F6" w:rsidRPr="004141F6" w:rsidRDefault="004141F6" w:rsidP="004141F6">
      <w:pPr>
        <w:pStyle w:val="Code"/>
      </w:pPr>
      <w:r>
        <w:t>}</w:t>
      </w:r>
    </w:p>
    <w:p w14:paraId="7D574013" w14:textId="2AA642BA" w:rsidR="007D69CF" w:rsidRDefault="00F94CFF" w:rsidP="00A305C4">
      <w:pPr>
        <w:pStyle w:val="BodyText"/>
      </w:pPr>
      <w:r>
        <w:t xml:space="preserve">Finally we enable the CORS middleware </w:t>
      </w:r>
      <w:r w:rsidR="00543C17">
        <w:t xml:space="preserve">in the </w:t>
      </w:r>
      <w:r w:rsidR="00543C17" w:rsidRPr="00543C17">
        <w:rPr>
          <w:rStyle w:val="CodeInline"/>
        </w:rPr>
        <w:t>Startup</w:t>
      </w:r>
      <w:r w:rsidR="00543C17">
        <w:t xml:space="preserve"> class’s </w:t>
      </w:r>
      <w:r w:rsidR="00543C17" w:rsidRPr="00543C17">
        <w:rPr>
          <w:rStyle w:val="CodeInline"/>
        </w:rPr>
        <w:t>Configure</w:t>
      </w:r>
      <w:r w:rsidR="00543C17">
        <w:t xml:space="preserve"> method </w:t>
      </w:r>
      <w:r>
        <w:t xml:space="preserve">as in Listing 11-7 that will allows the browser to query our service about </w:t>
      </w:r>
      <w:r>
        <w:lastRenderedPageBreak/>
        <w:t xml:space="preserve">CORS. Documentation states that we need to put the </w:t>
      </w:r>
      <w:proofErr w:type="spellStart"/>
      <w:r w:rsidRPr="00F94CFF">
        <w:rPr>
          <w:rStyle w:val="CodeInline"/>
        </w:rPr>
        <w:t>UseCors</w:t>
      </w:r>
      <w:proofErr w:type="spellEnd"/>
      <w:r>
        <w:t xml:space="preserve"> method between the </w:t>
      </w:r>
      <w:proofErr w:type="spellStart"/>
      <w:r w:rsidRPr="00F94CFF">
        <w:rPr>
          <w:rStyle w:val="CodeInline"/>
        </w:rPr>
        <w:t>UseRouting</w:t>
      </w:r>
      <w:proofErr w:type="spellEnd"/>
      <w:r>
        <w:t xml:space="preserve"> and </w:t>
      </w:r>
      <w:proofErr w:type="spellStart"/>
      <w:r w:rsidRPr="00F94CFF">
        <w:rPr>
          <w:rStyle w:val="CodeInline"/>
        </w:rPr>
        <w:t>UseEndpoints</w:t>
      </w:r>
      <w:proofErr w:type="spellEnd"/>
      <w:r>
        <w:t xml:space="preserve"> methods.</w:t>
      </w:r>
      <w:r w:rsidR="0094709D">
        <w:t xml:space="preserve"> We pass the policy name with the </w:t>
      </w:r>
      <w:proofErr w:type="spellStart"/>
      <w:r w:rsidR="0094709D" w:rsidRPr="0094709D">
        <w:rPr>
          <w:rStyle w:val="CodeInline"/>
        </w:rPr>
        <w:t>UseCors</w:t>
      </w:r>
      <w:proofErr w:type="spellEnd"/>
      <w:r w:rsidR="0094709D">
        <w:t xml:space="preserve"> call.</w:t>
      </w:r>
    </w:p>
    <w:p w14:paraId="67826271" w14:textId="10565E44" w:rsidR="00AD0926" w:rsidRDefault="00F94CFF" w:rsidP="006B2B59">
      <w:pPr>
        <w:pStyle w:val="Caption"/>
      </w:pPr>
      <w:r>
        <w:t>Listing 11-7. The Configure Method.</w:t>
      </w:r>
    </w:p>
    <w:p w14:paraId="72571FC2" w14:textId="77777777" w:rsidR="00F94CFF" w:rsidRDefault="00F94CFF" w:rsidP="00F94CFF">
      <w:pPr>
        <w:pStyle w:val="Code"/>
      </w:pPr>
      <w:r>
        <w:t>app.UseRouting();</w:t>
      </w:r>
    </w:p>
    <w:p w14:paraId="136A493E" w14:textId="77777777" w:rsidR="00F94CFF" w:rsidRDefault="00F94CFF" w:rsidP="00F94CFF">
      <w:pPr>
        <w:pStyle w:val="Code"/>
      </w:pPr>
    </w:p>
    <w:p w14:paraId="6F889B6C" w14:textId="77777777" w:rsidR="00F94CFF" w:rsidRDefault="00F94CFF" w:rsidP="00F94CFF">
      <w:pPr>
        <w:pStyle w:val="Code"/>
      </w:pPr>
      <w:r>
        <w:t>app.UseCors(</w:t>
      </w:r>
      <w:r>
        <w:rPr>
          <w:color w:val="A31515"/>
        </w:rPr>
        <w:t>"CORS"</w:t>
      </w:r>
      <w:r>
        <w:t>);</w:t>
      </w:r>
    </w:p>
    <w:p w14:paraId="66BF7E82" w14:textId="77777777" w:rsidR="00F94CFF" w:rsidRDefault="00F94CFF" w:rsidP="00F94CFF">
      <w:pPr>
        <w:pStyle w:val="Code"/>
      </w:pPr>
    </w:p>
    <w:p w14:paraId="5B65403B" w14:textId="77777777" w:rsidR="00F94CFF" w:rsidRDefault="00F94CFF" w:rsidP="00F94CFF">
      <w:pPr>
        <w:pStyle w:val="Code"/>
      </w:pPr>
      <w:r>
        <w:t>app.UseAuthorization();</w:t>
      </w:r>
    </w:p>
    <w:p w14:paraId="565DECB3" w14:textId="77777777" w:rsidR="00F94CFF" w:rsidRDefault="00F94CFF" w:rsidP="00F94CFF">
      <w:pPr>
        <w:pStyle w:val="Code"/>
      </w:pPr>
    </w:p>
    <w:p w14:paraId="6C4E83FD" w14:textId="77777777" w:rsidR="00F94CFF" w:rsidRDefault="00F94CFF" w:rsidP="00F94CFF">
      <w:pPr>
        <w:pStyle w:val="Code"/>
      </w:pPr>
      <w:r>
        <w:t>app.UseEndpoints(endpoints =&gt;</w:t>
      </w:r>
    </w:p>
    <w:p w14:paraId="1B2A6F82" w14:textId="77777777" w:rsidR="00F94CFF" w:rsidRDefault="00F94CFF" w:rsidP="00F94CFF">
      <w:pPr>
        <w:pStyle w:val="Code"/>
      </w:pPr>
      <w:r>
        <w:t>{</w:t>
      </w:r>
    </w:p>
    <w:p w14:paraId="46048599" w14:textId="77777777" w:rsidR="00F94CFF" w:rsidRDefault="00F94CFF" w:rsidP="00F94CFF">
      <w:pPr>
        <w:pStyle w:val="Code"/>
      </w:pPr>
      <w:r>
        <w:t xml:space="preserve">  endpoints.MapControllers();</w:t>
      </w:r>
    </w:p>
    <w:p w14:paraId="5C6B0A2D" w14:textId="36862157" w:rsidR="00F94CFF" w:rsidRDefault="00F94CFF" w:rsidP="00F94CFF">
      <w:pPr>
        <w:pStyle w:val="Code"/>
      </w:pPr>
      <w:r>
        <w:t>});</w:t>
      </w:r>
    </w:p>
    <w:p w14:paraId="0C4BD2BD" w14:textId="548568EC" w:rsidR="00AD0926" w:rsidRDefault="009F7EEE" w:rsidP="00A305C4">
      <w:pPr>
        <w:pStyle w:val="BodyText"/>
      </w:pPr>
      <w:r>
        <w:t>This concludes our discussion about the state service. Time to look at the implementation in the Blazor application.</w:t>
      </w:r>
    </w:p>
    <w:p w14:paraId="1D16FFCD" w14:textId="2BCBA50C" w:rsidR="009F7EEE" w:rsidRDefault="0094709D" w:rsidP="00A305C4">
      <w:pPr>
        <w:pStyle w:val="BodyText"/>
      </w:pPr>
      <w:r>
        <w:t xml:space="preserve">We are using a service in the Blazor WASM application to talk to the server as in Listing 11-8. This service uses the </w:t>
      </w:r>
      <w:proofErr w:type="spellStart"/>
      <w:r w:rsidRPr="0094709D">
        <w:rPr>
          <w:rStyle w:val="CodeInline"/>
        </w:rPr>
        <w:t>HttpClient</w:t>
      </w:r>
      <w:proofErr w:type="spellEnd"/>
      <w:r>
        <w:t xml:space="preserve"> to talk to the </w:t>
      </w:r>
      <w:proofErr w:type="spellStart"/>
      <w:r>
        <w:t>StateService</w:t>
      </w:r>
      <w:proofErr w:type="spellEnd"/>
      <w:r>
        <w:t xml:space="preserve"> server.</w:t>
      </w:r>
    </w:p>
    <w:p w14:paraId="03C09682" w14:textId="580A50AF" w:rsidR="0094709D" w:rsidRDefault="0094709D" w:rsidP="006B2B59">
      <w:pPr>
        <w:pStyle w:val="Caption"/>
      </w:pPr>
      <w:r>
        <w:t>Listing 11-8. The Client’s StateService class</w:t>
      </w:r>
    </w:p>
    <w:p w14:paraId="24F9964F" w14:textId="77777777" w:rsidR="0094709D" w:rsidRDefault="0094709D" w:rsidP="0094709D">
      <w:pPr>
        <w:pStyle w:val="Code"/>
      </w:pPr>
      <w:r>
        <w:rPr>
          <w:color w:val="0000FF"/>
        </w:rPr>
        <w:t>using</w:t>
      </w:r>
      <w:r>
        <w:t xml:space="preserve"> System.Net.Http;</w:t>
      </w:r>
    </w:p>
    <w:p w14:paraId="16081C1C" w14:textId="77777777" w:rsidR="0094709D" w:rsidRDefault="0094709D" w:rsidP="0094709D">
      <w:pPr>
        <w:pStyle w:val="Code"/>
      </w:pPr>
      <w:r>
        <w:rPr>
          <w:color w:val="0000FF"/>
        </w:rPr>
        <w:t>using</w:t>
      </w:r>
      <w:r>
        <w:t xml:space="preserve"> System.Net.Http.Json;</w:t>
      </w:r>
    </w:p>
    <w:p w14:paraId="502B159E" w14:textId="77777777" w:rsidR="0094709D" w:rsidRDefault="0094709D" w:rsidP="0094709D">
      <w:pPr>
        <w:pStyle w:val="Code"/>
      </w:pPr>
      <w:r>
        <w:rPr>
          <w:color w:val="0000FF"/>
        </w:rPr>
        <w:t>using</w:t>
      </w:r>
      <w:r>
        <w:t xml:space="preserve"> System.Threading.Tasks;</w:t>
      </w:r>
    </w:p>
    <w:p w14:paraId="1FE93820" w14:textId="77777777" w:rsidR="0094709D" w:rsidRDefault="0094709D" w:rsidP="0094709D">
      <w:pPr>
        <w:pStyle w:val="Code"/>
      </w:pPr>
    </w:p>
    <w:p w14:paraId="511AE26A" w14:textId="77777777" w:rsidR="0094709D" w:rsidRDefault="0094709D" w:rsidP="0094709D">
      <w:pPr>
        <w:pStyle w:val="Code"/>
      </w:pPr>
      <w:r>
        <w:rPr>
          <w:color w:val="0000FF"/>
        </w:rPr>
        <w:t>namespace</w:t>
      </w:r>
      <w:r>
        <w:t xml:space="preserve"> StateManagementWASM.Services</w:t>
      </w:r>
    </w:p>
    <w:p w14:paraId="0F6CDE98" w14:textId="77777777" w:rsidR="0094709D" w:rsidRDefault="0094709D" w:rsidP="0094709D">
      <w:pPr>
        <w:pStyle w:val="Code"/>
      </w:pPr>
      <w:r>
        <w:t>{</w:t>
      </w:r>
    </w:p>
    <w:p w14:paraId="5EA417C7" w14:textId="77777777" w:rsidR="0094709D" w:rsidRDefault="0094709D" w:rsidP="0094709D">
      <w:pPr>
        <w:pStyle w:val="Code"/>
      </w:pPr>
      <w:r>
        <w:t xml:space="preserve">  </w:t>
      </w:r>
      <w:r>
        <w:rPr>
          <w:color w:val="0000FF"/>
        </w:rPr>
        <w:t>public</w:t>
      </w:r>
      <w:r>
        <w:t xml:space="preserve"> </w:t>
      </w:r>
      <w:r>
        <w:rPr>
          <w:color w:val="0000FF"/>
        </w:rPr>
        <w:t>class</w:t>
      </w:r>
      <w:r>
        <w:t xml:space="preserve"> </w:t>
      </w:r>
      <w:r>
        <w:rPr>
          <w:color w:val="2B91AF"/>
        </w:rPr>
        <w:t>StateService</w:t>
      </w:r>
      <w:r>
        <w:t>&lt;</w:t>
      </w:r>
      <w:r>
        <w:rPr>
          <w:color w:val="2B91AF"/>
        </w:rPr>
        <w:t>T</w:t>
      </w:r>
      <w:r>
        <w:t>&gt;</w:t>
      </w:r>
    </w:p>
    <w:p w14:paraId="58310DB9" w14:textId="77777777" w:rsidR="0094709D" w:rsidRDefault="0094709D" w:rsidP="0094709D">
      <w:pPr>
        <w:pStyle w:val="Code"/>
      </w:pPr>
      <w:r>
        <w:t xml:space="preserve">  {</w:t>
      </w:r>
    </w:p>
    <w:p w14:paraId="6CE869A4" w14:textId="77777777" w:rsidR="0094709D" w:rsidRDefault="0094709D" w:rsidP="0094709D">
      <w:pPr>
        <w:pStyle w:val="Code"/>
      </w:pPr>
      <w:r>
        <w:t xml:space="preserve">    </w:t>
      </w:r>
      <w:r>
        <w:rPr>
          <w:color w:val="0000FF"/>
        </w:rPr>
        <w:t>private</w:t>
      </w:r>
      <w:r>
        <w:t xml:space="preserve"> </w:t>
      </w:r>
      <w:r>
        <w:rPr>
          <w:color w:val="0000FF"/>
        </w:rPr>
        <w:t>readonly</w:t>
      </w:r>
      <w:r>
        <w:t xml:space="preserve"> HttpClient httpClient;</w:t>
      </w:r>
    </w:p>
    <w:p w14:paraId="2B29A6F3" w14:textId="77777777" w:rsidR="0094709D" w:rsidRDefault="0094709D" w:rsidP="0094709D">
      <w:pPr>
        <w:pStyle w:val="Code"/>
      </w:pPr>
    </w:p>
    <w:p w14:paraId="77F6812E" w14:textId="77777777" w:rsidR="0094709D" w:rsidRDefault="0094709D" w:rsidP="0094709D">
      <w:pPr>
        <w:pStyle w:val="Code"/>
      </w:pPr>
      <w:r>
        <w:t xml:space="preserve">    </w:t>
      </w:r>
      <w:r>
        <w:rPr>
          <w:color w:val="0000FF"/>
        </w:rPr>
        <w:t>public</w:t>
      </w:r>
      <w:r>
        <w:t xml:space="preserve"> </w:t>
      </w:r>
      <w:r>
        <w:rPr>
          <w:color w:val="2B91AF"/>
        </w:rPr>
        <w:t>StateService</w:t>
      </w:r>
      <w:r>
        <w:t>(HttpClient httpClient)</w:t>
      </w:r>
    </w:p>
    <w:p w14:paraId="46C6B7CC" w14:textId="77777777" w:rsidR="0094709D" w:rsidRDefault="0094709D" w:rsidP="0094709D">
      <w:pPr>
        <w:pStyle w:val="Code"/>
      </w:pPr>
      <w:r>
        <w:t xml:space="preserve">    {</w:t>
      </w:r>
    </w:p>
    <w:p w14:paraId="5085F123" w14:textId="77777777" w:rsidR="0094709D" w:rsidRDefault="0094709D" w:rsidP="0094709D">
      <w:pPr>
        <w:pStyle w:val="Code"/>
      </w:pPr>
      <w:r>
        <w:t xml:space="preserve">      </w:t>
      </w:r>
      <w:r>
        <w:rPr>
          <w:color w:val="0000FF"/>
        </w:rPr>
        <w:t>this</w:t>
      </w:r>
      <w:r>
        <w:t>.httpClient = httpClient;</w:t>
      </w:r>
    </w:p>
    <w:p w14:paraId="3D80B85D" w14:textId="77777777" w:rsidR="0094709D" w:rsidRDefault="0094709D" w:rsidP="0094709D">
      <w:pPr>
        <w:pStyle w:val="Code"/>
      </w:pPr>
      <w:r>
        <w:t xml:space="preserve">    }</w:t>
      </w:r>
    </w:p>
    <w:p w14:paraId="0E2D89CD" w14:textId="77777777" w:rsidR="0094709D" w:rsidRDefault="0094709D" w:rsidP="0094709D">
      <w:pPr>
        <w:pStyle w:val="Code"/>
      </w:pPr>
    </w:p>
    <w:p w14:paraId="040C31ED" w14:textId="77777777" w:rsidR="0094709D" w:rsidRDefault="0094709D" w:rsidP="0094709D">
      <w:pPr>
        <w:pStyle w:val="Code"/>
      </w:pPr>
      <w:r>
        <w:t xml:space="preserve">    </w:t>
      </w:r>
      <w:r>
        <w:rPr>
          <w:color w:val="0000FF"/>
        </w:rPr>
        <w:t>public</w:t>
      </w:r>
      <w:r>
        <w:t xml:space="preserve"> </w:t>
      </w:r>
      <w:r>
        <w:rPr>
          <w:color w:val="0000FF"/>
        </w:rPr>
        <w:t>async</w:t>
      </w:r>
      <w:r>
        <w:t xml:space="preserve"> Task&lt;</w:t>
      </w:r>
      <w:r>
        <w:rPr>
          <w:color w:val="0000FF"/>
        </w:rPr>
        <w:t>int</w:t>
      </w:r>
      <w:r>
        <w:t>?&gt; GetState(</w:t>
      </w:r>
      <w:r>
        <w:rPr>
          <w:color w:val="0000FF"/>
        </w:rPr>
        <w:t>string</w:t>
      </w:r>
      <w:r>
        <w:t xml:space="preserve"> user)</w:t>
      </w:r>
    </w:p>
    <w:p w14:paraId="62E40A44" w14:textId="77777777" w:rsidR="0094709D" w:rsidRDefault="0094709D" w:rsidP="0094709D">
      <w:pPr>
        <w:pStyle w:val="Code"/>
      </w:pPr>
      <w:r>
        <w:t xml:space="preserve">      =&gt; </w:t>
      </w:r>
      <w:r>
        <w:rPr>
          <w:color w:val="0000FF"/>
        </w:rPr>
        <w:t>await</w:t>
      </w:r>
      <w:r>
        <w:t xml:space="preserve"> httpClient.GetFromJsonAsync&lt;</w:t>
      </w:r>
      <w:r>
        <w:rPr>
          <w:color w:val="0000FF"/>
        </w:rPr>
        <w:t>int</w:t>
      </w:r>
      <w:r>
        <w:t>&gt;(</w:t>
      </w:r>
      <w:r>
        <w:rPr>
          <w:color w:val="A31515"/>
        </w:rPr>
        <w:t>$"state/</w:t>
      </w:r>
      <w:r>
        <w:t>{user}</w:t>
      </w:r>
      <w:r>
        <w:rPr>
          <w:color w:val="A31515"/>
        </w:rPr>
        <w:t>"</w:t>
      </w:r>
      <w:r>
        <w:t>);</w:t>
      </w:r>
    </w:p>
    <w:p w14:paraId="616AC33E" w14:textId="77777777" w:rsidR="0094709D" w:rsidRDefault="0094709D" w:rsidP="0094709D">
      <w:pPr>
        <w:pStyle w:val="Code"/>
      </w:pPr>
    </w:p>
    <w:p w14:paraId="57D11AFB" w14:textId="77777777" w:rsidR="0094709D" w:rsidRDefault="0094709D" w:rsidP="0094709D">
      <w:pPr>
        <w:pStyle w:val="Code"/>
      </w:pPr>
      <w:r>
        <w:t xml:space="preserve">    </w:t>
      </w:r>
      <w:r>
        <w:rPr>
          <w:color w:val="0000FF"/>
        </w:rPr>
        <w:t>public</w:t>
      </w:r>
      <w:r>
        <w:t xml:space="preserve"> </w:t>
      </w:r>
      <w:r>
        <w:rPr>
          <w:color w:val="0000FF"/>
        </w:rPr>
        <w:t>async</w:t>
      </w:r>
      <w:r>
        <w:t xml:space="preserve"> Task SetState(</w:t>
      </w:r>
      <w:r>
        <w:rPr>
          <w:color w:val="0000FF"/>
        </w:rPr>
        <w:t>string</w:t>
      </w:r>
      <w:r>
        <w:t xml:space="preserve"> user, T state)</w:t>
      </w:r>
    </w:p>
    <w:p w14:paraId="0C04F9E3" w14:textId="77777777" w:rsidR="0094709D" w:rsidRDefault="0094709D" w:rsidP="0094709D">
      <w:pPr>
        <w:pStyle w:val="Code"/>
      </w:pPr>
      <w:r>
        <w:t xml:space="preserve">      =&gt; </w:t>
      </w:r>
      <w:r>
        <w:rPr>
          <w:color w:val="0000FF"/>
        </w:rPr>
        <w:t>await</w:t>
      </w:r>
      <w:r>
        <w:t xml:space="preserve"> httpClient.PostAsJsonAsync(</w:t>
      </w:r>
      <w:r>
        <w:rPr>
          <w:color w:val="A31515"/>
        </w:rPr>
        <w:t>$"state/</w:t>
      </w:r>
      <w:r>
        <w:t>{user}</w:t>
      </w:r>
      <w:r>
        <w:rPr>
          <w:color w:val="A31515"/>
        </w:rPr>
        <w:t>"</w:t>
      </w:r>
      <w:r>
        <w:t>, state);</w:t>
      </w:r>
    </w:p>
    <w:p w14:paraId="35F31FC1" w14:textId="77777777" w:rsidR="0094709D" w:rsidRDefault="0094709D" w:rsidP="0094709D">
      <w:pPr>
        <w:pStyle w:val="Code"/>
      </w:pPr>
      <w:r>
        <w:lastRenderedPageBreak/>
        <w:t xml:space="preserve">  }</w:t>
      </w:r>
    </w:p>
    <w:p w14:paraId="4B1601FC" w14:textId="77777777" w:rsidR="0094709D" w:rsidRDefault="0094709D" w:rsidP="0094709D">
      <w:pPr>
        <w:pStyle w:val="Code"/>
      </w:pPr>
      <w:r>
        <w:t>}</w:t>
      </w:r>
    </w:p>
    <w:p w14:paraId="1EC61E05" w14:textId="54E826FC" w:rsidR="0094709D" w:rsidRDefault="0094709D" w:rsidP="00A305C4">
      <w:pPr>
        <w:pStyle w:val="BodyText"/>
      </w:pPr>
      <w:r>
        <w:t xml:space="preserve">The </w:t>
      </w:r>
      <w:proofErr w:type="spellStart"/>
      <w:r w:rsidRPr="0094709D">
        <w:rPr>
          <w:rStyle w:val="CodeInline"/>
        </w:rPr>
        <w:t>CounterState</w:t>
      </w:r>
      <w:proofErr w:type="spellEnd"/>
      <w:r>
        <w:t xml:space="preserve"> component </w:t>
      </w:r>
      <w:r w:rsidR="00AB0BF1">
        <w:t xml:space="preserve">in Listing 11-9 </w:t>
      </w:r>
      <w:r>
        <w:t xml:space="preserve">uses this service to retrieve the state’s value in its </w:t>
      </w:r>
      <w:proofErr w:type="spellStart"/>
      <w:r w:rsidRPr="0094709D">
        <w:rPr>
          <w:rStyle w:val="CodeInline"/>
        </w:rPr>
        <w:t>OnInitializedAsync</w:t>
      </w:r>
      <w:proofErr w:type="spellEnd"/>
      <w:r>
        <w:t xml:space="preserve"> method, and updates the state in the </w:t>
      </w:r>
      <w:proofErr w:type="spellStart"/>
      <w:r w:rsidRPr="0094709D">
        <w:rPr>
          <w:rStyle w:val="CodeInline"/>
        </w:rPr>
        <w:t>IncrementCount</w:t>
      </w:r>
      <w:proofErr w:type="spellEnd"/>
      <w:r>
        <w:t xml:space="preserve"> method. Almost identical to the local storage case.</w:t>
      </w:r>
    </w:p>
    <w:p w14:paraId="51A746C6" w14:textId="158521EC" w:rsidR="0094709D" w:rsidRDefault="0094709D" w:rsidP="006B2B59">
      <w:pPr>
        <w:pStyle w:val="Caption"/>
      </w:pPr>
      <w:r>
        <w:t>Listing 11-9. The CounterState Component</w:t>
      </w:r>
    </w:p>
    <w:p w14:paraId="7A23834A" w14:textId="77777777" w:rsidR="0094709D" w:rsidRDefault="0094709D" w:rsidP="0094709D">
      <w:pPr>
        <w:pStyle w:val="Code"/>
      </w:pPr>
      <w:r>
        <w:rPr>
          <w:color w:val="0000FF"/>
        </w:rPr>
        <w:t>using</w:t>
      </w:r>
      <w:r>
        <w:t xml:space="preserve"> Microsoft.AspNetCore.Components;</w:t>
      </w:r>
    </w:p>
    <w:p w14:paraId="3F70A000" w14:textId="77777777" w:rsidR="0094709D" w:rsidRDefault="0094709D" w:rsidP="0094709D">
      <w:pPr>
        <w:pStyle w:val="Code"/>
      </w:pPr>
      <w:r>
        <w:rPr>
          <w:color w:val="0000FF"/>
        </w:rPr>
        <w:t>using</w:t>
      </w:r>
      <w:r>
        <w:t xml:space="preserve"> StateManagementWASM.Services;</w:t>
      </w:r>
    </w:p>
    <w:p w14:paraId="5EB6EC0D" w14:textId="77777777" w:rsidR="0094709D" w:rsidRDefault="0094709D" w:rsidP="0094709D">
      <w:pPr>
        <w:pStyle w:val="Code"/>
      </w:pPr>
      <w:r>
        <w:rPr>
          <w:color w:val="0000FF"/>
        </w:rPr>
        <w:t>using</w:t>
      </w:r>
      <w:r>
        <w:t xml:space="preserve"> System.Threading.Tasks;</w:t>
      </w:r>
    </w:p>
    <w:p w14:paraId="2A8A9693" w14:textId="77777777" w:rsidR="0094709D" w:rsidRDefault="0094709D" w:rsidP="0094709D">
      <w:pPr>
        <w:pStyle w:val="Code"/>
      </w:pPr>
    </w:p>
    <w:p w14:paraId="21BF55CD" w14:textId="77777777" w:rsidR="0094709D" w:rsidRDefault="0094709D" w:rsidP="0094709D">
      <w:pPr>
        <w:pStyle w:val="Code"/>
      </w:pPr>
      <w:r>
        <w:rPr>
          <w:color w:val="0000FF"/>
        </w:rPr>
        <w:t>namespace</w:t>
      </w:r>
      <w:r>
        <w:t xml:space="preserve"> StateManagementWASM.Pages</w:t>
      </w:r>
    </w:p>
    <w:p w14:paraId="444B6F7E" w14:textId="77777777" w:rsidR="0094709D" w:rsidRDefault="0094709D" w:rsidP="0094709D">
      <w:pPr>
        <w:pStyle w:val="Code"/>
      </w:pPr>
      <w:r>
        <w:t>{</w:t>
      </w:r>
    </w:p>
    <w:p w14:paraId="1D00FC55" w14:textId="77777777" w:rsidR="0094709D" w:rsidRDefault="0094709D" w:rsidP="0094709D">
      <w:pPr>
        <w:pStyle w:val="Code"/>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CounterState</w:t>
      </w:r>
    </w:p>
    <w:p w14:paraId="49DD0E43" w14:textId="77777777" w:rsidR="0094709D" w:rsidRDefault="0094709D" w:rsidP="0094709D">
      <w:pPr>
        <w:pStyle w:val="Code"/>
      </w:pPr>
      <w:r>
        <w:t xml:space="preserve">  {</w:t>
      </w:r>
    </w:p>
    <w:p w14:paraId="407901D2" w14:textId="77777777" w:rsidR="0094709D" w:rsidRDefault="0094709D" w:rsidP="0094709D">
      <w:pPr>
        <w:pStyle w:val="Code"/>
      </w:pPr>
      <w:r>
        <w:t xml:space="preserve">    [Inject]</w:t>
      </w:r>
    </w:p>
    <w:p w14:paraId="6B3D0790" w14:textId="77777777" w:rsidR="0094709D" w:rsidRDefault="0094709D" w:rsidP="0094709D">
      <w:pPr>
        <w:pStyle w:val="Code"/>
      </w:pPr>
      <w:r>
        <w:t xml:space="preserve">    </w:t>
      </w:r>
      <w:r>
        <w:rPr>
          <w:color w:val="0000FF"/>
        </w:rPr>
        <w:t>public</w:t>
      </w:r>
      <w:r>
        <w:t xml:space="preserve"> StateService&lt;</w:t>
      </w:r>
      <w:r>
        <w:rPr>
          <w:color w:val="0000FF"/>
        </w:rPr>
        <w:t>int</w:t>
      </w:r>
      <w:r>
        <w:t xml:space="preserve">&gt; counterStateService { </w:t>
      </w:r>
      <w:r>
        <w:rPr>
          <w:color w:val="0000FF"/>
        </w:rPr>
        <w:t>get</w:t>
      </w:r>
      <w:r>
        <w:t xml:space="preserve">; </w:t>
      </w:r>
      <w:r>
        <w:rPr>
          <w:color w:val="0000FF"/>
        </w:rPr>
        <w:t>set</w:t>
      </w:r>
      <w:r>
        <w:t xml:space="preserve">; } </w:t>
      </w:r>
    </w:p>
    <w:p w14:paraId="7D47BB30" w14:textId="437B7E12" w:rsidR="0094709D" w:rsidRDefault="0094709D" w:rsidP="0094709D">
      <w:pPr>
        <w:pStyle w:val="Code"/>
      </w:pPr>
      <w:r>
        <w:t xml:space="preserve">      = </w:t>
      </w:r>
      <w:r>
        <w:rPr>
          <w:color w:val="0000FF"/>
        </w:rPr>
        <w:t>default</w:t>
      </w:r>
      <w:r>
        <w:t>!;</w:t>
      </w:r>
    </w:p>
    <w:p w14:paraId="43E521D7" w14:textId="77777777" w:rsidR="0094709D" w:rsidRDefault="0094709D" w:rsidP="0094709D">
      <w:pPr>
        <w:pStyle w:val="Code"/>
      </w:pPr>
    </w:p>
    <w:p w14:paraId="48500341" w14:textId="77777777" w:rsidR="0094709D" w:rsidRDefault="0094709D" w:rsidP="0094709D">
      <w:pPr>
        <w:pStyle w:val="Code"/>
      </w:pPr>
      <w:r>
        <w:t xml:space="preserve">    </w:t>
      </w:r>
      <w:r>
        <w:rPr>
          <w:color w:val="0000FF"/>
        </w:rPr>
        <w:t>public</w:t>
      </w:r>
      <w:r>
        <w:t xml:space="preserve"> </w:t>
      </w:r>
      <w:r>
        <w:rPr>
          <w:color w:val="0000FF"/>
        </w:rPr>
        <w:t>int</w:t>
      </w:r>
      <w:r>
        <w:t xml:space="preserve"> CurrentCount { </w:t>
      </w:r>
      <w:r>
        <w:rPr>
          <w:color w:val="0000FF"/>
        </w:rPr>
        <w:t>get</w:t>
      </w:r>
      <w:r>
        <w:t xml:space="preserve">; </w:t>
      </w:r>
      <w:r>
        <w:rPr>
          <w:color w:val="0000FF"/>
        </w:rPr>
        <w:t>set</w:t>
      </w:r>
      <w:r>
        <w:t>; }</w:t>
      </w:r>
    </w:p>
    <w:p w14:paraId="4099BFC3" w14:textId="77777777" w:rsidR="0094709D" w:rsidRDefault="0094709D" w:rsidP="0094709D">
      <w:pPr>
        <w:pStyle w:val="Code"/>
      </w:pPr>
    </w:p>
    <w:p w14:paraId="655E6BF0" w14:textId="77777777" w:rsidR="0094709D" w:rsidRDefault="0094709D" w:rsidP="0094709D">
      <w:pPr>
        <w:pStyle w:val="Code"/>
      </w:pPr>
      <w:r>
        <w:t xml:space="preserve">    </w:t>
      </w:r>
      <w:r>
        <w:rPr>
          <w:color w:val="0000FF"/>
        </w:rPr>
        <w:t>private</w:t>
      </w:r>
      <w:r>
        <w:t xml:space="preserve"> </w:t>
      </w:r>
      <w:r>
        <w:rPr>
          <w:color w:val="0000FF"/>
        </w:rPr>
        <w:t>async</w:t>
      </w:r>
      <w:r>
        <w:t xml:space="preserve"> Task IncrementCount()</w:t>
      </w:r>
    </w:p>
    <w:p w14:paraId="725FB6B1" w14:textId="77777777" w:rsidR="0094709D" w:rsidRDefault="0094709D" w:rsidP="0094709D">
      <w:pPr>
        <w:pStyle w:val="Code"/>
      </w:pPr>
      <w:r>
        <w:t xml:space="preserve">    {</w:t>
      </w:r>
    </w:p>
    <w:p w14:paraId="5CF0A2B4" w14:textId="77777777" w:rsidR="0094709D" w:rsidRDefault="0094709D" w:rsidP="0094709D">
      <w:pPr>
        <w:pStyle w:val="Code"/>
      </w:pPr>
      <w:r>
        <w:t xml:space="preserve">      CurrentCount++;</w:t>
      </w:r>
    </w:p>
    <w:p w14:paraId="169EBDB7" w14:textId="77777777" w:rsidR="0094709D" w:rsidRDefault="0094709D" w:rsidP="0094709D">
      <w:pPr>
        <w:pStyle w:val="Code"/>
      </w:pPr>
      <w:r>
        <w:t xml:space="preserve">      </w:t>
      </w:r>
      <w:r>
        <w:rPr>
          <w:color w:val="0000FF"/>
        </w:rPr>
        <w:t>await</w:t>
      </w:r>
      <w:r>
        <w:t xml:space="preserve"> counterStateService.SetState(</w:t>
      </w:r>
      <w:r>
        <w:rPr>
          <w:color w:val="A31515"/>
        </w:rPr>
        <w:t>"peter"</w:t>
      </w:r>
      <w:r>
        <w:t>, CurrentCount);</w:t>
      </w:r>
    </w:p>
    <w:p w14:paraId="62E0E5A7" w14:textId="77777777" w:rsidR="0094709D" w:rsidRDefault="0094709D" w:rsidP="0094709D">
      <w:pPr>
        <w:pStyle w:val="Code"/>
      </w:pPr>
    </w:p>
    <w:p w14:paraId="68D71F24" w14:textId="77777777" w:rsidR="0094709D" w:rsidRDefault="0094709D" w:rsidP="0094709D">
      <w:pPr>
        <w:pStyle w:val="Code"/>
      </w:pPr>
      <w:r>
        <w:t xml:space="preserve">    }</w:t>
      </w:r>
    </w:p>
    <w:p w14:paraId="1FD2A25D" w14:textId="77777777" w:rsidR="0094709D" w:rsidRDefault="0094709D" w:rsidP="0094709D">
      <w:pPr>
        <w:pStyle w:val="Code"/>
      </w:pPr>
    </w:p>
    <w:p w14:paraId="6EAB8E0B" w14:textId="77777777" w:rsidR="0094709D" w:rsidRDefault="0094709D" w:rsidP="0094709D">
      <w:pPr>
        <w:pStyle w:val="Code"/>
      </w:pPr>
      <w:r>
        <w:t xml:space="preserve">    </w:t>
      </w:r>
      <w:r>
        <w:rPr>
          <w:color w:val="0000FF"/>
        </w:rPr>
        <w:t>protected</w:t>
      </w:r>
      <w:r>
        <w:t xml:space="preserve"> </w:t>
      </w:r>
      <w:r>
        <w:rPr>
          <w:color w:val="0000FF"/>
        </w:rPr>
        <w:t>override</w:t>
      </w:r>
      <w:r>
        <w:t xml:space="preserve"> </w:t>
      </w:r>
      <w:r>
        <w:rPr>
          <w:color w:val="0000FF"/>
        </w:rPr>
        <w:t>async</w:t>
      </w:r>
      <w:r>
        <w:t xml:space="preserve"> Task OnInitializedAsync()</w:t>
      </w:r>
    </w:p>
    <w:p w14:paraId="4675280B" w14:textId="77777777" w:rsidR="0094709D" w:rsidRDefault="0094709D" w:rsidP="0094709D">
      <w:pPr>
        <w:pStyle w:val="Code"/>
      </w:pPr>
      <w:r>
        <w:t xml:space="preserve">    {</w:t>
      </w:r>
    </w:p>
    <w:p w14:paraId="178E0524" w14:textId="77777777" w:rsidR="0094709D" w:rsidRDefault="0094709D" w:rsidP="0094709D">
      <w:pPr>
        <w:pStyle w:val="Code"/>
      </w:pPr>
      <w:r>
        <w:t xml:space="preserve">      </w:t>
      </w:r>
      <w:r>
        <w:rPr>
          <w:color w:val="0000FF"/>
        </w:rPr>
        <w:t>int</w:t>
      </w:r>
      <w:r>
        <w:t xml:space="preserve">? state = </w:t>
      </w:r>
      <w:r>
        <w:rPr>
          <w:color w:val="0000FF"/>
        </w:rPr>
        <w:t>await</w:t>
      </w:r>
      <w:r>
        <w:t xml:space="preserve"> counterStateService.GetState(</w:t>
      </w:r>
      <w:r>
        <w:rPr>
          <w:color w:val="A31515"/>
        </w:rPr>
        <w:t>"peter"</w:t>
      </w:r>
      <w:r>
        <w:t>);</w:t>
      </w:r>
    </w:p>
    <w:p w14:paraId="3E67F312" w14:textId="77777777" w:rsidR="0094709D" w:rsidRDefault="0094709D" w:rsidP="0094709D">
      <w:pPr>
        <w:pStyle w:val="Code"/>
      </w:pPr>
      <w:r>
        <w:t xml:space="preserve">      </w:t>
      </w:r>
      <w:r>
        <w:rPr>
          <w:color w:val="0000FF"/>
        </w:rPr>
        <w:t>if</w:t>
      </w:r>
      <w:r>
        <w:t xml:space="preserve"> (state.HasValue)</w:t>
      </w:r>
    </w:p>
    <w:p w14:paraId="34E4CDD6" w14:textId="77777777" w:rsidR="0094709D" w:rsidRDefault="0094709D" w:rsidP="0094709D">
      <w:pPr>
        <w:pStyle w:val="Code"/>
      </w:pPr>
      <w:r>
        <w:t xml:space="preserve">      {</w:t>
      </w:r>
    </w:p>
    <w:p w14:paraId="48B94B7B" w14:textId="77777777" w:rsidR="0094709D" w:rsidRDefault="0094709D" w:rsidP="0094709D">
      <w:pPr>
        <w:pStyle w:val="Code"/>
      </w:pPr>
      <w:r>
        <w:t xml:space="preserve">        CurrentCount = state.Value;</w:t>
      </w:r>
    </w:p>
    <w:p w14:paraId="07918521" w14:textId="77777777" w:rsidR="0094709D" w:rsidRDefault="0094709D" w:rsidP="0094709D">
      <w:pPr>
        <w:pStyle w:val="Code"/>
      </w:pPr>
      <w:r>
        <w:t xml:space="preserve">      }</w:t>
      </w:r>
    </w:p>
    <w:p w14:paraId="74ACF57D" w14:textId="77777777" w:rsidR="0094709D" w:rsidRDefault="0094709D" w:rsidP="0094709D">
      <w:pPr>
        <w:pStyle w:val="Code"/>
      </w:pPr>
      <w:r>
        <w:t xml:space="preserve">    }</w:t>
      </w:r>
    </w:p>
    <w:p w14:paraId="2A52A696" w14:textId="77777777" w:rsidR="0094709D" w:rsidRDefault="0094709D" w:rsidP="0094709D">
      <w:pPr>
        <w:pStyle w:val="Code"/>
      </w:pPr>
      <w:r>
        <w:t xml:space="preserve">  }</w:t>
      </w:r>
    </w:p>
    <w:p w14:paraId="3FCD8ACE" w14:textId="77777777" w:rsidR="0094709D" w:rsidRDefault="0094709D" w:rsidP="0094709D">
      <w:pPr>
        <w:pStyle w:val="Code"/>
      </w:pPr>
      <w:r>
        <w:t>}</w:t>
      </w:r>
    </w:p>
    <w:p w14:paraId="39392E76" w14:textId="4E61D43B" w:rsidR="00A66E87" w:rsidRDefault="00A66E87" w:rsidP="00A66E87">
      <w:pPr>
        <w:pStyle w:val="Heading2"/>
      </w:pPr>
      <w:r>
        <w:t>URL</w:t>
      </w:r>
    </w:p>
    <w:p w14:paraId="24FB1F95" w14:textId="77777777" w:rsidR="001F0D1B" w:rsidRDefault="00A66E87" w:rsidP="00A66E87">
      <w:pPr>
        <w:pStyle w:val="BodyText"/>
      </w:pPr>
      <w:r>
        <w:t xml:space="preserve">In some cases it might make a lot of sense to store your navigation data, for example the step count in a wizard, or the product ID being shown, in the URL of </w:t>
      </w:r>
      <w:r>
        <w:lastRenderedPageBreak/>
        <w:t>the page. This has the advantage that users can add this page to their favorites</w:t>
      </w:r>
      <w:r w:rsidR="001F0D1B">
        <w:t>, and d</w:t>
      </w:r>
      <w:r>
        <w:t>ata stored in the URL will survive a browser refresh and work across different browsers. Let us look at an exampl</w:t>
      </w:r>
      <w:r w:rsidR="001F0D1B">
        <w:t>e</w:t>
      </w:r>
      <w:r>
        <w:t xml:space="preserve">. </w:t>
      </w:r>
    </w:p>
    <w:p w14:paraId="1A17C576" w14:textId="3E06C688" w:rsidR="00A66E87" w:rsidRDefault="00A66E87" w:rsidP="00A66E87">
      <w:pPr>
        <w:pStyle w:val="BodyText"/>
      </w:pPr>
      <w:r>
        <w:t xml:space="preserve">Using the </w:t>
      </w:r>
      <w:proofErr w:type="spellStart"/>
      <w:r>
        <w:t>StateManagementWASM</w:t>
      </w:r>
      <w:proofErr w:type="spellEnd"/>
      <w:r>
        <w:t xml:space="preserve"> demo, click on the URL link in the navigation column. This will show the </w:t>
      </w:r>
      <w:proofErr w:type="spellStart"/>
      <w:r>
        <w:t>CounterURL</w:t>
      </w:r>
      <w:proofErr w:type="spellEnd"/>
      <w:r>
        <w:t xml:space="preserve"> component. Now increment the counter using the button and watch the URL. This is where we store the current value of the counter.</w:t>
      </w:r>
    </w:p>
    <w:p w14:paraId="79849FFD" w14:textId="5493872F" w:rsidR="00A66E87" w:rsidRDefault="00A66E87" w:rsidP="00A66E87">
      <w:pPr>
        <w:pStyle w:val="BodyText"/>
      </w:pPr>
      <w:r>
        <w:t xml:space="preserve">Look at the </w:t>
      </w:r>
      <w:proofErr w:type="spellStart"/>
      <w:r>
        <w:t>CounterURL</w:t>
      </w:r>
      <w:proofErr w:type="spellEnd"/>
      <w:r>
        <w:t xml:space="preserve"> component in Listing 11-10. Here we use routing to put the value of the </w:t>
      </w:r>
      <w:proofErr w:type="spellStart"/>
      <w:r w:rsidRPr="00A66E87">
        <w:rPr>
          <w:rStyle w:val="CodeInline"/>
        </w:rPr>
        <w:t>CurrentCount</w:t>
      </w:r>
      <w:proofErr w:type="spellEnd"/>
      <w:r>
        <w:t xml:space="preserve"> in the parameter with the same name. I have also used the </w:t>
      </w:r>
      <w:r w:rsidRPr="00A66E87">
        <w:rPr>
          <w:rStyle w:val="CodeInline"/>
        </w:rPr>
        <w:t>int?</w:t>
      </w:r>
      <w:r>
        <w:t xml:space="preserve"> constraint to make this parameter an optional integer. When the button gets clicked we use the </w:t>
      </w:r>
      <w:proofErr w:type="spellStart"/>
      <w:r w:rsidRPr="00A66E87">
        <w:rPr>
          <w:rStyle w:val="CodeInline"/>
        </w:rPr>
        <w:t>NavigationManager</w:t>
      </w:r>
      <w:proofErr w:type="spellEnd"/>
      <w:r>
        <w:t xml:space="preserve"> to navigate to the same URL, but with an incremented value. That’s it.</w:t>
      </w:r>
    </w:p>
    <w:p w14:paraId="1353B8A0" w14:textId="1F701902" w:rsidR="00A66E87" w:rsidRDefault="00A66E87" w:rsidP="006B2B59">
      <w:pPr>
        <w:pStyle w:val="Caption"/>
      </w:pPr>
      <w:r>
        <w:t>Listing 11-10. The CounterURL Component</w:t>
      </w:r>
    </w:p>
    <w:p w14:paraId="323AD0B9" w14:textId="77777777" w:rsidR="00A66E87" w:rsidRDefault="00A66E87" w:rsidP="00A66E87">
      <w:pPr>
        <w:pStyle w:val="Code"/>
        <w:rPr>
          <w:color w:val="000000"/>
        </w:rPr>
      </w:pPr>
      <w:r>
        <w:rPr>
          <w:color w:val="000000"/>
          <w:highlight w:val="yellow"/>
        </w:rPr>
        <w:t>@page</w:t>
      </w:r>
      <w:r>
        <w:rPr>
          <w:color w:val="000000"/>
        </w:rPr>
        <w:t xml:space="preserve"> </w:t>
      </w:r>
      <w:r>
        <w:t>"/counterURL/{CurrentCount:int?}"</w:t>
      </w:r>
    </w:p>
    <w:p w14:paraId="15661D34" w14:textId="77777777" w:rsidR="00A66E87" w:rsidRDefault="00A66E87" w:rsidP="00A66E87">
      <w:pPr>
        <w:pStyle w:val="Code"/>
        <w:rPr>
          <w:color w:val="000000"/>
        </w:rPr>
      </w:pPr>
      <w:r>
        <w:rPr>
          <w:color w:val="000000"/>
          <w:highlight w:val="yellow"/>
        </w:rPr>
        <w:t>@inject</w:t>
      </w:r>
      <w:r>
        <w:rPr>
          <w:color w:val="000000"/>
        </w:rPr>
        <w:t xml:space="preserve"> </w:t>
      </w:r>
      <w:r>
        <w:rPr>
          <w:color w:val="2B91AF"/>
        </w:rPr>
        <w:t>NavigationManager</w:t>
      </w:r>
      <w:r>
        <w:rPr>
          <w:color w:val="000000"/>
        </w:rPr>
        <w:t xml:space="preserve"> navigationManager</w:t>
      </w:r>
    </w:p>
    <w:p w14:paraId="097B1F1F" w14:textId="77777777" w:rsidR="00A66E87" w:rsidRDefault="00A66E87" w:rsidP="00A66E87">
      <w:pPr>
        <w:pStyle w:val="Code"/>
        <w:rPr>
          <w:color w:val="000000"/>
        </w:rPr>
      </w:pPr>
    </w:p>
    <w:p w14:paraId="5365A9D3" w14:textId="77777777" w:rsidR="00A66E87" w:rsidRDefault="00A66E87" w:rsidP="00A66E87">
      <w:pPr>
        <w:pStyle w:val="Code"/>
        <w:rPr>
          <w:color w:val="000000"/>
        </w:rPr>
      </w:pPr>
      <w:r>
        <w:rPr>
          <w:color w:val="0000FF"/>
        </w:rPr>
        <w:t>&lt;</w:t>
      </w:r>
      <w:r>
        <w:rPr>
          <w:color w:val="800000"/>
        </w:rPr>
        <w:t>h1</w:t>
      </w:r>
      <w:r>
        <w:rPr>
          <w:color w:val="0000FF"/>
        </w:rPr>
        <w:t>&gt;</w:t>
      </w:r>
      <w:r>
        <w:rPr>
          <w:color w:val="000000"/>
        </w:rPr>
        <w:t>Counter in URL</w:t>
      </w:r>
      <w:r>
        <w:rPr>
          <w:color w:val="0000FF"/>
        </w:rPr>
        <w:t>&lt;/</w:t>
      </w:r>
      <w:r>
        <w:rPr>
          <w:color w:val="800000"/>
        </w:rPr>
        <w:t>h1</w:t>
      </w:r>
      <w:r>
        <w:rPr>
          <w:color w:val="0000FF"/>
        </w:rPr>
        <w:t>&gt;</w:t>
      </w:r>
    </w:p>
    <w:p w14:paraId="7E30DB04" w14:textId="77777777" w:rsidR="00A66E87" w:rsidRDefault="00A66E87" w:rsidP="00A66E87">
      <w:pPr>
        <w:pStyle w:val="Code"/>
        <w:rPr>
          <w:color w:val="000000"/>
        </w:rPr>
      </w:pPr>
    </w:p>
    <w:p w14:paraId="334F20B7" w14:textId="77777777" w:rsidR="00A66E87" w:rsidRDefault="00A66E87" w:rsidP="00A66E87">
      <w:pPr>
        <w:pStyle w:val="Code"/>
        <w:rPr>
          <w:color w:val="000000"/>
        </w:rPr>
      </w:pPr>
      <w:r>
        <w:rPr>
          <w:color w:val="0000FF"/>
        </w:rPr>
        <w:t>&lt;</w:t>
      </w:r>
      <w:r>
        <w:rPr>
          <w:color w:val="800000"/>
        </w:rPr>
        <w:t>p</w:t>
      </w:r>
      <w:r>
        <w:rPr>
          <w:color w:val="0000FF"/>
        </w:rPr>
        <w:t>&gt;</w:t>
      </w:r>
      <w:r>
        <w:rPr>
          <w:color w:val="000000"/>
        </w:rPr>
        <w:t xml:space="preserve">Current count: </w:t>
      </w:r>
      <w:r>
        <w:rPr>
          <w:color w:val="000000"/>
          <w:highlight w:val="yellow"/>
        </w:rPr>
        <w:t>@</w:t>
      </w:r>
      <w:r>
        <w:rPr>
          <w:color w:val="000000"/>
        </w:rPr>
        <w:t>CurrentCount</w:t>
      </w:r>
      <w:r>
        <w:rPr>
          <w:color w:val="0000FF"/>
        </w:rPr>
        <w:t>&lt;/</w:t>
      </w:r>
      <w:r>
        <w:rPr>
          <w:color w:val="800000"/>
        </w:rPr>
        <w:t>p</w:t>
      </w:r>
      <w:r>
        <w:rPr>
          <w:color w:val="0000FF"/>
        </w:rPr>
        <w:t>&gt;</w:t>
      </w:r>
    </w:p>
    <w:p w14:paraId="7DA6D47C" w14:textId="77777777" w:rsidR="00A66E87" w:rsidRDefault="00A66E87" w:rsidP="00A66E87">
      <w:pPr>
        <w:pStyle w:val="Code"/>
        <w:rPr>
          <w:color w:val="000000"/>
        </w:rPr>
      </w:pPr>
    </w:p>
    <w:p w14:paraId="0432883F" w14:textId="77777777" w:rsidR="00A66E87" w:rsidRDefault="00A66E87" w:rsidP="00A66E87">
      <w:pPr>
        <w:pStyle w:val="Code"/>
        <w:rPr>
          <w:color w:val="000000"/>
        </w:rPr>
      </w:pPr>
      <w:r>
        <w:rPr>
          <w:color w:val="0000FF"/>
        </w:rPr>
        <w:t>&lt;</w:t>
      </w:r>
      <w:r>
        <w:rPr>
          <w:color w:val="800000"/>
        </w:rPr>
        <w:t>button</w:t>
      </w:r>
      <w:r>
        <w:rPr>
          <w:color w:val="000000"/>
        </w:rPr>
        <w:t xml:space="preserve"> </w:t>
      </w:r>
      <w:r>
        <w:rPr>
          <w:color w:val="FF0000"/>
        </w:rPr>
        <w:t>class</w:t>
      </w:r>
      <w:r>
        <w:rPr>
          <w:color w:val="0000FF"/>
        </w:rPr>
        <w:t>="btn btn-primary"</w:t>
      </w:r>
    </w:p>
    <w:p w14:paraId="21A17B48" w14:textId="77777777" w:rsidR="00A66E87" w:rsidRDefault="00A66E87" w:rsidP="00A66E87">
      <w:pPr>
        <w:pStyle w:val="Code"/>
        <w:rPr>
          <w:color w:val="000000"/>
        </w:rPr>
      </w:pPr>
      <w:r>
        <w:rPr>
          <w:color w:val="000000"/>
        </w:rPr>
        <w:t xml:space="preserve">        </w:t>
      </w:r>
      <w:r>
        <w:rPr>
          <w:color w:val="000000"/>
          <w:highlight w:val="yellow"/>
        </w:rPr>
        <w:t>@</w:t>
      </w:r>
      <w:r>
        <w:rPr>
          <w:b/>
          <w:color w:val="800080"/>
        </w:rPr>
        <w:t>onclick</w:t>
      </w:r>
      <w:r>
        <w:rPr>
          <w:color w:val="0000FF"/>
        </w:rPr>
        <w:t>="</w:t>
      </w:r>
      <w:r>
        <w:rPr>
          <w:color w:val="000000"/>
        </w:rPr>
        <w:t>IncrementCount</w:t>
      </w:r>
      <w:r>
        <w:rPr>
          <w:color w:val="0000FF"/>
        </w:rPr>
        <w:t>"&gt;</w:t>
      </w:r>
    </w:p>
    <w:p w14:paraId="4B033AF1" w14:textId="28BB4B91" w:rsidR="00A66E87" w:rsidRDefault="00A66E87" w:rsidP="00A66E87">
      <w:pPr>
        <w:pStyle w:val="Code"/>
        <w:rPr>
          <w:color w:val="000000"/>
        </w:rPr>
      </w:pPr>
      <w:r>
        <w:rPr>
          <w:color w:val="000000"/>
        </w:rPr>
        <w:t xml:space="preserve">  Click me</w:t>
      </w:r>
    </w:p>
    <w:p w14:paraId="55F91BD2" w14:textId="77777777" w:rsidR="00A66E87" w:rsidRDefault="00A66E87" w:rsidP="00A66E87">
      <w:pPr>
        <w:pStyle w:val="Code"/>
        <w:rPr>
          <w:color w:val="000000"/>
        </w:rPr>
      </w:pPr>
      <w:r>
        <w:rPr>
          <w:color w:val="0000FF"/>
        </w:rPr>
        <w:t>&lt;/</w:t>
      </w:r>
      <w:r>
        <w:rPr>
          <w:color w:val="800000"/>
        </w:rPr>
        <w:t>button</w:t>
      </w:r>
      <w:r>
        <w:rPr>
          <w:color w:val="0000FF"/>
        </w:rPr>
        <w:t>&gt;</w:t>
      </w:r>
    </w:p>
    <w:p w14:paraId="50AD332F" w14:textId="77777777" w:rsidR="00A66E87" w:rsidRDefault="00A66E87" w:rsidP="00A66E87">
      <w:pPr>
        <w:pStyle w:val="Code"/>
        <w:rPr>
          <w:color w:val="000000"/>
        </w:rPr>
      </w:pPr>
    </w:p>
    <w:p w14:paraId="1F91817F" w14:textId="77777777" w:rsidR="00A66E87" w:rsidRDefault="00A66E87" w:rsidP="00A66E87">
      <w:pPr>
        <w:pStyle w:val="Code"/>
        <w:rPr>
          <w:color w:val="000000"/>
        </w:rPr>
      </w:pPr>
      <w:r>
        <w:rPr>
          <w:color w:val="000000"/>
          <w:highlight w:val="yellow"/>
        </w:rPr>
        <w:t>@code</w:t>
      </w:r>
      <w:r>
        <w:rPr>
          <w:color w:val="000000"/>
        </w:rPr>
        <w:t xml:space="preserve"> </w:t>
      </w:r>
      <w:r>
        <w:rPr>
          <w:color w:val="000000"/>
          <w:highlight w:val="yellow"/>
        </w:rPr>
        <w:t>{</w:t>
      </w:r>
    </w:p>
    <w:p w14:paraId="2C219C6F" w14:textId="77777777" w:rsidR="00A66E87" w:rsidRDefault="00A66E87" w:rsidP="00A66E87">
      <w:pPr>
        <w:pStyle w:val="Code"/>
        <w:rPr>
          <w:color w:val="000000"/>
        </w:rPr>
      </w:pPr>
    </w:p>
    <w:p w14:paraId="207B2A1D" w14:textId="4A07BAD2" w:rsidR="00A66E87" w:rsidRDefault="00A66E87" w:rsidP="00A66E87">
      <w:pPr>
        <w:pStyle w:val="Code"/>
        <w:rPr>
          <w:color w:val="000000"/>
        </w:rPr>
      </w:pPr>
      <w:r>
        <w:rPr>
          <w:color w:val="000000"/>
        </w:rPr>
        <w:t xml:space="preserve">  [</w:t>
      </w:r>
      <w:r>
        <w:rPr>
          <w:color w:val="2B91AF"/>
        </w:rPr>
        <w:t>Parameter</w:t>
      </w:r>
      <w:r>
        <w:rPr>
          <w:color w:val="000000"/>
        </w:rPr>
        <w:t>]</w:t>
      </w:r>
    </w:p>
    <w:p w14:paraId="300B6192" w14:textId="2A9D81EF" w:rsidR="00A66E87" w:rsidRDefault="00A66E87" w:rsidP="00A66E87">
      <w:pPr>
        <w:pStyle w:val="Code"/>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CurrentCount { </w:t>
      </w:r>
      <w:r>
        <w:rPr>
          <w:color w:val="0000FF"/>
        </w:rPr>
        <w:t>get</w:t>
      </w:r>
      <w:r>
        <w:rPr>
          <w:color w:val="000000"/>
        </w:rPr>
        <w:t xml:space="preserve">; </w:t>
      </w:r>
      <w:r>
        <w:rPr>
          <w:color w:val="0000FF"/>
        </w:rPr>
        <w:t>set</w:t>
      </w:r>
      <w:r>
        <w:rPr>
          <w:color w:val="000000"/>
        </w:rPr>
        <w:t>; }</w:t>
      </w:r>
    </w:p>
    <w:p w14:paraId="3FAAD902" w14:textId="77777777" w:rsidR="00A66E87" w:rsidRDefault="00A66E87" w:rsidP="00A66E87">
      <w:pPr>
        <w:pStyle w:val="Code"/>
        <w:rPr>
          <w:color w:val="000000"/>
        </w:rPr>
      </w:pPr>
    </w:p>
    <w:p w14:paraId="1853F9B2" w14:textId="31A11A50" w:rsidR="00A66E87" w:rsidRDefault="00A66E87" w:rsidP="00A66E87">
      <w:pPr>
        <w:pStyle w:val="Code"/>
        <w:rPr>
          <w:color w:val="000000"/>
        </w:rPr>
      </w:pPr>
      <w:r>
        <w:rPr>
          <w:color w:val="000000"/>
        </w:rPr>
        <w:t xml:space="preserve">  </w:t>
      </w:r>
      <w:r>
        <w:rPr>
          <w:color w:val="0000FF"/>
        </w:rPr>
        <w:t>private</w:t>
      </w:r>
      <w:r>
        <w:rPr>
          <w:color w:val="000000"/>
        </w:rPr>
        <w:t xml:space="preserve"> </w:t>
      </w:r>
      <w:r>
        <w:rPr>
          <w:color w:val="0000FF"/>
        </w:rPr>
        <w:t>void</w:t>
      </w:r>
      <w:r>
        <w:rPr>
          <w:color w:val="000000"/>
        </w:rPr>
        <w:t xml:space="preserve"> IncrementCount()</w:t>
      </w:r>
    </w:p>
    <w:p w14:paraId="689EDE94" w14:textId="6C1F4BD6" w:rsidR="00A66E87" w:rsidRDefault="00A66E87" w:rsidP="00A66E87">
      <w:pPr>
        <w:pStyle w:val="Code"/>
        <w:rPr>
          <w:color w:val="000000"/>
        </w:rPr>
      </w:pPr>
      <w:r>
        <w:rPr>
          <w:color w:val="000000"/>
        </w:rPr>
        <w:t xml:space="preserve">  {</w:t>
      </w:r>
    </w:p>
    <w:p w14:paraId="31CDC775" w14:textId="55EEEA8C" w:rsidR="00A66E87" w:rsidRDefault="00A66E87" w:rsidP="00A66E87">
      <w:pPr>
        <w:pStyle w:val="Code"/>
        <w:rPr>
          <w:color w:val="000000"/>
        </w:rPr>
      </w:pPr>
      <w:r>
        <w:rPr>
          <w:color w:val="000000"/>
        </w:rPr>
        <w:t xml:space="preserve">    navigationManager.NavigateTo(</w:t>
      </w:r>
      <w:r>
        <w:t>$"/counterURL/{</w:t>
      </w:r>
      <w:r>
        <w:rPr>
          <w:color w:val="000000"/>
        </w:rPr>
        <w:t>CurrentCount</w:t>
      </w:r>
      <w:r>
        <w:t xml:space="preserve"> + 1}"</w:t>
      </w:r>
      <w:r>
        <w:rPr>
          <w:color w:val="000000"/>
        </w:rPr>
        <w:t>);</w:t>
      </w:r>
    </w:p>
    <w:p w14:paraId="3E69985D" w14:textId="6FF063CA" w:rsidR="00A66E87" w:rsidRDefault="00A66E87" w:rsidP="00A66E87">
      <w:pPr>
        <w:pStyle w:val="Code"/>
        <w:rPr>
          <w:color w:val="000000"/>
        </w:rPr>
      </w:pPr>
      <w:r>
        <w:rPr>
          <w:color w:val="000000"/>
        </w:rPr>
        <w:t xml:space="preserve">  }</w:t>
      </w:r>
    </w:p>
    <w:p w14:paraId="7406FED9" w14:textId="77777777" w:rsidR="00A66E87" w:rsidRDefault="00A66E87" w:rsidP="00A66E87">
      <w:pPr>
        <w:pStyle w:val="Code"/>
        <w:rPr>
          <w:color w:val="000000"/>
        </w:rPr>
      </w:pPr>
      <w:r>
        <w:rPr>
          <w:color w:val="000000"/>
          <w:highlight w:val="yellow"/>
        </w:rPr>
        <w:t>}</w:t>
      </w:r>
    </w:p>
    <w:p w14:paraId="7A59BB5F" w14:textId="59D0C598" w:rsidR="00C35C08" w:rsidRDefault="0046519F" w:rsidP="0046519F">
      <w:pPr>
        <w:pStyle w:val="Heading1"/>
      </w:pPr>
      <w:r>
        <w:lastRenderedPageBreak/>
        <w:t>Using Protected Browser Storage</w:t>
      </w:r>
    </w:p>
    <w:p w14:paraId="5EF8CD95" w14:textId="5BE36369" w:rsidR="0046519F" w:rsidRDefault="00A305C4" w:rsidP="00A305C4">
      <w:pPr>
        <w:pStyle w:val="BodyText"/>
      </w:pPr>
      <w:r>
        <w:t xml:space="preserve">You can use the same techniques </w:t>
      </w:r>
      <w:r w:rsidR="003E7CB6">
        <w:t xml:space="preserve">to store your state </w:t>
      </w:r>
      <w:r>
        <w:t xml:space="preserve">with Blazor Server, but there is one more possibility. We can have our data stored in local </w:t>
      </w:r>
      <w:r w:rsidR="003E7CB6">
        <w:t xml:space="preserve">or session </w:t>
      </w:r>
      <w:r>
        <w:t xml:space="preserve">storage, but now using encryption. This uses the </w:t>
      </w:r>
      <w:r w:rsidR="003E7CB6">
        <w:t xml:space="preserve">ASP.NET Core </w:t>
      </w:r>
      <w:r>
        <w:t xml:space="preserve">Data Protection </w:t>
      </w:r>
      <w:r w:rsidR="003E7CB6">
        <w:t>API which will encrypt your data on the server which will then store the encrypted data in the browser’s local storage (or session storage). This only works with Blazor Server</w:t>
      </w:r>
      <w:r w:rsidR="00B92B3F">
        <w:t xml:space="preserve"> because the data protection API requires</w:t>
      </w:r>
      <w:r w:rsidR="00924653">
        <w:t xml:space="preserve"> the server to provide encryption.</w:t>
      </w:r>
      <w:r w:rsidR="003E7CB6">
        <w:t xml:space="preserve"> </w:t>
      </w:r>
    </w:p>
    <w:p w14:paraId="7BAE0A78" w14:textId="67DDA718" w:rsidR="002D2C02" w:rsidRDefault="002D2C02" w:rsidP="00A305C4">
      <w:pPr>
        <w:pStyle w:val="BodyText"/>
      </w:pPr>
      <w:r>
        <w:t xml:space="preserve">In the demo solution you can find the </w:t>
      </w:r>
      <w:proofErr w:type="spellStart"/>
      <w:r>
        <w:t>StateManagementServer</w:t>
      </w:r>
      <w:proofErr w:type="spellEnd"/>
      <w:r>
        <w:t xml:space="preserve"> project. Run this project and click on the Local Storage navigation link. Increment the counter and now open the browser’s debugger. Choose the application tab, and click on the application’s URL in Local Storage. </w:t>
      </w:r>
      <w:r w:rsidR="00924653">
        <w:t>L</w:t>
      </w:r>
      <w:r>
        <w:t>ook at the counter key (again, other keys might show up from other projects since every project uses localhost:5001 by default). The counter key is clearly encrypted here (containing some integer value).</w:t>
      </w:r>
    </w:p>
    <w:p w14:paraId="48DB8FDD" w14:textId="226A95C5" w:rsidR="002D2C02" w:rsidRDefault="002D2C02" w:rsidP="00A305C4">
      <w:pPr>
        <w:pStyle w:val="BodyText"/>
      </w:pPr>
      <w:r>
        <w:t xml:space="preserve">Let us look at the </w:t>
      </w:r>
      <w:proofErr w:type="spellStart"/>
      <w:r>
        <w:t>CounterProtectedStorage</w:t>
      </w:r>
      <w:proofErr w:type="spellEnd"/>
      <w:r>
        <w:t xml:space="preserve"> component as in Listing 11-11. To use protected storage, you use the </w:t>
      </w:r>
      <w:proofErr w:type="spellStart"/>
      <w:r w:rsidRPr="002D2C02">
        <w:rPr>
          <w:rStyle w:val="CodeInline"/>
        </w:rPr>
        <w:t>ProtectedLocalStorage</w:t>
      </w:r>
      <w:proofErr w:type="spellEnd"/>
      <w:r>
        <w:t xml:space="preserve"> (or </w:t>
      </w:r>
      <w:proofErr w:type="spellStart"/>
      <w:r w:rsidRPr="002D2C02">
        <w:rPr>
          <w:rStyle w:val="CodeInline"/>
        </w:rPr>
        <w:t>ProtectedSessionStorage</w:t>
      </w:r>
      <w:proofErr w:type="spellEnd"/>
      <w:r>
        <w:t>) instance which you request using dependency injection. This instance allows you to get, set and delete a key asynchronously.</w:t>
      </w:r>
    </w:p>
    <w:p w14:paraId="6E005D7D" w14:textId="3C3D2488" w:rsidR="006D44A1" w:rsidRDefault="006D44A1" w:rsidP="00A305C4">
      <w:pPr>
        <w:pStyle w:val="BodyText"/>
      </w:pPr>
      <w:r>
        <w:t xml:space="preserve">In the </w:t>
      </w:r>
      <w:proofErr w:type="spellStart"/>
      <w:r w:rsidRPr="006D44A1">
        <w:rPr>
          <w:rStyle w:val="CodeInline"/>
        </w:rPr>
        <w:t>OnInitializedAsync</w:t>
      </w:r>
      <w:proofErr w:type="spellEnd"/>
      <w:r>
        <w:t xml:space="preserve"> method use the </w:t>
      </w:r>
      <w:proofErr w:type="spellStart"/>
      <w:r w:rsidRPr="006D44A1">
        <w:rPr>
          <w:rStyle w:val="CodeInline"/>
        </w:rPr>
        <w:t>GetAsync</w:t>
      </w:r>
      <w:proofErr w:type="spellEnd"/>
      <w:r>
        <w:t xml:space="preserve"> method to retrieve the value. This might not succeed so this method returns a </w:t>
      </w:r>
      <w:proofErr w:type="spellStart"/>
      <w:r w:rsidRPr="006D44A1">
        <w:rPr>
          <w:rStyle w:val="CodeInline"/>
        </w:rPr>
        <w:t>ProtectedBrowserStorageResult</w:t>
      </w:r>
      <w:proofErr w:type="spellEnd"/>
      <w:r>
        <w:t xml:space="preserve">, which has a </w:t>
      </w:r>
      <w:r w:rsidRPr="006D44A1">
        <w:rPr>
          <w:rStyle w:val="CodeInline"/>
        </w:rPr>
        <w:t>Success</w:t>
      </w:r>
      <w:r>
        <w:t xml:space="preserve"> property. When this property is </w:t>
      </w:r>
      <w:r w:rsidRPr="006D44A1">
        <w:rPr>
          <w:rStyle w:val="CodeInline"/>
        </w:rPr>
        <w:t>true</w:t>
      </w:r>
      <w:r>
        <w:t xml:space="preserve">, you can access the value using the </w:t>
      </w:r>
      <w:r w:rsidRPr="006D44A1">
        <w:rPr>
          <w:rStyle w:val="CodeInline"/>
        </w:rPr>
        <w:t>Value</w:t>
      </w:r>
      <w:r>
        <w:t xml:space="preserve"> property. </w:t>
      </w:r>
    </w:p>
    <w:p w14:paraId="10AF4283" w14:textId="096ED638" w:rsidR="006D44A1" w:rsidRDefault="006D44A1" w:rsidP="00A305C4">
      <w:pPr>
        <w:pStyle w:val="BodyText"/>
      </w:pPr>
      <w:r>
        <w:t xml:space="preserve">When the button gets clicked use the </w:t>
      </w:r>
      <w:proofErr w:type="spellStart"/>
      <w:r w:rsidRPr="006D44A1">
        <w:rPr>
          <w:rStyle w:val="CodeInline"/>
        </w:rPr>
        <w:t>SetAsync</w:t>
      </w:r>
      <w:proofErr w:type="spellEnd"/>
      <w:r>
        <w:t xml:space="preserve"> method to update the value. </w:t>
      </w:r>
    </w:p>
    <w:p w14:paraId="64388405" w14:textId="5329AC58" w:rsidR="002D2C02" w:rsidRDefault="002D2C02" w:rsidP="006B2B59">
      <w:pPr>
        <w:pStyle w:val="Caption"/>
      </w:pPr>
      <w:r>
        <w:t>Listing 11-11. The CounterProtectedStorage Component</w:t>
      </w:r>
    </w:p>
    <w:p w14:paraId="3069CA6F" w14:textId="77777777" w:rsidR="002D2C02" w:rsidRDefault="002D2C02" w:rsidP="006D44A1">
      <w:pPr>
        <w:pStyle w:val="Code"/>
        <w:rPr>
          <w:color w:val="000000"/>
        </w:rPr>
      </w:pPr>
      <w:r>
        <w:rPr>
          <w:color w:val="000000"/>
          <w:highlight w:val="yellow"/>
        </w:rPr>
        <w:t>@page</w:t>
      </w:r>
      <w:r>
        <w:rPr>
          <w:color w:val="000000"/>
        </w:rPr>
        <w:t xml:space="preserve"> </w:t>
      </w:r>
      <w:r>
        <w:t>"/localStorage"</w:t>
      </w:r>
    </w:p>
    <w:p w14:paraId="6587C2BD" w14:textId="77777777" w:rsidR="002D2C02" w:rsidRDefault="002D2C02" w:rsidP="006D44A1">
      <w:pPr>
        <w:pStyle w:val="Code"/>
        <w:rPr>
          <w:color w:val="000000"/>
        </w:rPr>
      </w:pPr>
    </w:p>
    <w:p w14:paraId="2446B244" w14:textId="77777777" w:rsidR="002D2C02" w:rsidRDefault="002D2C02" w:rsidP="006D44A1">
      <w:pPr>
        <w:pStyle w:val="Code"/>
        <w:rPr>
          <w:color w:val="000000"/>
        </w:rPr>
      </w:pPr>
      <w:r>
        <w:rPr>
          <w:color w:val="000000"/>
          <w:highlight w:val="yellow"/>
        </w:rPr>
        <w:t>@inject</w:t>
      </w:r>
      <w:r>
        <w:rPr>
          <w:color w:val="000000"/>
        </w:rPr>
        <w:t xml:space="preserve"> </w:t>
      </w:r>
      <w:r>
        <w:rPr>
          <w:color w:val="2B91AF"/>
        </w:rPr>
        <w:t>ProtectedLocalStorage</w:t>
      </w:r>
      <w:r>
        <w:rPr>
          <w:color w:val="000000"/>
        </w:rPr>
        <w:t xml:space="preserve"> localStorage</w:t>
      </w:r>
    </w:p>
    <w:p w14:paraId="473199DE" w14:textId="77777777" w:rsidR="002D2C02" w:rsidRDefault="002D2C02" w:rsidP="006D44A1">
      <w:pPr>
        <w:pStyle w:val="Code"/>
        <w:rPr>
          <w:color w:val="000000"/>
        </w:rPr>
      </w:pPr>
    </w:p>
    <w:p w14:paraId="54E8B835" w14:textId="77777777" w:rsidR="002D2C02" w:rsidRDefault="002D2C02" w:rsidP="006D44A1">
      <w:pPr>
        <w:pStyle w:val="Code"/>
        <w:rPr>
          <w:color w:val="000000"/>
        </w:rPr>
      </w:pPr>
      <w:r>
        <w:rPr>
          <w:color w:val="0000FF"/>
        </w:rPr>
        <w:t>&lt;</w:t>
      </w:r>
      <w:r>
        <w:rPr>
          <w:color w:val="800000"/>
        </w:rPr>
        <w:t>h1</w:t>
      </w:r>
      <w:r>
        <w:rPr>
          <w:color w:val="0000FF"/>
        </w:rPr>
        <w:t>&gt;</w:t>
      </w:r>
      <w:r>
        <w:rPr>
          <w:color w:val="000000"/>
        </w:rPr>
        <w:t>Counter With Protected Local Storage</w:t>
      </w:r>
      <w:r>
        <w:rPr>
          <w:color w:val="0000FF"/>
        </w:rPr>
        <w:t>&lt;/</w:t>
      </w:r>
      <w:r>
        <w:rPr>
          <w:color w:val="800000"/>
        </w:rPr>
        <w:t>h1</w:t>
      </w:r>
      <w:r>
        <w:rPr>
          <w:color w:val="0000FF"/>
        </w:rPr>
        <w:t>&gt;</w:t>
      </w:r>
    </w:p>
    <w:p w14:paraId="7EEFABEE" w14:textId="77777777" w:rsidR="002D2C02" w:rsidRDefault="002D2C02" w:rsidP="006D44A1">
      <w:pPr>
        <w:pStyle w:val="Code"/>
        <w:rPr>
          <w:color w:val="000000"/>
        </w:rPr>
      </w:pPr>
    </w:p>
    <w:p w14:paraId="4BA3D221" w14:textId="77777777" w:rsidR="002D2C02" w:rsidRDefault="002D2C02" w:rsidP="006D44A1">
      <w:pPr>
        <w:pStyle w:val="Code"/>
        <w:rPr>
          <w:color w:val="000000"/>
        </w:rPr>
      </w:pPr>
      <w:r>
        <w:rPr>
          <w:color w:val="0000FF"/>
        </w:rPr>
        <w:t>&lt;</w:t>
      </w:r>
      <w:r>
        <w:rPr>
          <w:color w:val="800000"/>
        </w:rPr>
        <w:t>p</w:t>
      </w:r>
      <w:r>
        <w:rPr>
          <w:color w:val="0000FF"/>
        </w:rPr>
        <w:t>&gt;</w:t>
      </w:r>
      <w:r>
        <w:rPr>
          <w:color w:val="000000"/>
        </w:rPr>
        <w:t xml:space="preserve">Current count: </w:t>
      </w:r>
      <w:r>
        <w:rPr>
          <w:color w:val="000000"/>
          <w:highlight w:val="yellow"/>
        </w:rPr>
        <w:t>@</w:t>
      </w:r>
      <w:r>
        <w:rPr>
          <w:color w:val="000000"/>
        </w:rPr>
        <w:t>currentCount</w:t>
      </w:r>
      <w:r>
        <w:rPr>
          <w:color w:val="0000FF"/>
        </w:rPr>
        <w:t>&lt;/</w:t>
      </w:r>
      <w:r>
        <w:rPr>
          <w:color w:val="800000"/>
        </w:rPr>
        <w:t>p</w:t>
      </w:r>
      <w:r>
        <w:rPr>
          <w:color w:val="0000FF"/>
        </w:rPr>
        <w:t>&gt;</w:t>
      </w:r>
    </w:p>
    <w:p w14:paraId="66C121D0" w14:textId="77777777" w:rsidR="002D2C02" w:rsidRDefault="002D2C02" w:rsidP="006D44A1">
      <w:pPr>
        <w:pStyle w:val="Code"/>
        <w:rPr>
          <w:color w:val="000000"/>
        </w:rPr>
      </w:pPr>
    </w:p>
    <w:p w14:paraId="1A3B22FF" w14:textId="77777777" w:rsidR="002D2C02" w:rsidRDefault="002D2C02" w:rsidP="006D44A1">
      <w:pPr>
        <w:pStyle w:val="Code"/>
        <w:rPr>
          <w:color w:val="000000"/>
        </w:rPr>
      </w:pPr>
      <w:r>
        <w:rPr>
          <w:color w:val="0000FF"/>
        </w:rPr>
        <w:t>&lt;</w:t>
      </w:r>
      <w:r>
        <w:rPr>
          <w:color w:val="800000"/>
        </w:rPr>
        <w:t>button</w:t>
      </w:r>
      <w:r>
        <w:rPr>
          <w:color w:val="000000"/>
        </w:rPr>
        <w:t xml:space="preserve"> </w:t>
      </w:r>
      <w:r>
        <w:rPr>
          <w:color w:val="FF0000"/>
        </w:rPr>
        <w:t>class</w:t>
      </w:r>
      <w:r>
        <w:rPr>
          <w:color w:val="0000FF"/>
        </w:rPr>
        <w:t>="btn btn-primary"</w:t>
      </w:r>
      <w:r>
        <w:rPr>
          <w:color w:val="000000"/>
        </w:rPr>
        <w:t xml:space="preserve"> </w:t>
      </w:r>
      <w:r>
        <w:rPr>
          <w:color w:val="000000"/>
          <w:highlight w:val="yellow"/>
        </w:rPr>
        <w:t>@</w:t>
      </w:r>
      <w:r>
        <w:rPr>
          <w:b/>
          <w:color w:val="800080"/>
        </w:rPr>
        <w:t>onclick</w:t>
      </w:r>
      <w:r>
        <w:rPr>
          <w:color w:val="0000FF"/>
        </w:rPr>
        <w:t>="</w:t>
      </w:r>
      <w:r>
        <w:rPr>
          <w:color w:val="000000"/>
        </w:rPr>
        <w:t>IncrementCount</w:t>
      </w:r>
      <w:r>
        <w:rPr>
          <w:color w:val="0000FF"/>
        </w:rPr>
        <w:t>"&gt;</w:t>
      </w:r>
      <w:r>
        <w:rPr>
          <w:color w:val="000000"/>
        </w:rPr>
        <w:t>Click me</w:t>
      </w:r>
      <w:r>
        <w:rPr>
          <w:color w:val="0000FF"/>
        </w:rPr>
        <w:t>&lt;/</w:t>
      </w:r>
      <w:r>
        <w:rPr>
          <w:color w:val="800000"/>
        </w:rPr>
        <w:t>button</w:t>
      </w:r>
      <w:r>
        <w:rPr>
          <w:color w:val="0000FF"/>
        </w:rPr>
        <w:t>&gt;</w:t>
      </w:r>
    </w:p>
    <w:p w14:paraId="69BA62D5" w14:textId="77777777" w:rsidR="002D2C02" w:rsidRDefault="002D2C02" w:rsidP="006D44A1">
      <w:pPr>
        <w:pStyle w:val="Code"/>
        <w:rPr>
          <w:color w:val="000000"/>
        </w:rPr>
      </w:pPr>
    </w:p>
    <w:p w14:paraId="2E6E692F" w14:textId="77777777" w:rsidR="002D2C02" w:rsidRDefault="002D2C02" w:rsidP="006D44A1">
      <w:pPr>
        <w:pStyle w:val="Code"/>
        <w:rPr>
          <w:color w:val="000000"/>
        </w:rPr>
      </w:pPr>
      <w:r>
        <w:rPr>
          <w:color w:val="000000"/>
          <w:highlight w:val="yellow"/>
        </w:rPr>
        <w:t>@code</w:t>
      </w:r>
      <w:r>
        <w:rPr>
          <w:color w:val="000000"/>
        </w:rPr>
        <w:t xml:space="preserve"> </w:t>
      </w:r>
      <w:r>
        <w:rPr>
          <w:color w:val="000000"/>
          <w:highlight w:val="yellow"/>
        </w:rPr>
        <w:t>{</w:t>
      </w:r>
    </w:p>
    <w:p w14:paraId="5CC607D0" w14:textId="4E009938" w:rsidR="002D2C02" w:rsidRDefault="002D2C02" w:rsidP="006D44A1">
      <w:pPr>
        <w:pStyle w:val="Code"/>
        <w:rPr>
          <w:color w:val="000000"/>
        </w:rPr>
      </w:pPr>
      <w:r>
        <w:rPr>
          <w:color w:val="000000"/>
        </w:rPr>
        <w:t xml:space="preserve">  </w:t>
      </w:r>
      <w:r>
        <w:rPr>
          <w:color w:val="0000FF"/>
        </w:rPr>
        <w:t>private</w:t>
      </w:r>
      <w:r>
        <w:rPr>
          <w:color w:val="000000"/>
        </w:rPr>
        <w:t xml:space="preserve"> </w:t>
      </w:r>
      <w:r>
        <w:rPr>
          <w:color w:val="0000FF"/>
        </w:rPr>
        <w:t>int</w:t>
      </w:r>
      <w:r>
        <w:rPr>
          <w:color w:val="000000"/>
        </w:rPr>
        <w:t xml:space="preserve"> currentCount = 0;</w:t>
      </w:r>
    </w:p>
    <w:p w14:paraId="3426AB4D" w14:textId="77777777" w:rsidR="002D2C02" w:rsidRDefault="002D2C02" w:rsidP="006D44A1">
      <w:pPr>
        <w:pStyle w:val="Code"/>
        <w:rPr>
          <w:color w:val="000000"/>
        </w:rPr>
      </w:pPr>
    </w:p>
    <w:p w14:paraId="4A8682A9" w14:textId="0802C9AC" w:rsidR="002D2C02" w:rsidRDefault="002D2C02" w:rsidP="006D44A1">
      <w:pPr>
        <w:pStyle w:val="Code"/>
        <w:rPr>
          <w:color w:val="000000"/>
        </w:rPr>
      </w:pPr>
      <w:r>
        <w:rPr>
          <w:color w:val="000000"/>
        </w:rPr>
        <w:t xml:space="preserve">  </w:t>
      </w:r>
      <w:r>
        <w:rPr>
          <w:color w:val="0000FF"/>
        </w:rPr>
        <w:t>private</w:t>
      </w:r>
      <w:r>
        <w:rPr>
          <w:color w:val="000000"/>
        </w:rPr>
        <w:t xml:space="preserve"> </w:t>
      </w:r>
      <w:r>
        <w:rPr>
          <w:color w:val="0000FF"/>
        </w:rPr>
        <w:t>async</w:t>
      </w:r>
      <w:r>
        <w:rPr>
          <w:color w:val="000000"/>
        </w:rPr>
        <w:t xml:space="preserve"> </w:t>
      </w:r>
      <w:r>
        <w:rPr>
          <w:color w:val="2B91AF"/>
        </w:rPr>
        <w:t>Task</w:t>
      </w:r>
      <w:r>
        <w:rPr>
          <w:color w:val="000000"/>
        </w:rPr>
        <w:t xml:space="preserve"> IncrementCount()</w:t>
      </w:r>
    </w:p>
    <w:p w14:paraId="254F777F" w14:textId="6DFF742B" w:rsidR="002D2C02" w:rsidRDefault="002D2C02" w:rsidP="006D44A1">
      <w:pPr>
        <w:pStyle w:val="Code"/>
        <w:rPr>
          <w:color w:val="000000"/>
        </w:rPr>
      </w:pPr>
      <w:r>
        <w:rPr>
          <w:color w:val="000000"/>
        </w:rPr>
        <w:t xml:space="preserve">  {</w:t>
      </w:r>
    </w:p>
    <w:p w14:paraId="74A7FE67" w14:textId="60CC8984" w:rsidR="002D2C02" w:rsidRDefault="002D2C02" w:rsidP="006D44A1">
      <w:pPr>
        <w:pStyle w:val="Code"/>
        <w:rPr>
          <w:color w:val="000000"/>
        </w:rPr>
      </w:pPr>
      <w:r>
        <w:rPr>
          <w:color w:val="000000"/>
        </w:rPr>
        <w:t xml:space="preserve">    currentCount++;</w:t>
      </w:r>
    </w:p>
    <w:p w14:paraId="6BD7A941" w14:textId="21C47A6D" w:rsidR="002D2C02" w:rsidRDefault="002D2C02" w:rsidP="006D44A1">
      <w:pPr>
        <w:pStyle w:val="Code"/>
        <w:rPr>
          <w:color w:val="000000"/>
        </w:rPr>
      </w:pPr>
      <w:r>
        <w:rPr>
          <w:color w:val="000000"/>
        </w:rPr>
        <w:t xml:space="preserve">    </w:t>
      </w:r>
      <w:r>
        <w:rPr>
          <w:color w:val="0000FF"/>
        </w:rPr>
        <w:t>await</w:t>
      </w:r>
      <w:r>
        <w:rPr>
          <w:color w:val="000000"/>
        </w:rPr>
        <w:t xml:space="preserve"> localStorage.SetAsync(</w:t>
      </w:r>
      <w:r>
        <w:t>"counter"</w:t>
      </w:r>
      <w:r>
        <w:rPr>
          <w:color w:val="000000"/>
        </w:rPr>
        <w:t>, currentCount);</w:t>
      </w:r>
    </w:p>
    <w:p w14:paraId="4B851BEC" w14:textId="69358905" w:rsidR="002D2C02" w:rsidRDefault="002D2C02" w:rsidP="006D44A1">
      <w:pPr>
        <w:pStyle w:val="Code"/>
        <w:rPr>
          <w:color w:val="000000"/>
        </w:rPr>
      </w:pPr>
      <w:r>
        <w:rPr>
          <w:color w:val="000000"/>
        </w:rPr>
        <w:t xml:space="preserve">  }</w:t>
      </w:r>
    </w:p>
    <w:p w14:paraId="4C8D0992" w14:textId="77777777" w:rsidR="002D2C02" w:rsidRDefault="002D2C02" w:rsidP="006D44A1">
      <w:pPr>
        <w:pStyle w:val="Code"/>
        <w:rPr>
          <w:color w:val="000000"/>
        </w:rPr>
      </w:pPr>
    </w:p>
    <w:p w14:paraId="59B501E6" w14:textId="45D67E0D" w:rsidR="002D2C02" w:rsidRDefault="002D2C02" w:rsidP="006D44A1">
      <w:pPr>
        <w:pStyle w:val="Code"/>
        <w:rPr>
          <w:color w:val="000000"/>
        </w:rPr>
      </w:pPr>
      <w:r>
        <w:rPr>
          <w:color w:val="000000"/>
        </w:rPr>
        <w:t xml:space="preserve">  </w:t>
      </w:r>
      <w:r>
        <w:rPr>
          <w:color w:val="0000FF"/>
        </w:rPr>
        <w:t>protected</w:t>
      </w:r>
      <w:r>
        <w:rPr>
          <w:color w:val="000000"/>
        </w:rPr>
        <w:t xml:space="preserve"> </w:t>
      </w:r>
      <w:r>
        <w:rPr>
          <w:color w:val="0000FF"/>
        </w:rPr>
        <w:t>override</w:t>
      </w:r>
      <w:r>
        <w:rPr>
          <w:color w:val="000000"/>
        </w:rPr>
        <w:t xml:space="preserve"> </w:t>
      </w:r>
      <w:r>
        <w:rPr>
          <w:color w:val="0000FF"/>
        </w:rPr>
        <w:t>async</w:t>
      </w:r>
      <w:r>
        <w:rPr>
          <w:color w:val="000000"/>
        </w:rPr>
        <w:t xml:space="preserve"> </w:t>
      </w:r>
      <w:r>
        <w:rPr>
          <w:color w:val="2B91AF"/>
        </w:rPr>
        <w:t>Task</w:t>
      </w:r>
      <w:r>
        <w:rPr>
          <w:color w:val="000000"/>
        </w:rPr>
        <w:t xml:space="preserve"> OnInitializedAsync()</w:t>
      </w:r>
    </w:p>
    <w:p w14:paraId="1016C8EC" w14:textId="50AE8E84" w:rsidR="002D2C02" w:rsidRDefault="002D2C02" w:rsidP="006D44A1">
      <w:pPr>
        <w:pStyle w:val="Code"/>
        <w:rPr>
          <w:color w:val="000000"/>
        </w:rPr>
      </w:pPr>
      <w:r>
        <w:rPr>
          <w:color w:val="000000"/>
        </w:rPr>
        <w:t xml:space="preserve">  {</w:t>
      </w:r>
    </w:p>
    <w:p w14:paraId="5526BC95" w14:textId="0999698A" w:rsidR="002D2C02" w:rsidRDefault="002D2C02" w:rsidP="006D44A1">
      <w:pPr>
        <w:pStyle w:val="Code"/>
        <w:rPr>
          <w:color w:val="000000"/>
        </w:rPr>
      </w:pPr>
      <w:r>
        <w:rPr>
          <w:color w:val="000000"/>
        </w:rPr>
        <w:t xml:space="preserve">    </w:t>
      </w:r>
      <w:r>
        <w:rPr>
          <w:color w:val="0000FF"/>
        </w:rPr>
        <w:t>var</w:t>
      </w:r>
      <w:r>
        <w:rPr>
          <w:color w:val="000000"/>
        </w:rPr>
        <w:t xml:space="preserve"> state = </w:t>
      </w:r>
      <w:r>
        <w:rPr>
          <w:color w:val="0000FF"/>
        </w:rPr>
        <w:t>await</w:t>
      </w:r>
      <w:r>
        <w:rPr>
          <w:color w:val="000000"/>
        </w:rPr>
        <w:t xml:space="preserve"> localStorage.GetAsync&lt;</w:t>
      </w:r>
      <w:r>
        <w:rPr>
          <w:color w:val="0000FF"/>
        </w:rPr>
        <w:t>int</w:t>
      </w:r>
      <w:r>
        <w:rPr>
          <w:color w:val="000000"/>
        </w:rPr>
        <w:t>&gt;(</w:t>
      </w:r>
      <w:r>
        <w:t>"counter"</w:t>
      </w:r>
      <w:r>
        <w:rPr>
          <w:color w:val="000000"/>
        </w:rPr>
        <w:t>);</w:t>
      </w:r>
    </w:p>
    <w:p w14:paraId="4A1D7878" w14:textId="5D72809D" w:rsidR="002D2C02" w:rsidRDefault="002D2C02" w:rsidP="006D44A1">
      <w:pPr>
        <w:pStyle w:val="Code"/>
        <w:rPr>
          <w:color w:val="000000"/>
        </w:rPr>
      </w:pPr>
      <w:r>
        <w:rPr>
          <w:color w:val="000000"/>
        </w:rPr>
        <w:t xml:space="preserve">    </w:t>
      </w:r>
      <w:r>
        <w:rPr>
          <w:color w:val="0000FF"/>
        </w:rPr>
        <w:t>if</w:t>
      </w:r>
      <w:r>
        <w:rPr>
          <w:color w:val="000000"/>
        </w:rPr>
        <w:t xml:space="preserve"> (state.Success)</w:t>
      </w:r>
    </w:p>
    <w:p w14:paraId="67A3735A" w14:textId="0CBCEAB1" w:rsidR="002D2C02" w:rsidRDefault="002D2C02" w:rsidP="006D44A1">
      <w:pPr>
        <w:pStyle w:val="Code"/>
        <w:rPr>
          <w:color w:val="000000"/>
        </w:rPr>
      </w:pPr>
      <w:r>
        <w:rPr>
          <w:color w:val="000000"/>
        </w:rPr>
        <w:t xml:space="preserve">    {</w:t>
      </w:r>
    </w:p>
    <w:p w14:paraId="048D22C9" w14:textId="4684521B" w:rsidR="002D2C02" w:rsidRDefault="002D2C02" w:rsidP="006D44A1">
      <w:pPr>
        <w:pStyle w:val="Code"/>
        <w:rPr>
          <w:color w:val="000000"/>
        </w:rPr>
      </w:pPr>
      <w:r>
        <w:rPr>
          <w:color w:val="000000"/>
        </w:rPr>
        <w:t xml:space="preserve">        currentCount = state.Value;</w:t>
      </w:r>
    </w:p>
    <w:p w14:paraId="357C1964" w14:textId="5D4EAC6D" w:rsidR="002D2C02" w:rsidRDefault="002D2C02" w:rsidP="006D44A1">
      <w:pPr>
        <w:pStyle w:val="Code"/>
        <w:rPr>
          <w:color w:val="000000"/>
        </w:rPr>
      </w:pPr>
      <w:r>
        <w:rPr>
          <w:color w:val="000000"/>
        </w:rPr>
        <w:t xml:space="preserve">    }</w:t>
      </w:r>
    </w:p>
    <w:p w14:paraId="74E6D6C9" w14:textId="2EF0A3E6" w:rsidR="002D2C02" w:rsidRDefault="002D2C02" w:rsidP="006D44A1">
      <w:pPr>
        <w:pStyle w:val="Code"/>
        <w:rPr>
          <w:color w:val="000000"/>
        </w:rPr>
      </w:pPr>
      <w:r>
        <w:rPr>
          <w:color w:val="000000"/>
        </w:rPr>
        <w:t xml:space="preserve">  }</w:t>
      </w:r>
    </w:p>
    <w:p w14:paraId="56CAC578" w14:textId="77777777" w:rsidR="002D2C02" w:rsidRDefault="002D2C02" w:rsidP="006D44A1">
      <w:pPr>
        <w:pStyle w:val="Code"/>
        <w:rPr>
          <w:color w:val="000000"/>
        </w:rPr>
      </w:pPr>
      <w:r>
        <w:rPr>
          <w:color w:val="000000"/>
          <w:highlight w:val="yellow"/>
        </w:rPr>
        <w:t>}</w:t>
      </w:r>
    </w:p>
    <w:p w14:paraId="34EAF235" w14:textId="0856FE4A" w:rsidR="00C35C08" w:rsidRDefault="00C35C08" w:rsidP="00C35C08">
      <w:pPr>
        <w:pStyle w:val="Heading1"/>
      </w:pPr>
      <w:r>
        <w:t>The Redux Pattern</w:t>
      </w:r>
    </w:p>
    <w:p w14:paraId="480F79A7" w14:textId="60C98B46" w:rsidR="00DE0228" w:rsidRDefault="00E71D19" w:rsidP="00A305C4">
      <w:pPr>
        <w:pStyle w:val="BodyText"/>
      </w:pPr>
      <w:r>
        <w:t xml:space="preserve">Building complex applications with Blazor can become challenging. </w:t>
      </w:r>
      <w:r w:rsidR="009A6268">
        <w:t xml:space="preserve">Single page applications have to manage a lot more state than traditional web pages because some of this state is shared among different pages. Sometimes customers might also want advanced features such as Undo/Redo functionality. </w:t>
      </w:r>
      <w:r w:rsidRPr="009A6268">
        <w:rPr>
          <w:rStyle w:val="Emphasis"/>
        </w:rPr>
        <w:t>Redux</w:t>
      </w:r>
      <w:r w:rsidR="009A6268">
        <w:rPr>
          <w:rStyle w:val="Emphasis"/>
        </w:rPr>
        <w:fldChar w:fldCharType="begin"/>
      </w:r>
      <w:r w:rsidR="009A6268">
        <w:instrText xml:space="preserve"> XE "</w:instrText>
      </w:r>
      <w:r w:rsidR="009A6268" w:rsidRPr="0063512D">
        <w:rPr>
          <w:rStyle w:val="Emphasis"/>
        </w:rPr>
        <w:instrText>Redux</w:instrText>
      </w:r>
      <w:r w:rsidR="009A6268">
        <w:instrText xml:space="preserve">" </w:instrText>
      </w:r>
      <w:r w:rsidR="009A6268">
        <w:rPr>
          <w:rStyle w:val="Emphasis"/>
        </w:rPr>
        <w:fldChar w:fldCharType="end"/>
      </w:r>
      <w:r>
        <w:t xml:space="preserve"> is a pattern used to reduce an application</w:t>
      </w:r>
      <w:r w:rsidR="004E300D">
        <w:t>’</w:t>
      </w:r>
      <w:r>
        <w:t xml:space="preserve">s complexity. With redux we will apply a couple of principles which are based on a minimal API, and giving us predictable behavior </w:t>
      </w:r>
      <w:r w:rsidR="009A6268">
        <w:t>using immutability. With redux</w:t>
      </w:r>
      <w:r w:rsidR="004E300D">
        <w:t>,</w:t>
      </w:r>
      <w:r w:rsidR="009A6268">
        <w:t xml:space="preserve"> state mutability becomes predictable. Let us start with a couple of building blocks in redux.</w:t>
      </w:r>
    </w:p>
    <w:p w14:paraId="42E29237" w14:textId="34A28FF2" w:rsidR="00DE0228" w:rsidRDefault="00DE0228" w:rsidP="0046519F">
      <w:pPr>
        <w:pStyle w:val="Heading2"/>
      </w:pPr>
      <w:r>
        <w:t>The Big Picture</w:t>
      </w:r>
    </w:p>
    <w:p w14:paraId="5B78FB19" w14:textId="7D25424C" w:rsidR="00DE0228" w:rsidRDefault="00DE0228" w:rsidP="00A305C4">
      <w:pPr>
        <w:pStyle w:val="BodyText"/>
      </w:pPr>
      <w:r>
        <w:t xml:space="preserve">With redux we have an application store which we modify through actions and reducers. When the user interacts with the application we </w:t>
      </w:r>
      <w:r w:rsidRPr="00DE0228">
        <w:rPr>
          <w:rStyle w:val="Emphasis"/>
        </w:rPr>
        <w:t>dispatch</w:t>
      </w:r>
      <w:r>
        <w:t xml:space="preserve"> an action which holds the changes we need to apply. Then the </w:t>
      </w:r>
      <w:r w:rsidRPr="00DE0228">
        <w:rPr>
          <w:rStyle w:val="Emphasis"/>
        </w:rPr>
        <w:t>reducer</w:t>
      </w:r>
      <w:r>
        <w:t xml:space="preserve"> applies these changes to the </w:t>
      </w:r>
      <w:r w:rsidRPr="00DE0228">
        <w:rPr>
          <w:rStyle w:val="Emphasis"/>
        </w:rPr>
        <w:t>store</w:t>
      </w:r>
      <w:r>
        <w:t>, resulting in a new store</w:t>
      </w:r>
      <w:r w:rsidR="004E300D">
        <w:t xml:space="preserve"> instance</w:t>
      </w:r>
      <w:r>
        <w:t xml:space="preserve">. Our components (the </w:t>
      </w:r>
      <w:r w:rsidRPr="00DE0228">
        <w:rPr>
          <w:rStyle w:val="Emphasis"/>
        </w:rPr>
        <w:t>view</w:t>
      </w:r>
      <w:r>
        <w:t xml:space="preserve">) </w:t>
      </w:r>
      <w:r>
        <w:lastRenderedPageBreak/>
        <w:t>will then update themselves from the store. This process then repeats itself, as illustrated in Figure 11-</w:t>
      </w:r>
      <w:r w:rsidR="00AB0BF1">
        <w:t>2</w:t>
      </w:r>
      <w:r>
        <w:t xml:space="preserve">. Note the </w:t>
      </w:r>
      <w:r w:rsidRPr="004E300D">
        <w:rPr>
          <w:rStyle w:val="Emphasis"/>
        </w:rPr>
        <w:t>unidirectional flow of changes</w:t>
      </w:r>
      <w:r>
        <w:t>.</w:t>
      </w:r>
    </w:p>
    <w:p w14:paraId="229A8D2C" w14:textId="4BC1FA58" w:rsidR="00DE0228" w:rsidRDefault="00DE0228" w:rsidP="00DE0228">
      <w:pPr>
        <w:pStyle w:val="Figure"/>
      </w:pPr>
      <w:r>
        <w:rPr>
          <w:noProof/>
        </w:rPr>
        <w:drawing>
          <wp:inline distT="0" distB="0" distL="0" distR="0" wp14:anchorId="6BADCE51" wp14:editId="1B9B4266">
            <wp:extent cx="5029200" cy="10394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029200" cy="1039495"/>
                    </a:xfrm>
                    <a:prstGeom prst="rect">
                      <a:avLst/>
                    </a:prstGeom>
                  </pic:spPr>
                </pic:pic>
              </a:graphicData>
            </a:graphic>
          </wp:inline>
        </w:drawing>
      </w:r>
    </w:p>
    <w:p w14:paraId="6EE438AE" w14:textId="4F23C324" w:rsidR="00DE0228" w:rsidRDefault="00DE0228" w:rsidP="006B2B59">
      <w:pPr>
        <w:pStyle w:val="Caption"/>
      </w:pPr>
      <w:r>
        <w:t>Figure 11-</w:t>
      </w:r>
      <w:r w:rsidR="00AB0BF1">
        <w:t>2</w:t>
      </w:r>
      <w:r>
        <w:t>. Redux Overview</w:t>
      </w:r>
    </w:p>
    <w:p w14:paraId="155534AD" w14:textId="658534BB" w:rsidR="009A6268" w:rsidRDefault="009A6268" w:rsidP="004234B5">
      <w:pPr>
        <w:pStyle w:val="Heading2"/>
      </w:pPr>
      <w:r>
        <w:t>The Application Store</w:t>
      </w:r>
      <w:r w:rsidR="005B279E">
        <w:fldChar w:fldCharType="begin"/>
      </w:r>
      <w:r w:rsidR="005B279E">
        <w:instrText xml:space="preserve"> XE "</w:instrText>
      </w:r>
      <w:r w:rsidR="005B279E" w:rsidRPr="006504A2">
        <w:instrText>The Application Store</w:instrText>
      </w:r>
      <w:r w:rsidR="005B279E">
        <w:instrText xml:space="preserve">" </w:instrText>
      </w:r>
      <w:r w:rsidR="005B279E">
        <w:fldChar w:fldCharType="end"/>
      </w:r>
    </w:p>
    <w:p w14:paraId="5F76ECAC" w14:textId="33EC33F3" w:rsidR="009A6268" w:rsidRDefault="009A6268" w:rsidP="00A305C4">
      <w:pPr>
        <w:pStyle w:val="BodyText"/>
      </w:pPr>
      <w:r>
        <w:t>With redux we will store all our state in a single object hierarchy, known as the application store.</w:t>
      </w:r>
      <w:r w:rsidR="004234B5">
        <w:t xml:space="preserve"> We will consider this store to be the “Single Source of Truth”. To keep things manageable the store is immutable, meaning that every change to the store will result in a new </w:t>
      </w:r>
      <w:r w:rsidR="004E300D">
        <w:t>instance</w:t>
      </w:r>
      <w:r w:rsidR="004234B5">
        <w:t xml:space="preserve">. Please realize that this does not mean that we will create a </w:t>
      </w:r>
      <w:r w:rsidR="004E300D">
        <w:t>deep clone of the</w:t>
      </w:r>
      <w:r w:rsidR="004234B5">
        <w:t xml:space="preserve"> store instance after every change, no, a single object in the hierarchy will be replaced with a new instance when it needs a change.</w:t>
      </w:r>
      <w:r w:rsidR="00DE0228">
        <w:t xml:space="preserve"> </w:t>
      </w:r>
      <w:r w:rsidR="004E300D">
        <w:t xml:space="preserve">For example, with the </w:t>
      </w:r>
      <w:proofErr w:type="spellStart"/>
      <w:r w:rsidR="004E300D">
        <w:t>PizzaPlace</w:t>
      </w:r>
      <w:proofErr w:type="spellEnd"/>
      <w:r w:rsidR="004E300D">
        <w:t xml:space="preserve"> application the store would contain three pieces of data, the menu, the shopping basket and the customer information. When we add something to the shopping basket we will get a new store instance, with the same menu and customer, only the shopping basket will be replaced with a new instance. </w:t>
      </w:r>
      <w:r w:rsidR="005B279E">
        <w:t>Note</w:t>
      </w:r>
      <w:r w:rsidR="00DE0228">
        <w:t xml:space="preserve"> that this allows us to keep track of each state change and easily undo this, opening up features like undo/redo. To undo a change we simply restore the previous state from our tracked states!</w:t>
      </w:r>
      <w:r w:rsidR="005B279E">
        <w:t xml:space="preserve"> The application store allows the views (Blazor Components) to access its data, and uses reducers to modify it (by creating new immutable fragments).</w:t>
      </w:r>
    </w:p>
    <w:p w14:paraId="0791D0F7" w14:textId="29F8325A" w:rsidR="004E300D" w:rsidRDefault="004E300D" w:rsidP="00A305C4">
      <w:pPr>
        <w:pStyle w:val="BodyText"/>
      </w:pPr>
      <w:r>
        <w:t xml:space="preserve">There is another pattern called </w:t>
      </w:r>
      <w:r w:rsidRPr="004E300D">
        <w:rPr>
          <w:rStyle w:val="Emphasis"/>
        </w:rPr>
        <w:t>flux</w:t>
      </w:r>
      <w:r>
        <w:rPr>
          <w:rStyle w:val="Emphasis"/>
        </w:rPr>
        <w:fldChar w:fldCharType="begin"/>
      </w:r>
      <w:r>
        <w:instrText xml:space="preserve"> XE "</w:instrText>
      </w:r>
      <w:r w:rsidRPr="00DE09A6">
        <w:rPr>
          <w:rStyle w:val="Emphasis"/>
        </w:rPr>
        <w:instrText>flux</w:instrText>
      </w:r>
      <w:r>
        <w:instrText xml:space="preserve">" </w:instrText>
      </w:r>
      <w:r>
        <w:rPr>
          <w:rStyle w:val="Emphasis"/>
        </w:rPr>
        <w:fldChar w:fldCharType="end"/>
      </w:r>
      <w:r>
        <w:t>, with the only difference between these two is that with flux we have multiple stores, and redux chooses to put everything in a single store.</w:t>
      </w:r>
    </w:p>
    <w:p w14:paraId="7828FC9B" w14:textId="6C529BE5" w:rsidR="00DE0228" w:rsidRDefault="00DE0228" w:rsidP="005B279E">
      <w:pPr>
        <w:pStyle w:val="Heading2"/>
      </w:pPr>
      <w:r>
        <w:lastRenderedPageBreak/>
        <w:t>Actions</w:t>
      </w:r>
      <w:r w:rsidR="005B279E">
        <w:fldChar w:fldCharType="begin"/>
      </w:r>
      <w:r w:rsidR="005B279E">
        <w:instrText xml:space="preserve"> XE "</w:instrText>
      </w:r>
      <w:r w:rsidR="005B279E" w:rsidRPr="00811A6F">
        <w:instrText>Actions</w:instrText>
      </w:r>
      <w:r w:rsidR="005B279E">
        <w:instrText xml:space="preserve">" </w:instrText>
      </w:r>
      <w:r w:rsidR="005B279E">
        <w:fldChar w:fldCharType="end"/>
      </w:r>
    </w:p>
    <w:p w14:paraId="0E1C601C" w14:textId="207CAB6B" w:rsidR="00DE0228" w:rsidRDefault="005B279E" w:rsidP="00A305C4">
      <w:pPr>
        <w:pStyle w:val="BodyText"/>
      </w:pPr>
      <w:r>
        <w:t xml:space="preserve">Whenever the application want to trigger a state change, for example because of the user clicking a button, a timer expiring, etc. we dispatch an action. The action contains the data needed so the dispatcher knows what to do. For example, with the Counter component we can have an </w:t>
      </w:r>
      <w:proofErr w:type="spellStart"/>
      <w:r w:rsidRPr="005B279E">
        <w:rPr>
          <w:rStyle w:val="CodeInline"/>
        </w:rPr>
        <w:t>IncrementCounterAction</w:t>
      </w:r>
      <w:proofErr w:type="spellEnd"/>
      <w:r>
        <w:t xml:space="preserve"> class, which does not contain any data because the </w:t>
      </w:r>
      <w:r w:rsidRPr="005B279E">
        <w:rPr>
          <w:rStyle w:val="CodeInline"/>
        </w:rPr>
        <w:t>Type</w:t>
      </w:r>
      <w:r>
        <w:t xml:space="preserve"> of the instance is enough for the dispatcher to handle it. Should we want to set the Counter to a specific value we can have the </w:t>
      </w:r>
      <w:proofErr w:type="spellStart"/>
      <w:r w:rsidRPr="005B279E">
        <w:rPr>
          <w:rStyle w:val="CodeInline"/>
        </w:rPr>
        <w:t>UpdateCounterAction</w:t>
      </w:r>
      <w:proofErr w:type="spellEnd"/>
      <w:r>
        <w:t xml:space="preserve"> which would contain the desired value. Actions describe what happened in the application and is used by the dispatcher to apply the desired change.</w:t>
      </w:r>
    </w:p>
    <w:p w14:paraId="15828EB0" w14:textId="44328CCB" w:rsidR="00E71D19" w:rsidRDefault="005B279E" w:rsidP="005B279E">
      <w:pPr>
        <w:pStyle w:val="Heading2"/>
      </w:pPr>
      <w:r>
        <w:t>Reducers</w:t>
      </w:r>
    </w:p>
    <w:p w14:paraId="625016CC" w14:textId="31B071A0" w:rsidR="005B279E" w:rsidRDefault="009546D8" w:rsidP="00A305C4">
      <w:pPr>
        <w:pStyle w:val="BodyText"/>
      </w:pPr>
      <w:r>
        <w:t xml:space="preserve">The responsibility of a reducer is to apply an action to the store. Reducers must be pure functions. A </w:t>
      </w:r>
      <w:r w:rsidRPr="004E300D">
        <w:rPr>
          <w:rStyle w:val="Emphasis"/>
        </w:rPr>
        <w:t>pure function</w:t>
      </w:r>
      <w:r w:rsidR="00923077">
        <w:fldChar w:fldCharType="begin"/>
      </w:r>
      <w:r w:rsidR="00923077">
        <w:instrText xml:space="preserve"> XE "</w:instrText>
      </w:r>
      <w:r w:rsidR="00923077" w:rsidRPr="00A832B4">
        <w:instrText>pure function</w:instrText>
      </w:r>
      <w:r w:rsidR="00923077">
        <w:instrText xml:space="preserve">" </w:instrText>
      </w:r>
      <w:r w:rsidR="00923077">
        <w:fldChar w:fldCharType="end"/>
      </w:r>
      <w:r>
        <w:t xml:space="preserve"> is a function that always returns the same result for its parameters. For example, adding two numbers together is a pure function</w:t>
      </w:r>
      <w:r w:rsidR="00923077">
        <w:t>, calling add on 2 and 3 will always return 5</w:t>
      </w:r>
      <w:r>
        <w:t>. Getting the time is not</w:t>
      </w:r>
      <w:r w:rsidR="004E300D">
        <w:t>,</w:t>
      </w:r>
      <w:r w:rsidR="00923077">
        <w:t xml:space="preserve"> since calling this function returns a different value at different points in time.</w:t>
      </w:r>
    </w:p>
    <w:p w14:paraId="6867F5C2" w14:textId="79DAA2CE" w:rsidR="009546D8" w:rsidRDefault="00923077" w:rsidP="00923077">
      <w:pPr>
        <w:pStyle w:val="Heading2"/>
      </w:pPr>
      <w:r>
        <w:t>Views</w:t>
      </w:r>
    </w:p>
    <w:p w14:paraId="53A4AF26" w14:textId="406CFC62" w:rsidR="00923077" w:rsidRDefault="00923077" w:rsidP="00A305C4">
      <w:pPr>
        <w:pStyle w:val="BodyText"/>
      </w:pPr>
      <w:r>
        <w:t xml:space="preserve">Views (in our case Blazor components) access the store to render the data, and subscribe for changes in the store so they can update themselves when the data has been changed through a reducer. </w:t>
      </w:r>
    </w:p>
    <w:p w14:paraId="2D58393B" w14:textId="32E189F3" w:rsidR="009F7343" w:rsidRDefault="009F7343" w:rsidP="009F7343">
      <w:pPr>
        <w:pStyle w:val="Heading1"/>
      </w:pPr>
      <w:r>
        <w:t xml:space="preserve">Using </w:t>
      </w:r>
      <w:proofErr w:type="spellStart"/>
      <w:r>
        <w:t>Fluxor</w:t>
      </w:r>
      <w:proofErr w:type="spellEnd"/>
    </w:p>
    <w:p w14:paraId="11760BE4" w14:textId="40F91268" w:rsidR="009F7343" w:rsidRDefault="00923077" w:rsidP="00A305C4">
      <w:pPr>
        <w:pStyle w:val="BodyText"/>
      </w:pPr>
      <w:r>
        <w:t xml:space="preserve">Time to look at an actual implementation using the redux pattern. We will use </w:t>
      </w:r>
      <w:proofErr w:type="spellStart"/>
      <w:r w:rsidRPr="004E300D">
        <w:rPr>
          <w:rStyle w:val="Emphasis"/>
        </w:rPr>
        <w:t>Fluxor</w:t>
      </w:r>
      <w:proofErr w:type="spellEnd"/>
      <w:r>
        <w:fldChar w:fldCharType="begin"/>
      </w:r>
      <w:r>
        <w:instrText xml:space="preserve"> XE "</w:instrText>
      </w:r>
      <w:proofErr w:type="spellStart"/>
      <w:r w:rsidRPr="008A13E7">
        <w:instrText>Fluxor</w:instrText>
      </w:r>
      <w:proofErr w:type="spellEnd"/>
      <w:r>
        <w:instrText xml:space="preserve">" </w:instrText>
      </w:r>
      <w:r>
        <w:fldChar w:fldCharType="end"/>
      </w:r>
      <w:r>
        <w:t>, which was written by Peter Morris and the GitHub community, and which is an amazing implementation of the flux pattern (of which redux is a special case).</w:t>
      </w:r>
    </w:p>
    <w:p w14:paraId="5EDBDDBE" w14:textId="11B9349F" w:rsidR="003974BC" w:rsidRDefault="009F7343" w:rsidP="00A305C4">
      <w:pPr>
        <w:pStyle w:val="BodyText"/>
      </w:pPr>
      <w:r>
        <w:lastRenderedPageBreak/>
        <w:t xml:space="preserve">Start by creating a new Blazor Hosted WebAssembly project, call it </w:t>
      </w:r>
      <w:proofErr w:type="spellStart"/>
      <w:r>
        <w:t>UsingRedux</w:t>
      </w:r>
      <w:proofErr w:type="spellEnd"/>
      <w:r>
        <w:t xml:space="preserve">. </w:t>
      </w:r>
      <w:r w:rsidR="003974BC">
        <w:t>Do enable the nullable reference types C# option in the shared project as in Listing 11-</w:t>
      </w:r>
      <w:r w:rsidR="00AB0BF1">
        <w:t>12</w:t>
      </w:r>
      <w:r w:rsidR="003974BC">
        <w:t>.</w:t>
      </w:r>
    </w:p>
    <w:p w14:paraId="6F333053" w14:textId="6EA5F7F2" w:rsidR="003974BC" w:rsidRDefault="003974BC" w:rsidP="006B2B59">
      <w:pPr>
        <w:pStyle w:val="Caption"/>
      </w:pPr>
      <w:r>
        <w:t>Listing 1</w:t>
      </w:r>
      <w:r w:rsidR="00AB0BF1">
        <w:t>1</w:t>
      </w:r>
      <w:r>
        <w:t>-</w:t>
      </w:r>
      <w:r w:rsidR="00AB0BF1">
        <w:t>12</w:t>
      </w:r>
      <w:r>
        <w:t>. Enabling Nullable Reference Types</w:t>
      </w:r>
    </w:p>
    <w:p w14:paraId="2F515A79" w14:textId="77777777" w:rsidR="003974BC" w:rsidRPr="005C54D1" w:rsidRDefault="003974BC" w:rsidP="00EF7386">
      <w:pPr>
        <w:pStyle w:val="Code"/>
        <w:rPr>
          <w:color w:val="000000"/>
        </w:rPr>
      </w:pPr>
      <w:r w:rsidRPr="005C54D1">
        <w:t>&lt;</w:t>
      </w:r>
      <w:r w:rsidRPr="005C54D1">
        <w:rPr>
          <w:color w:val="A31515"/>
        </w:rPr>
        <w:t>Project</w:t>
      </w:r>
      <w:r w:rsidRPr="005C54D1">
        <w:t xml:space="preserve"> </w:t>
      </w:r>
      <w:proofErr w:type="spellStart"/>
      <w:r w:rsidRPr="005C54D1">
        <w:rPr>
          <w:color w:val="FF0000"/>
        </w:rPr>
        <w:t>Sdk</w:t>
      </w:r>
      <w:proofErr w:type="spellEnd"/>
      <w:r w:rsidRPr="005C54D1">
        <w:t>=</w:t>
      </w:r>
      <w:r w:rsidRPr="005C54D1">
        <w:rPr>
          <w:color w:val="000000"/>
        </w:rPr>
        <w:t>"</w:t>
      </w:r>
      <w:proofErr w:type="spellStart"/>
      <w:r w:rsidRPr="005C54D1">
        <w:t>Microsoft.NET.Sdk</w:t>
      </w:r>
      <w:proofErr w:type="spellEnd"/>
      <w:r w:rsidRPr="005C54D1">
        <w:rPr>
          <w:color w:val="000000"/>
        </w:rPr>
        <w:t>"</w:t>
      </w:r>
      <w:r w:rsidRPr="005C54D1">
        <w:t>&gt;</w:t>
      </w:r>
    </w:p>
    <w:p w14:paraId="5F088ED9" w14:textId="77777777" w:rsidR="003974BC" w:rsidRPr="005C54D1" w:rsidRDefault="003974BC" w:rsidP="00EF7386">
      <w:pPr>
        <w:pStyle w:val="Code"/>
        <w:rPr>
          <w:color w:val="000000"/>
        </w:rPr>
      </w:pPr>
    </w:p>
    <w:p w14:paraId="665D1231" w14:textId="77777777" w:rsidR="003974BC" w:rsidRDefault="003974BC" w:rsidP="00EF7386">
      <w:pPr>
        <w:pStyle w:val="Code"/>
        <w:rPr>
          <w:color w:val="000000"/>
        </w:rPr>
      </w:pPr>
      <w:r w:rsidRPr="005C54D1">
        <w:t xml:space="preserve">  </w:t>
      </w:r>
      <w:r>
        <w:t>&lt;</w:t>
      </w:r>
      <w:proofErr w:type="spellStart"/>
      <w:r>
        <w:rPr>
          <w:color w:val="A31515"/>
        </w:rPr>
        <w:t>PropertyGroup</w:t>
      </w:r>
      <w:proofErr w:type="spellEnd"/>
      <w:r>
        <w:t>&gt;</w:t>
      </w:r>
    </w:p>
    <w:p w14:paraId="1B8FC934" w14:textId="77777777" w:rsidR="003974BC" w:rsidRDefault="003974BC" w:rsidP="00EF7386">
      <w:pPr>
        <w:pStyle w:val="Code"/>
        <w:rPr>
          <w:color w:val="000000"/>
        </w:rPr>
      </w:pPr>
      <w:r>
        <w:t xml:space="preserve">    &lt;</w:t>
      </w:r>
      <w:proofErr w:type="spellStart"/>
      <w:r>
        <w:rPr>
          <w:color w:val="A31515"/>
        </w:rPr>
        <w:t>TargetFramework</w:t>
      </w:r>
      <w:proofErr w:type="spellEnd"/>
      <w:r>
        <w:t>&gt;</w:t>
      </w:r>
      <w:r>
        <w:rPr>
          <w:color w:val="000000"/>
        </w:rPr>
        <w:t>net6.0</w:t>
      </w:r>
      <w:r>
        <w:t>&lt;/</w:t>
      </w:r>
      <w:proofErr w:type="spellStart"/>
      <w:r>
        <w:rPr>
          <w:color w:val="A31515"/>
        </w:rPr>
        <w:t>TargetFramework</w:t>
      </w:r>
      <w:proofErr w:type="spellEnd"/>
      <w:r>
        <w:t>&gt;</w:t>
      </w:r>
    </w:p>
    <w:p w14:paraId="76269CD7" w14:textId="77777777" w:rsidR="003974BC" w:rsidRDefault="003974BC" w:rsidP="00EF7386">
      <w:pPr>
        <w:pStyle w:val="Code"/>
        <w:rPr>
          <w:color w:val="000000"/>
        </w:rPr>
      </w:pPr>
      <w:r>
        <w:t xml:space="preserve">    &lt;</w:t>
      </w:r>
      <w:r>
        <w:rPr>
          <w:color w:val="A31515"/>
        </w:rPr>
        <w:t>Nullable</w:t>
      </w:r>
      <w:r>
        <w:t>&gt;</w:t>
      </w:r>
      <w:r>
        <w:rPr>
          <w:color w:val="000000"/>
        </w:rPr>
        <w:t>enable</w:t>
      </w:r>
      <w:r>
        <w:t>&lt;/</w:t>
      </w:r>
      <w:r>
        <w:rPr>
          <w:color w:val="A31515"/>
        </w:rPr>
        <w:t>Nullable</w:t>
      </w:r>
      <w:r>
        <w:t>&gt;</w:t>
      </w:r>
    </w:p>
    <w:p w14:paraId="425BD2DA" w14:textId="77777777" w:rsidR="003974BC" w:rsidRDefault="003974BC" w:rsidP="00EF7386">
      <w:pPr>
        <w:pStyle w:val="Code"/>
        <w:rPr>
          <w:color w:val="000000"/>
        </w:rPr>
      </w:pPr>
      <w:r>
        <w:t xml:space="preserve">  &lt;/</w:t>
      </w:r>
      <w:proofErr w:type="spellStart"/>
      <w:r>
        <w:rPr>
          <w:color w:val="A31515"/>
        </w:rPr>
        <w:t>PropertyGroup</w:t>
      </w:r>
      <w:proofErr w:type="spellEnd"/>
      <w:r>
        <w:t>&gt;</w:t>
      </w:r>
    </w:p>
    <w:p w14:paraId="57B4BAA7" w14:textId="77777777" w:rsidR="003974BC" w:rsidRDefault="003974BC" w:rsidP="00EF7386">
      <w:pPr>
        <w:pStyle w:val="Code"/>
        <w:rPr>
          <w:color w:val="000000"/>
        </w:rPr>
      </w:pPr>
    </w:p>
    <w:p w14:paraId="6C4125C8" w14:textId="77777777" w:rsidR="003974BC" w:rsidRDefault="003974BC" w:rsidP="00EF7386">
      <w:pPr>
        <w:pStyle w:val="Code"/>
        <w:rPr>
          <w:color w:val="000000"/>
        </w:rPr>
      </w:pPr>
      <w:r>
        <w:t xml:space="preserve">  &lt;</w:t>
      </w:r>
      <w:proofErr w:type="spellStart"/>
      <w:r>
        <w:rPr>
          <w:color w:val="A31515"/>
        </w:rPr>
        <w:t>ItemGroup</w:t>
      </w:r>
      <w:proofErr w:type="spellEnd"/>
      <w:r>
        <w:t>&gt;</w:t>
      </w:r>
    </w:p>
    <w:p w14:paraId="1A53661D" w14:textId="77777777" w:rsidR="003974BC" w:rsidRDefault="003974BC" w:rsidP="00EF7386">
      <w:pPr>
        <w:pStyle w:val="Code"/>
        <w:rPr>
          <w:color w:val="000000"/>
        </w:rPr>
      </w:pPr>
      <w:r>
        <w:t xml:space="preserve">    &lt;</w:t>
      </w:r>
      <w:proofErr w:type="spellStart"/>
      <w:r>
        <w:rPr>
          <w:color w:val="A31515"/>
        </w:rPr>
        <w:t>SupportedPlatform</w:t>
      </w:r>
      <w:proofErr w:type="spellEnd"/>
      <w:r>
        <w:t xml:space="preserve"> </w:t>
      </w:r>
      <w:r>
        <w:rPr>
          <w:color w:val="FF0000"/>
        </w:rPr>
        <w:t>Include</w:t>
      </w:r>
      <w:r>
        <w:t>=</w:t>
      </w:r>
      <w:r>
        <w:rPr>
          <w:color w:val="000000"/>
        </w:rPr>
        <w:t>"</w:t>
      </w:r>
      <w:r>
        <w:t>browser</w:t>
      </w:r>
      <w:r>
        <w:rPr>
          <w:color w:val="000000"/>
        </w:rPr>
        <w:t>"</w:t>
      </w:r>
      <w:r>
        <w:t xml:space="preserve"> /&gt;</w:t>
      </w:r>
    </w:p>
    <w:p w14:paraId="0C813523" w14:textId="77777777" w:rsidR="003974BC" w:rsidRDefault="003974BC" w:rsidP="00EF7386">
      <w:pPr>
        <w:pStyle w:val="Code"/>
        <w:rPr>
          <w:color w:val="000000"/>
        </w:rPr>
      </w:pPr>
      <w:r>
        <w:t xml:space="preserve">  &lt;/</w:t>
      </w:r>
      <w:proofErr w:type="spellStart"/>
      <w:r>
        <w:rPr>
          <w:color w:val="A31515"/>
        </w:rPr>
        <w:t>ItemGroup</w:t>
      </w:r>
      <w:proofErr w:type="spellEnd"/>
      <w:r>
        <w:t>&gt;</w:t>
      </w:r>
    </w:p>
    <w:p w14:paraId="53E047F2" w14:textId="77777777" w:rsidR="003974BC" w:rsidRDefault="003974BC" w:rsidP="00EF7386">
      <w:pPr>
        <w:pStyle w:val="Code"/>
        <w:rPr>
          <w:color w:val="000000"/>
        </w:rPr>
      </w:pPr>
      <w:r>
        <w:t>&lt;/</w:t>
      </w:r>
      <w:r>
        <w:rPr>
          <w:color w:val="A31515"/>
        </w:rPr>
        <w:t>Project</w:t>
      </w:r>
      <w:r>
        <w:t>&gt;</w:t>
      </w:r>
    </w:p>
    <w:p w14:paraId="2CC87EA7" w14:textId="77777777" w:rsidR="003974BC" w:rsidRDefault="003974BC" w:rsidP="00AA242C"/>
    <w:p w14:paraId="03CC2963" w14:textId="6052ADA1" w:rsidR="009F7343" w:rsidRDefault="009F7343" w:rsidP="00A305C4">
      <w:pPr>
        <w:pStyle w:val="BodyText"/>
      </w:pPr>
      <w:r>
        <w:t xml:space="preserve">Let us first implement the Counter component using the </w:t>
      </w:r>
      <w:proofErr w:type="spellStart"/>
      <w:r>
        <w:t>Fluxor</w:t>
      </w:r>
      <w:proofErr w:type="spellEnd"/>
      <w:r>
        <w:t xml:space="preserve"> library, so add the NuGet package </w:t>
      </w:r>
      <w:proofErr w:type="spellStart"/>
      <w:r>
        <w:t>Fluxor</w:t>
      </w:r>
      <w:proofErr w:type="spellEnd"/>
      <w:r>
        <w:t xml:space="preserve"> to the </w:t>
      </w:r>
      <w:proofErr w:type="spellStart"/>
      <w:r>
        <w:t>UsingRedux.Shared</w:t>
      </w:r>
      <w:proofErr w:type="spellEnd"/>
      <w:r>
        <w:t xml:space="preserve"> project.</w:t>
      </w:r>
      <w:r w:rsidR="00923077">
        <w:t xml:space="preserve"> I like putting the store, actions and reducers in a shared library, which makes it easy to use with other application types.</w:t>
      </w:r>
    </w:p>
    <w:p w14:paraId="2F32AA80" w14:textId="2EDD675F" w:rsidR="009F7343" w:rsidRDefault="00036220" w:rsidP="00036220">
      <w:pPr>
        <w:pStyle w:val="Heading2"/>
      </w:pPr>
      <w:r>
        <w:t>Creating the Store</w:t>
      </w:r>
    </w:p>
    <w:p w14:paraId="1F2F17B8" w14:textId="5AF79292" w:rsidR="00036220" w:rsidRDefault="003974BC" w:rsidP="00A305C4">
      <w:pPr>
        <w:pStyle w:val="BodyText"/>
      </w:pPr>
      <w:r>
        <w:t>Add a new folder called Stores to the shared project.</w:t>
      </w:r>
    </w:p>
    <w:p w14:paraId="66BEC7E0" w14:textId="69960847" w:rsidR="003974BC" w:rsidRDefault="003974BC" w:rsidP="00A305C4">
      <w:pPr>
        <w:pStyle w:val="BodyText"/>
      </w:pPr>
      <w:r>
        <w:t xml:space="preserve">Add a new class called </w:t>
      </w:r>
      <w:r w:rsidRPr="003974BC">
        <w:rPr>
          <w:rStyle w:val="CodeInline"/>
        </w:rPr>
        <w:t>AppStore</w:t>
      </w:r>
      <w:r>
        <w:t xml:space="preserve"> as in Listing 11</w:t>
      </w:r>
      <w:r w:rsidR="00AB0BF1">
        <w:t>-13</w:t>
      </w:r>
      <w:r>
        <w:t xml:space="preserve">. Here I am using the new C# </w:t>
      </w:r>
      <w:r w:rsidRPr="003974BC">
        <w:rPr>
          <w:rStyle w:val="CodeInline"/>
        </w:rPr>
        <w:t>record</w:t>
      </w:r>
      <w:r>
        <w:t xml:space="preserve"> type, which is a very practical way to build an immutable reference type. With its convenient syntax we can create the </w:t>
      </w:r>
      <w:r w:rsidRPr="003974BC">
        <w:rPr>
          <w:rStyle w:val="CodeInline"/>
        </w:rPr>
        <w:t>AppStore</w:t>
      </w:r>
      <w:r>
        <w:t xml:space="preserve"> type, and add three immutable properties. Because of that the parameters of the AppStore type use </w:t>
      </w:r>
      <w:r w:rsidRPr="00C637FF">
        <w:rPr>
          <w:rStyle w:val="Emphasis"/>
        </w:rPr>
        <w:t>pascal casing</w:t>
      </w:r>
      <w:r>
        <w:t xml:space="preserve">. </w:t>
      </w:r>
      <w:r w:rsidR="00C637FF">
        <w:t xml:space="preserve">These parameters will get compiled into </w:t>
      </w:r>
      <w:r w:rsidR="00DF5844">
        <w:t xml:space="preserve">public </w:t>
      </w:r>
      <w:r w:rsidR="00C637FF">
        <w:t xml:space="preserve">read only properties on the </w:t>
      </w:r>
      <w:r w:rsidR="00C637FF" w:rsidRPr="00C637FF">
        <w:rPr>
          <w:rStyle w:val="CodeInline"/>
        </w:rPr>
        <w:t>AppStore</w:t>
      </w:r>
      <w:r w:rsidR="00C637FF">
        <w:t xml:space="preserve"> type</w:t>
      </w:r>
      <w:r w:rsidR="00DF5844">
        <w:t>, so we should use the naming convention for properties</w:t>
      </w:r>
      <w:r w:rsidR="00C637FF">
        <w:t>.</w:t>
      </w:r>
      <w:r w:rsidR="00DF5844">
        <w:t xml:space="preserve"> You can learn more about record types at </w:t>
      </w:r>
      <w:hyperlink r:id="rId13" w:history="1">
        <w:r w:rsidR="00DF5844">
          <w:rPr>
            <w:rStyle w:val="Hyperlink"/>
          </w:rPr>
          <w:t>https://docs.microsoft.com/dotn</w:t>
        </w:r>
        <w:r w:rsidR="00DF5844">
          <w:rPr>
            <w:rStyle w:val="Hyperlink"/>
          </w:rPr>
          <w:t>e</w:t>
        </w:r>
        <w:r w:rsidR="00DF5844">
          <w:rPr>
            <w:rStyle w:val="Hyperlink"/>
          </w:rPr>
          <w:t>t/csharp/whats-new/tutorials/records</w:t>
        </w:r>
      </w:hyperlink>
      <w:r w:rsidR="00DF5844">
        <w:t>.</w:t>
      </w:r>
      <w:r w:rsidR="00C637FF">
        <w:t xml:space="preserve"> </w:t>
      </w:r>
      <w:r>
        <w:t xml:space="preserve">The </w:t>
      </w:r>
      <w:proofErr w:type="spellStart"/>
      <w:r w:rsidRPr="003974BC">
        <w:rPr>
          <w:rStyle w:val="CodeInline"/>
        </w:rPr>
        <w:t>ClickCounter</w:t>
      </w:r>
      <w:proofErr w:type="spellEnd"/>
      <w:r>
        <w:t xml:space="preserve"> property holds the Counter’s data, and the </w:t>
      </w:r>
      <w:proofErr w:type="spellStart"/>
      <w:r w:rsidRPr="003974BC">
        <w:rPr>
          <w:rStyle w:val="CodeInline"/>
        </w:rPr>
        <w:t>IsLoading</w:t>
      </w:r>
      <w:proofErr w:type="spellEnd"/>
      <w:r>
        <w:t xml:space="preserve"> and </w:t>
      </w:r>
      <w:r w:rsidRPr="003974BC">
        <w:rPr>
          <w:rStyle w:val="CodeInline"/>
        </w:rPr>
        <w:t>Forecasts</w:t>
      </w:r>
      <w:r>
        <w:t xml:space="preserve"> properties hold the data used by the </w:t>
      </w:r>
      <w:proofErr w:type="spellStart"/>
      <w:r>
        <w:t>FetchData</w:t>
      </w:r>
      <w:proofErr w:type="spellEnd"/>
      <w:r>
        <w:t xml:space="preserve"> component.</w:t>
      </w:r>
    </w:p>
    <w:p w14:paraId="4841E106" w14:textId="0E9669CB" w:rsidR="003974BC" w:rsidRDefault="003974BC" w:rsidP="006B2B59">
      <w:pPr>
        <w:pStyle w:val="Caption"/>
      </w:pPr>
      <w:r>
        <w:t>Listing 11-</w:t>
      </w:r>
      <w:r w:rsidR="00AB0BF1">
        <w:t>13</w:t>
      </w:r>
      <w:r>
        <w:t>. Our application’s Store</w:t>
      </w:r>
    </w:p>
    <w:p w14:paraId="17F23650" w14:textId="77777777" w:rsidR="003974BC" w:rsidRDefault="003974BC" w:rsidP="003974BC">
      <w:pPr>
        <w:pStyle w:val="Code"/>
      </w:pPr>
      <w:r>
        <w:rPr>
          <w:color w:val="0000FF"/>
        </w:rPr>
        <w:lastRenderedPageBreak/>
        <w:t>namespace</w:t>
      </w:r>
      <w:r>
        <w:t xml:space="preserve"> </w:t>
      </w:r>
      <w:proofErr w:type="spellStart"/>
      <w:r>
        <w:t>UsingRedux.Shared.Stores</w:t>
      </w:r>
      <w:proofErr w:type="spellEnd"/>
    </w:p>
    <w:p w14:paraId="421A6491" w14:textId="77777777" w:rsidR="003974BC" w:rsidRDefault="003974BC" w:rsidP="003974BC">
      <w:pPr>
        <w:pStyle w:val="Code"/>
      </w:pPr>
      <w:r>
        <w:t>{</w:t>
      </w:r>
    </w:p>
    <w:p w14:paraId="0990EFC9" w14:textId="77777777" w:rsidR="003974BC" w:rsidRDefault="003974BC" w:rsidP="003974BC">
      <w:pPr>
        <w:pStyle w:val="Code"/>
      </w:pPr>
      <w:r>
        <w:t xml:space="preserve">  </w:t>
      </w:r>
      <w:r>
        <w:rPr>
          <w:color w:val="008000"/>
        </w:rPr>
        <w:t>// AppStore is an immutable reference type!</w:t>
      </w:r>
    </w:p>
    <w:p w14:paraId="184BB515" w14:textId="77777777" w:rsidR="003974BC" w:rsidRDefault="003974BC" w:rsidP="003974BC">
      <w:pPr>
        <w:pStyle w:val="Code"/>
      </w:pPr>
      <w:r>
        <w:t xml:space="preserve">  </w:t>
      </w:r>
      <w:r>
        <w:rPr>
          <w:color w:val="0000FF"/>
        </w:rPr>
        <w:t>public</w:t>
      </w:r>
      <w:r>
        <w:t xml:space="preserve"> </w:t>
      </w:r>
      <w:r>
        <w:rPr>
          <w:color w:val="0000FF"/>
        </w:rPr>
        <w:t>record</w:t>
      </w:r>
      <w:r>
        <w:t xml:space="preserve"> </w:t>
      </w:r>
      <w:r>
        <w:rPr>
          <w:color w:val="2B91AF"/>
        </w:rPr>
        <w:t>AppStore</w:t>
      </w:r>
      <w:r>
        <w:t>(</w:t>
      </w:r>
    </w:p>
    <w:p w14:paraId="2B6EAFE9" w14:textId="77777777" w:rsidR="003974BC" w:rsidRDefault="003974BC" w:rsidP="003974BC">
      <w:pPr>
        <w:pStyle w:val="Code"/>
      </w:pPr>
      <w:r>
        <w:t xml:space="preserve">    </w:t>
      </w:r>
      <w:r>
        <w:rPr>
          <w:color w:val="0000FF"/>
        </w:rPr>
        <w:t>int</w:t>
      </w:r>
      <w:r>
        <w:t xml:space="preserve"> </w:t>
      </w:r>
      <w:proofErr w:type="spellStart"/>
      <w:r>
        <w:t>ClickCounter</w:t>
      </w:r>
      <w:proofErr w:type="spellEnd"/>
      <w:r>
        <w:t>,</w:t>
      </w:r>
    </w:p>
    <w:p w14:paraId="505F49D9" w14:textId="77777777" w:rsidR="003974BC" w:rsidRDefault="003974BC" w:rsidP="003974BC">
      <w:pPr>
        <w:pStyle w:val="Code"/>
      </w:pPr>
      <w:r>
        <w:t xml:space="preserve">    </w:t>
      </w:r>
      <w:r>
        <w:rPr>
          <w:color w:val="0000FF"/>
        </w:rPr>
        <w:t>bool</w:t>
      </w:r>
      <w:r>
        <w:t xml:space="preserve"> </w:t>
      </w:r>
      <w:proofErr w:type="spellStart"/>
      <w:r>
        <w:t>IsLoading</w:t>
      </w:r>
      <w:proofErr w:type="spellEnd"/>
      <w:r>
        <w:t>,</w:t>
      </w:r>
    </w:p>
    <w:p w14:paraId="72A0D941" w14:textId="77777777" w:rsidR="003974BC" w:rsidRDefault="003974BC" w:rsidP="003974BC">
      <w:pPr>
        <w:pStyle w:val="Code"/>
      </w:pPr>
      <w:r>
        <w:t xml:space="preserve">    </w:t>
      </w:r>
      <w:proofErr w:type="spellStart"/>
      <w:r>
        <w:t>WeatherForecast</w:t>
      </w:r>
      <w:proofErr w:type="spellEnd"/>
      <w:r>
        <w:t>[]? Forecasts</w:t>
      </w:r>
    </w:p>
    <w:p w14:paraId="1FBB8123" w14:textId="77777777" w:rsidR="003974BC" w:rsidRDefault="003974BC" w:rsidP="003974BC">
      <w:pPr>
        <w:pStyle w:val="Code"/>
      </w:pPr>
      <w:r>
        <w:t xml:space="preserve">    );</w:t>
      </w:r>
    </w:p>
    <w:p w14:paraId="7755CC31" w14:textId="77777777" w:rsidR="003974BC" w:rsidRDefault="003974BC" w:rsidP="003974BC">
      <w:pPr>
        <w:pStyle w:val="Code"/>
      </w:pPr>
      <w:r>
        <w:t>}</w:t>
      </w:r>
    </w:p>
    <w:p w14:paraId="4E473675" w14:textId="3E5052AF" w:rsidR="003974BC" w:rsidRDefault="003974BC" w:rsidP="00A305C4">
      <w:pPr>
        <w:pStyle w:val="BodyText"/>
      </w:pPr>
      <w:r>
        <w:t>The AppStore instance will be initialize</w:t>
      </w:r>
      <w:r w:rsidR="00C637FF">
        <w:t>d</w:t>
      </w:r>
      <w:r>
        <w:t xml:space="preserve"> using the</w:t>
      </w:r>
      <w:r w:rsidR="00DD752C">
        <w:t xml:space="preserve"> generic</w:t>
      </w:r>
      <w:r>
        <w:t xml:space="preserve"> </w:t>
      </w:r>
      <w:r w:rsidRPr="00EF7386">
        <w:rPr>
          <w:rStyle w:val="CodeInline"/>
        </w:rPr>
        <w:t>Feature</w:t>
      </w:r>
      <w:r w:rsidR="00DD752C">
        <w:rPr>
          <w:rStyle w:val="CodeInline"/>
        </w:rPr>
        <w:t>&lt;T&gt;</w:t>
      </w:r>
      <w:r>
        <w:t xml:space="preserve"> type</w:t>
      </w:r>
      <w:r w:rsidR="00DD752C">
        <w:t xml:space="preserve"> that comes with the </w:t>
      </w:r>
      <w:proofErr w:type="spellStart"/>
      <w:r w:rsidR="00DD752C">
        <w:t>Fluxor</w:t>
      </w:r>
      <w:proofErr w:type="spellEnd"/>
      <w:r w:rsidR="00DD752C">
        <w:t xml:space="preserve"> library</w:t>
      </w:r>
      <w:r>
        <w:t xml:space="preserve">. Add a new folder called Features to the shared project, and add the </w:t>
      </w:r>
      <w:proofErr w:type="spellStart"/>
      <w:r w:rsidRPr="00EF7386">
        <w:rPr>
          <w:rStyle w:val="CodeInline"/>
        </w:rPr>
        <w:t>AppFeature</w:t>
      </w:r>
      <w:proofErr w:type="spellEnd"/>
      <w:r>
        <w:t xml:space="preserve"> class as in Listing 11-</w:t>
      </w:r>
      <w:r w:rsidR="00AB0BF1">
        <w:t>14</w:t>
      </w:r>
      <w:r>
        <w:t>.</w:t>
      </w:r>
      <w:r w:rsidR="00EF7386">
        <w:t xml:space="preserve"> Th</w:t>
      </w:r>
      <w:r w:rsidR="00DD752C">
        <w:t xml:space="preserve">e </w:t>
      </w:r>
      <w:proofErr w:type="spellStart"/>
      <w:r w:rsidR="00DD752C" w:rsidRPr="00DD752C">
        <w:rPr>
          <w:rStyle w:val="CodeInline"/>
        </w:rPr>
        <w:t>AppFeature</w:t>
      </w:r>
      <w:proofErr w:type="spellEnd"/>
      <w:r w:rsidR="00EF7386">
        <w:t xml:space="preserve"> will initialize our </w:t>
      </w:r>
      <w:r w:rsidR="00EF7386" w:rsidRPr="00EF7386">
        <w:rPr>
          <w:rStyle w:val="CodeInline"/>
        </w:rPr>
        <w:t>AppStore</w:t>
      </w:r>
      <w:r w:rsidR="00EF7386">
        <w:t xml:space="preserve"> instance</w:t>
      </w:r>
      <w:r w:rsidR="00C637FF">
        <w:t xml:space="preserve">, since </w:t>
      </w:r>
      <w:proofErr w:type="spellStart"/>
      <w:r w:rsidR="00C637FF">
        <w:t>Fluxor</w:t>
      </w:r>
      <w:proofErr w:type="spellEnd"/>
      <w:r w:rsidR="00C637FF">
        <w:t xml:space="preserve"> will call the </w:t>
      </w:r>
      <w:proofErr w:type="spellStart"/>
      <w:r w:rsidR="00C637FF" w:rsidRPr="00C637FF">
        <w:rPr>
          <w:rStyle w:val="CodeInline"/>
        </w:rPr>
        <w:t>GetInitialState</w:t>
      </w:r>
      <w:proofErr w:type="spellEnd"/>
      <w:r w:rsidR="00C637FF">
        <w:t xml:space="preserve"> method and use the result as the initial store’s value.</w:t>
      </w:r>
    </w:p>
    <w:p w14:paraId="10783744" w14:textId="58CE5CF1" w:rsidR="003974BC" w:rsidRDefault="003974BC" w:rsidP="006B2B59">
      <w:pPr>
        <w:pStyle w:val="Caption"/>
      </w:pPr>
      <w:r>
        <w:t>Listing 11-</w:t>
      </w:r>
      <w:r w:rsidR="00AB0BF1">
        <w:t>14</w:t>
      </w:r>
      <w:r>
        <w:t>. The AppFeature class</w:t>
      </w:r>
    </w:p>
    <w:p w14:paraId="1E1FC505" w14:textId="77777777" w:rsidR="00EF7386" w:rsidRDefault="00EF7386" w:rsidP="00EF7386">
      <w:pPr>
        <w:pStyle w:val="Code"/>
      </w:pPr>
      <w:r>
        <w:rPr>
          <w:color w:val="0000FF"/>
        </w:rPr>
        <w:t>using</w:t>
      </w:r>
      <w:r>
        <w:t xml:space="preserve"> </w:t>
      </w:r>
      <w:proofErr w:type="spellStart"/>
      <w:r>
        <w:t>Fluxor</w:t>
      </w:r>
      <w:proofErr w:type="spellEnd"/>
      <w:r>
        <w:t>;</w:t>
      </w:r>
    </w:p>
    <w:p w14:paraId="43D61587" w14:textId="77777777" w:rsidR="00EF7386" w:rsidRDefault="00EF7386" w:rsidP="00EF7386">
      <w:pPr>
        <w:pStyle w:val="Code"/>
      </w:pPr>
      <w:r>
        <w:rPr>
          <w:color w:val="0000FF"/>
        </w:rPr>
        <w:t>using</w:t>
      </w:r>
      <w:r>
        <w:t xml:space="preserve"> System;</w:t>
      </w:r>
    </w:p>
    <w:p w14:paraId="0704A52D" w14:textId="77777777" w:rsidR="00EF7386" w:rsidRDefault="00EF7386" w:rsidP="00EF7386">
      <w:pPr>
        <w:pStyle w:val="Code"/>
      </w:pPr>
      <w:r>
        <w:rPr>
          <w:color w:val="0000FF"/>
        </w:rPr>
        <w:t>using</w:t>
      </w:r>
      <w:r>
        <w:t xml:space="preserve"> </w:t>
      </w:r>
      <w:proofErr w:type="spellStart"/>
      <w:r>
        <w:t>UsingRedux.Shared.Stores</w:t>
      </w:r>
      <w:proofErr w:type="spellEnd"/>
      <w:r>
        <w:t>;</w:t>
      </w:r>
    </w:p>
    <w:p w14:paraId="58416D9D" w14:textId="77777777" w:rsidR="00EF7386" w:rsidRDefault="00EF7386" w:rsidP="00EF7386">
      <w:pPr>
        <w:pStyle w:val="Code"/>
      </w:pPr>
    </w:p>
    <w:p w14:paraId="6116F7B3" w14:textId="77777777" w:rsidR="00EF7386" w:rsidRDefault="00EF7386" w:rsidP="00EF7386">
      <w:pPr>
        <w:pStyle w:val="Code"/>
      </w:pPr>
      <w:r>
        <w:rPr>
          <w:color w:val="0000FF"/>
        </w:rPr>
        <w:t>namespace</w:t>
      </w:r>
      <w:r>
        <w:t xml:space="preserve"> </w:t>
      </w:r>
      <w:proofErr w:type="spellStart"/>
      <w:r>
        <w:t>UsingRedux.Shared.Features</w:t>
      </w:r>
      <w:proofErr w:type="spellEnd"/>
    </w:p>
    <w:p w14:paraId="49297BCC" w14:textId="77777777" w:rsidR="00EF7386" w:rsidRDefault="00EF7386" w:rsidP="00EF7386">
      <w:pPr>
        <w:pStyle w:val="Code"/>
      </w:pPr>
      <w:r>
        <w:t>{</w:t>
      </w:r>
    </w:p>
    <w:p w14:paraId="577F1EEB" w14:textId="77777777" w:rsidR="00EF7386" w:rsidRDefault="00EF7386" w:rsidP="00EF7386">
      <w:pPr>
        <w:pStyle w:val="Code"/>
      </w:pPr>
      <w:r>
        <w:t xml:space="preserve">  </w:t>
      </w:r>
      <w:r>
        <w:rPr>
          <w:color w:val="0000FF"/>
        </w:rPr>
        <w:t>public</w:t>
      </w:r>
      <w:r>
        <w:t xml:space="preserve"> </w:t>
      </w:r>
      <w:r>
        <w:rPr>
          <w:color w:val="0000FF"/>
        </w:rPr>
        <w:t>class</w:t>
      </w:r>
      <w:r>
        <w:t xml:space="preserve"> </w:t>
      </w:r>
      <w:proofErr w:type="spellStart"/>
      <w:r>
        <w:rPr>
          <w:color w:val="2B91AF"/>
        </w:rPr>
        <w:t>AppFeature</w:t>
      </w:r>
      <w:proofErr w:type="spellEnd"/>
      <w:r>
        <w:t xml:space="preserve"> : Feature&lt;AppStore&gt;</w:t>
      </w:r>
    </w:p>
    <w:p w14:paraId="42D20718" w14:textId="77777777" w:rsidR="00EF7386" w:rsidRDefault="00EF7386" w:rsidP="00EF7386">
      <w:pPr>
        <w:pStyle w:val="Code"/>
      </w:pPr>
      <w:r>
        <w:t xml:space="preserve">  {</w:t>
      </w:r>
    </w:p>
    <w:p w14:paraId="0E6708E0" w14:textId="77777777" w:rsidR="00EF7386" w:rsidRDefault="00EF7386" w:rsidP="00EF7386">
      <w:pPr>
        <w:pStyle w:val="Code"/>
      </w:pPr>
      <w:r>
        <w:t xml:space="preserve">    </w:t>
      </w:r>
      <w:r>
        <w:rPr>
          <w:color w:val="0000FF"/>
        </w:rPr>
        <w:t>public</w:t>
      </w:r>
      <w:r>
        <w:t xml:space="preserve"> </w:t>
      </w:r>
      <w:r>
        <w:rPr>
          <w:color w:val="0000FF"/>
        </w:rPr>
        <w:t>override</w:t>
      </w:r>
      <w:r>
        <w:t xml:space="preserve"> </w:t>
      </w:r>
      <w:r>
        <w:rPr>
          <w:color w:val="0000FF"/>
        </w:rPr>
        <w:t>string</w:t>
      </w:r>
      <w:r>
        <w:t xml:space="preserve"> </w:t>
      </w:r>
      <w:proofErr w:type="spellStart"/>
      <w:r>
        <w:t>GetName</w:t>
      </w:r>
      <w:proofErr w:type="spellEnd"/>
      <w:r>
        <w:t>()</w:t>
      </w:r>
    </w:p>
    <w:p w14:paraId="21CC3518" w14:textId="77777777" w:rsidR="00EF7386" w:rsidRDefault="00EF7386" w:rsidP="00EF7386">
      <w:pPr>
        <w:pStyle w:val="Code"/>
      </w:pPr>
      <w:r>
        <w:t xml:space="preserve">      =&gt; </w:t>
      </w:r>
      <w:proofErr w:type="spellStart"/>
      <w:r>
        <w:t>nameof</w:t>
      </w:r>
      <w:proofErr w:type="spellEnd"/>
      <w:r>
        <w:t>(AppStore);</w:t>
      </w:r>
    </w:p>
    <w:p w14:paraId="321DAAA4" w14:textId="77777777" w:rsidR="00EF7386" w:rsidRDefault="00EF7386" w:rsidP="00EF7386">
      <w:pPr>
        <w:pStyle w:val="Code"/>
      </w:pPr>
    </w:p>
    <w:p w14:paraId="37283603" w14:textId="77777777" w:rsidR="00EF7386" w:rsidRDefault="00EF7386" w:rsidP="00EF7386">
      <w:pPr>
        <w:pStyle w:val="Code"/>
      </w:pPr>
      <w:r>
        <w:t xml:space="preserve">    </w:t>
      </w:r>
      <w:r>
        <w:rPr>
          <w:color w:val="0000FF"/>
        </w:rPr>
        <w:t>protected</w:t>
      </w:r>
      <w:r>
        <w:t xml:space="preserve"> </w:t>
      </w:r>
      <w:r>
        <w:rPr>
          <w:color w:val="0000FF"/>
        </w:rPr>
        <w:t>override</w:t>
      </w:r>
      <w:r>
        <w:t xml:space="preserve"> AppStore </w:t>
      </w:r>
      <w:proofErr w:type="spellStart"/>
      <w:r>
        <w:t>GetInitialState</w:t>
      </w:r>
      <w:proofErr w:type="spellEnd"/>
      <w:r>
        <w:t>()</w:t>
      </w:r>
    </w:p>
    <w:p w14:paraId="1CACE22A" w14:textId="77777777" w:rsidR="00EF7386" w:rsidRDefault="00EF7386" w:rsidP="00EF7386">
      <w:pPr>
        <w:pStyle w:val="Code"/>
      </w:pPr>
      <w:r>
        <w:t xml:space="preserve">      =&gt; </w:t>
      </w:r>
      <w:r>
        <w:rPr>
          <w:color w:val="0000FF"/>
        </w:rPr>
        <w:t>new</w:t>
      </w:r>
      <w:r>
        <w:t xml:space="preserve"> AppStore(</w:t>
      </w:r>
    </w:p>
    <w:p w14:paraId="2F6D2D44" w14:textId="77777777" w:rsidR="00EF7386" w:rsidRDefault="00EF7386" w:rsidP="00EF7386">
      <w:pPr>
        <w:pStyle w:val="Code"/>
      </w:pPr>
      <w:r>
        <w:t xml:space="preserve">           </w:t>
      </w:r>
      <w:proofErr w:type="spellStart"/>
      <w:r>
        <w:t>ClickCounter</w:t>
      </w:r>
      <w:proofErr w:type="spellEnd"/>
      <w:r>
        <w:t>: 0,</w:t>
      </w:r>
    </w:p>
    <w:p w14:paraId="0A6E5289" w14:textId="77777777" w:rsidR="00EF7386" w:rsidRDefault="00EF7386" w:rsidP="00EF7386">
      <w:pPr>
        <w:pStyle w:val="Code"/>
      </w:pPr>
      <w:r>
        <w:t xml:space="preserve">           </w:t>
      </w:r>
      <w:proofErr w:type="spellStart"/>
      <w:r>
        <w:t>IsLoading</w:t>
      </w:r>
      <w:proofErr w:type="spellEnd"/>
      <w:r>
        <w:t xml:space="preserve">: </w:t>
      </w:r>
      <w:r>
        <w:rPr>
          <w:color w:val="0000FF"/>
        </w:rPr>
        <w:t>false</w:t>
      </w:r>
      <w:r>
        <w:t>,</w:t>
      </w:r>
    </w:p>
    <w:p w14:paraId="45611A86" w14:textId="77777777" w:rsidR="00EF7386" w:rsidRDefault="00EF7386" w:rsidP="00EF7386">
      <w:pPr>
        <w:pStyle w:val="Code"/>
      </w:pPr>
      <w:r>
        <w:t xml:space="preserve">           Forecasts: </w:t>
      </w:r>
      <w:proofErr w:type="spellStart"/>
      <w:r>
        <w:t>Array.Empty</w:t>
      </w:r>
      <w:proofErr w:type="spellEnd"/>
      <w:r>
        <w:t>&lt;</w:t>
      </w:r>
      <w:proofErr w:type="spellStart"/>
      <w:r>
        <w:t>WeatherForecast</w:t>
      </w:r>
      <w:proofErr w:type="spellEnd"/>
      <w:r>
        <w:t>&gt;()</w:t>
      </w:r>
    </w:p>
    <w:p w14:paraId="39436ED5" w14:textId="77777777" w:rsidR="00EF7386" w:rsidRDefault="00EF7386" w:rsidP="00EF7386">
      <w:pPr>
        <w:pStyle w:val="Code"/>
      </w:pPr>
      <w:r>
        <w:t xml:space="preserve">        );</w:t>
      </w:r>
    </w:p>
    <w:p w14:paraId="6AFFA749" w14:textId="77777777" w:rsidR="00EF7386" w:rsidRDefault="00EF7386" w:rsidP="00EF7386">
      <w:pPr>
        <w:pStyle w:val="Code"/>
      </w:pPr>
      <w:r>
        <w:t xml:space="preserve">  }</w:t>
      </w:r>
    </w:p>
    <w:p w14:paraId="6CC1876A" w14:textId="77777777" w:rsidR="00EF7386" w:rsidRDefault="00EF7386" w:rsidP="00EF7386">
      <w:pPr>
        <w:pStyle w:val="Code"/>
      </w:pPr>
      <w:r>
        <w:t>}</w:t>
      </w:r>
    </w:p>
    <w:p w14:paraId="74C55C41" w14:textId="6F549F7F" w:rsidR="00036220" w:rsidRDefault="004875F0" w:rsidP="004875F0">
      <w:pPr>
        <w:pStyle w:val="Heading2"/>
      </w:pPr>
      <w:r>
        <w:t>Using the Store in Our Blazor Application</w:t>
      </w:r>
    </w:p>
    <w:p w14:paraId="4C0D888B" w14:textId="058BCC3D" w:rsidR="00F27CA3" w:rsidRDefault="004875F0" w:rsidP="00A305C4">
      <w:pPr>
        <w:pStyle w:val="BodyText"/>
      </w:pPr>
      <w:r>
        <w:t xml:space="preserve">Now enable nullable reference types in the </w:t>
      </w:r>
      <w:proofErr w:type="spellStart"/>
      <w:r>
        <w:t>UsingRedux.Client</w:t>
      </w:r>
      <w:proofErr w:type="spellEnd"/>
      <w:r>
        <w:t xml:space="preserve"> project and add the </w:t>
      </w:r>
      <w:proofErr w:type="spellStart"/>
      <w:r w:rsidRPr="004875F0">
        <w:t>Fluxor.Blazor.Web</w:t>
      </w:r>
      <w:proofErr w:type="spellEnd"/>
      <w:r>
        <w:t xml:space="preserve"> NuGet package to it. </w:t>
      </w:r>
      <w:r w:rsidR="00F27CA3">
        <w:t xml:space="preserve">We also need to add some JavaScript, so open your index.html page and add the </w:t>
      </w:r>
      <w:r w:rsidR="00F27CA3" w:rsidRPr="00F27CA3">
        <w:rPr>
          <w:rStyle w:val="CodeInline"/>
        </w:rPr>
        <w:t>&lt;script&gt;</w:t>
      </w:r>
      <w:r w:rsidR="00F27CA3">
        <w:t xml:space="preserve"> tag from Listing 11-</w:t>
      </w:r>
      <w:r w:rsidR="00AB0BF1">
        <w:t>15</w:t>
      </w:r>
      <w:r w:rsidR="00F27CA3">
        <w:t xml:space="preserve"> to the end of the </w:t>
      </w:r>
      <w:r w:rsidR="00F27CA3" w:rsidRPr="00F27CA3">
        <w:rPr>
          <w:rStyle w:val="CodeInline"/>
        </w:rPr>
        <w:t>&lt;head&gt;</w:t>
      </w:r>
      <w:r w:rsidR="00F27CA3">
        <w:t xml:space="preserve"> section.</w:t>
      </w:r>
    </w:p>
    <w:p w14:paraId="519313AD" w14:textId="5299C3CB" w:rsidR="00F27CA3" w:rsidRDefault="00F27CA3" w:rsidP="006B2B59">
      <w:pPr>
        <w:pStyle w:val="Caption"/>
      </w:pPr>
      <w:r>
        <w:lastRenderedPageBreak/>
        <w:t>Listing 11-</w:t>
      </w:r>
      <w:r w:rsidR="00AB0BF1">
        <w:t>15</w:t>
      </w:r>
      <w:r>
        <w:t>. The Floxur script</w:t>
      </w:r>
    </w:p>
    <w:p w14:paraId="7B131D47" w14:textId="77777777" w:rsidR="00F27CA3" w:rsidRDefault="00F27CA3" w:rsidP="00F27CA3">
      <w:pPr>
        <w:pStyle w:val="Code"/>
      </w:pPr>
      <w:r>
        <w:t>&lt;</w:t>
      </w:r>
      <w:r>
        <w:rPr>
          <w:color w:val="800000"/>
        </w:rPr>
        <w:t>script</w:t>
      </w:r>
      <w:r>
        <w:rPr>
          <w:color w:val="000000"/>
        </w:rPr>
        <w:t xml:space="preserve"> </w:t>
      </w:r>
      <w:proofErr w:type="spellStart"/>
      <w:r>
        <w:rPr>
          <w:color w:val="FF0000"/>
        </w:rPr>
        <w:t>src</w:t>
      </w:r>
      <w:proofErr w:type="spellEnd"/>
      <w:r>
        <w:t>="_content/</w:t>
      </w:r>
      <w:proofErr w:type="spellStart"/>
      <w:r>
        <w:t>Fluxor.Blazor.Web</w:t>
      </w:r>
      <w:proofErr w:type="spellEnd"/>
      <w:r>
        <w:t>/scripts/index.js"&gt;</w:t>
      </w:r>
    </w:p>
    <w:p w14:paraId="399FFF84" w14:textId="07705254" w:rsidR="00F27CA3" w:rsidRDefault="00F27CA3" w:rsidP="00F27CA3">
      <w:pPr>
        <w:pStyle w:val="Code"/>
        <w:rPr>
          <w:color w:val="000000"/>
        </w:rPr>
      </w:pPr>
      <w:r>
        <w:t>&lt;/</w:t>
      </w:r>
      <w:r>
        <w:rPr>
          <w:color w:val="800000"/>
        </w:rPr>
        <w:t>script</w:t>
      </w:r>
      <w:r>
        <w:t>&gt;</w:t>
      </w:r>
    </w:p>
    <w:p w14:paraId="1C77CFB0" w14:textId="601C1863" w:rsidR="004875F0" w:rsidRDefault="004875F0" w:rsidP="00A305C4">
      <w:pPr>
        <w:pStyle w:val="BodyText"/>
      </w:pPr>
      <w:r>
        <w:t xml:space="preserve">Open </w:t>
      </w:r>
      <w:proofErr w:type="spellStart"/>
      <w:r>
        <w:t>Program.cs</w:t>
      </w:r>
      <w:proofErr w:type="spellEnd"/>
      <w:r>
        <w:t xml:space="preserve"> and add support for </w:t>
      </w:r>
      <w:proofErr w:type="spellStart"/>
      <w:r>
        <w:t>Fl</w:t>
      </w:r>
      <w:r w:rsidR="00C637FF">
        <w:t>u</w:t>
      </w:r>
      <w:r>
        <w:t>x</w:t>
      </w:r>
      <w:r w:rsidR="00C637FF">
        <w:t>o</w:t>
      </w:r>
      <w:r>
        <w:t>r</w:t>
      </w:r>
      <w:proofErr w:type="spellEnd"/>
      <w:r>
        <w:t xml:space="preserve"> by configuring dependency injection as in Listing 11-</w:t>
      </w:r>
      <w:r w:rsidR="00AB0BF1">
        <w:t>16</w:t>
      </w:r>
      <w:r>
        <w:t>.</w:t>
      </w:r>
      <w:r w:rsidR="00F665CA">
        <w:t xml:space="preserve"> </w:t>
      </w:r>
      <w:proofErr w:type="spellStart"/>
      <w:r w:rsidR="00F665CA">
        <w:t>Fluxor</w:t>
      </w:r>
      <w:proofErr w:type="spellEnd"/>
      <w:r w:rsidR="00F665CA">
        <w:t xml:space="preserve"> uses dependenc</w:t>
      </w:r>
      <w:r w:rsidR="00C637FF">
        <w:t>y injection</w:t>
      </w:r>
      <w:r w:rsidR="00F665CA">
        <w:t xml:space="preserve"> to find our redux classes such as the reducers. Since these are defined in the shared project we use the </w:t>
      </w:r>
      <w:r w:rsidR="00F665CA" w:rsidRPr="00F665CA">
        <w:rPr>
          <w:rStyle w:val="CodeInline"/>
        </w:rPr>
        <w:t>AppStore</w:t>
      </w:r>
      <w:r w:rsidR="00F665CA">
        <w:t xml:space="preserve"> class to retrieve the appropriate assembly.</w:t>
      </w:r>
    </w:p>
    <w:p w14:paraId="1B46D55B" w14:textId="0655EB2F" w:rsidR="004875F0" w:rsidRDefault="004875F0" w:rsidP="006B2B59">
      <w:pPr>
        <w:pStyle w:val="Caption"/>
      </w:pPr>
      <w:r>
        <w:t>Listing 11-</w:t>
      </w:r>
      <w:r w:rsidR="00AB0BF1">
        <w:t>16</w:t>
      </w:r>
      <w:r>
        <w:t>. Enabling Fluxor in Blazor</w:t>
      </w:r>
    </w:p>
    <w:p w14:paraId="4FA4FD0E" w14:textId="77777777" w:rsidR="004875F0" w:rsidRDefault="004875F0" w:rsidP="004875F0">
      <w:pPr>
        <w:pStyle w:val="Code"/>
      </w:pPr>
      <w:r>
        <w:rPr>
          <w:color w:val="0000FF"/>
        </w:rPr>
        <w:t>using</w:t>
      </w:r>
      <w:r>
        <w:t xml:space="preserve"> </w:t>
      </w:r>
      <w:proofErr w:type="spellStart"/>
      <w:r>
        <w:t>Fluxor</w:t>
      </w:r>
      <w:proofErr w:type="spellEnd"/>
      <w:r>
        <w:t>;</w:t>
      </w:r>
    </w:p>
    <w:p w14:paraId="078CF029" w14:textId="77777777" w:rsidR="004875F0" w:rsidRDefault="004875F0" w:rsidP="004875F0">
      <w:pPr>
        <w:pStyle w:val="Code"/>
      </w:pPr>
      <w:r>
        <w:rPr>
          <w:color w:val="0000FF"/>
        </w:rPr>
        <w:t>using</w:t>
      </w:r>
      <w:r>
        <w:t xml:space="preserve"> </w:t>
      </w:r>
      <w:proofErr w:type="spellStart"/>
      <w:r>
        <w:t>Microsoft.AspNetCore.Components.WebAssembly.Hosting</w:t>
      </w:r>
      <w:proofErr w:type="spellEnd"/>
      <w:r>
        <w:t>;</w:t>
      </w:r>
    </w:p>
    <w:p w14:paraId="44E601DA" w14:textId="77777777" w:rsidR="004875F0" w:rsidRDefault="004875F0" w:rsidP="004875F0">
      <w:pPr>
        <w:pStyle w:val="Code"/>
      </w:pPr>
      <w:r>
        <w:rPr>
          <w:color w:val="0000FF"/>
        </w:rPr>
        <w:t>using</w:t>
      </w:r>
      <w:r>
        <w:t xml:space="preserve"> </w:t>
      </w:r>
      <w:proofErr w:type="spellStart"/>
      <w:r>
        <w:t>Microsoft.Extensions.DependencyInjection</w:t>
      </w:r>
      <w:proofErr w:type="spellEnd"/>
      <w:r>
        <w:t>;</w:t>
      </w:r>
    </w:p>
    <w:p w14:paraId="46E1E16F" w14:textId="77777777" w:rsidR="004875F0" w:rsidRDefault="004875F0" w:rsidP="004875F0">
      <w:pPr>
        <w:pStyle w:val="Code"/>
      </w:pPr>
      <w:r>
        <w:rPr>
          <w:color w:val="0000FF"/>
        </w:rPr>
        <w:t>using</w:t>
      </w:r>
      <w:r>
        <w:t xml:space="preserve"> System;</w:t>
      </w:r>
    </w:p>
    <w:p w14:paraId="629245F9" w14:textId="77777777" w:rsidR="004875F0" w:rsidRDefault="004875F0" w:rsidP="004875F0">
      <w:pPr>
        <w:pStyle w:val="Code"/>
      </w:pPr>
      <w:r>
        <w:rPr>
          <w:color w:val="0000FF"/>
        </w:rPr>
        <w:t>using</w:t>
      </w:r>
      <w:r>
        <w:t xml:space="preserve"> </w:t>
      </w:r>
      <w:proofErr w:type="spellStart"/>
      <w:r>
        <w:t>System.Net.Http</w:t>
      </w:r>
      <w:proofErr w:type="spellEnd"/>
      <w:r>
        <w:t>;</w:t>
      </w:r>
    </w:p>
    <w:p w14:paraId="20935BD1" w14:textId="77777777" w:rsidR="004875F0" w:rsidRDefault="004875F0" w:rsidP="004875F0">
      <w:pPr>
        <w:pStyle w:val="Code"/>
      </w:pPr>
      <w:r>
        <w:rPr>
          <w:color w:val="0000FF"/>
        </w:rPr>
        <w:t>using</w:t>
      </w:r>
      <w:r>
        <w:t xml:space="preserve"> </w:t>
      </w:r>
      <w:proofErr w:type="spellStart"/>
      <w:r>
        <w:t>System.Reflection</w:t>
      </w:r>
      <w:proofErr w:type="spellEnd"/>
      <w:r>
        <w:t>;</w:t>
      </w:r>
    </w:p>
    <w:p w14:paraId="50362C27" w14:textId="77777777" w:rsidR="004875F0" w:rsidRDefault="004875F0" w:rsidP="004875F0">
      <w:pPr>
        <w:pStyle w:val="Code"/>
      </w:pPr>
      <w:r>
        <w:rPr>
          <w:color w:val="0000FF"/>
        </w:rPr>
        <w:t>using</w:t>
      </w:r>
      <w:r>
        <w:t xml:space="preserve"> </w:t>
      </w:r>
      <w:proofErr w:type="spellStart"/>
      <w:r>
        <w:t>System.Threading.Tasks</w:t>
      </w:r>
      <w:proofErr w:type="spellEnd"/>
      <w:r>
        <w:t>;</w:t>
      </w:r>
    </w:p>
    <w:p w14:paraId="4948BC18" w14:textId="77777777" w:rsidR="004875F0" w:rsidRDefault="004875F0" w:rsidP="004875F0">
      <w:pPr>
        <w:pStyle w:val="Code"/>
      </w:pPr>
      <w:r>
        <w:rPr>
          <w:color w:val="0000FF"/>
        </w:rPr>
        <w:t>using</w:t>
      </w:r>
      <w:r>
        <w:t xml:space="preserve"> </w:t>
      </w:r>
      <w:proofErr w:type="spellStart"/>
      <w:r>
        <w:t>UsingRedux.Shared.Stores</w:t>
      </w:r>
      <w:proofErr w:type="spellEnd"/>
      <w:r>
        <w:t>;</w:t>
      </w:r>
    </w:p>
    <w:p w14:paraId="0664BC17" w14:textId="77777777" w:rsidR="004875F0" w:rsidRDefault="004875F0" w:rsidP="004875F0">
      <w:pPr>
        <w:pStyle w:val="Code"/>
      </w:pPr>
    </w:p>
    <w:p w14:paraId="619069E3" w14:textId="77777777" w:rsidR="004875F0" w:rsidRDefault="004875F0" w:rsidP="004875F0">
      <w:pPr>
        <w:pStyle w:val="Code"/>
      </w:pPr>
      <w:r>
        <w:rPr>
          <w:color w:val="0000FF"/>
        </w:rPr>
        <w:t>namespace</w:t>
      </w:r>
      <w:r>
        <w:t xml:space="preserve"> </w:t>
      </w:r>
      <w:proofErr w:type="spellStart"/>
      <w:r>
        <w:t>UsingRedux.Client</w:t>
      </w:r>
      <w:proofErr w:type="spellEnd"/>
    </w:p>
    <w:p w14:paraId="7C3B17C2" w14:textId="77777777" w:rsidR="004875F0" w:rsidRDefault="004875F0" w:rsidP="004875F0">
      <w:pPr>
        <w:pStyle w:val="Code"/>
      </w:pPr>
      <w:r>
        <w:t>{</w:t>
      </w:r>
    </w:p>
    <w:p w14:paraId="020B55B5" w14:textId="77777777" w:rsidR="004875F0" w:rsidRDefault="004875F0" w:rsidP="004875F0">
      <w:pPr>
        <w:pStyle w:val="Code"/>
      </w:pPr>
      <w:r>
        <w:t xml:space="preserve">  </w:t>
      </w:r>
      <w:r>
        <w:rPr>
          <w:color w:val="0000FF"/>
        </w:rPr>
        <w:t>public</w:t>
      </w:r>
      <w:r>
        <w:t xml:space="preserve"> </w:t>
      </w:r>
      <w:r>
        <w:rPr>
          <w:color w:val="0000FF"/>
        </w:rPr>
        <w:t>class</w:t>
      </w:r>
      <w:r>
        <w:t xml:space="preserve"> </w:t>
      </w:r>
      <w:r>
        <w:rPr>
          <w:color w:val="2B91AF"/>
        </w:rPr>
        <w:t>Program</w:t>
      </w:r>
    </w:p>
    <w:p w14:paraId="07E3A759" w14:textId="77777777" w:rsidR="004875F0" w:rsidRDefault="004875F0" w:rsidP="004875F0">
      <w:pPr>
        <w:pStyle w:val="Code"/>
      </w:pPr>
      <w:r>
        <w:t xml:space="preserve">  {</w:t>
      </w:r>
    </w:p>
    <w:p w14:paraId="4397A35A" w14:textId="77777777" w:rsidR="004875F0" w:rsidRDefault="004875F0" w:rsidP="004875F0">
      <w:pPr>
        <w:pStyle w:val="Code"/>
      </w:pPr>
      <w:r>
        <w:t xml:space="preserve">    </w:t>
      </w:r>
      <w:r>
        <w:rPr>
          <w:color w:val="0000FF"/>
        </w:rPr>
        <w:t>public</w:t>
      </w:r>
      <w:r>
        <w:t xml:space="preserve"> </w:t>
      </w:r>
      <w:r>
        <w:rPr>
          <w:color w:val="0000FF"/>
        </w:rPr>
        <w:t>static</w:t>
      </w:r>
      <w:r>
        <w:t xml:space="preserve"> </w:t>
      </w:r>
      <w:r>
        <w:rPr>
          <w:color w:val="0000FF"/>
        </w:rPr>
        <w:t>async</w:t>
      </w:r>
      <w:r>
        <w:t xml:space="preserve"> Task Main(</w:t>
      </w:r>
      <w:r>
        <w:rPr>
          <w:color w:val="0000FF"/>
        </w:rPr>
        <w:t>string</w:t>
      </w:r>
      <w:r>
        <w:t xml:space="preserve">[] </w:t>
      </w:r>
      <w:proofErr w:type="spellStart"/>
      <w:r>
        <w:t>args</w:t>
      </w:r>
      <w:proofErr w:type="spellEnd"/>
      <w:r>
        <w:t>)</w:t>
      </w:r>
    </w:p>
    <w:p w14:paraId="2B629000" w14:textId="77777777" w:rsidR="004875F0" w:rsidRDefault="004875F0" w:rsidP="004875F0">
      <w:pPr>
        <w:pStyle w:val="Code"/>
      </w:pPr>
      <w:r>
        <w:t xml:space="preserve">    {</w:t>
      </w:r>
    </w:p>
    <w:p w14:paraId="7F3B1228" w14:textId="77777777" w:rsidR="004875F0" w:rsidRDefault="004875F0" w:rsidP="004875F0">
      <w:pPr>
        <w:pStyle w:val="Code"/>
      </w:pPr>
      <w:r>
        <w:t xml:space="preserve">      </w:t>
      </w:r>
      <w:r>
        <w:rPr>
          <w:color w:val="0000FF"/>
        </w:rPr>
        <w:t>var</w:t>
      </w:r>
      <w:r>
        <w:t xml:space="preserve"> builder = </w:t>
      </w:r>
      <w:proofErr w:type="spellStart"/>
      <w:r>
        <w:t>WebAssemblyHostBuilder.CreateDefault</w:t>
      </w:r>
      <w:proofErr w:type="spellEnd"/>
      <w:r>
        <w:t>(</w:t>
      </w:r>
      <w:proofErr w:type="spellStart"/>
      <w:r>
        <w:t>args</w:t>
      </w:r>
      <w:proofErr w:type="spellEnd"/>
      <w:r>
        <w:t>);</w:t>
      </w:r>
    </w:p>
    <w:p w14:paraId="183497A6" w14:textId="77777777" w:rsidR="004875F0" w:rsidRDefault="004875F0" w:rsidP="004875F0">
      <w:pPr>
        <w:pStyle w:val="Code"/>
      </w:pPr>
      <w:r>
        <w:t xml:space="preserve">      </w:t>
      </w:r>
      <w:proofErr w:type="spellStart"/>
      <w:r>
        <w:t>builder.RootComponents.Add</w:t>
      </w:r>
      <w:proofErr w:type="spellEnd"/>
      <w:r>
        <w:t>&lt;App&gt;(</w:t>
      </w:r>
      <w:r>
        <w:rPr>
          <w:color w:val="A31515"/>
        </w:rPr>
        <w:t>"#app"</w:t>
      </w:r>
      <w:r>
        <w:t>);</w:t>
      </w:r>
    </w:p>
    <w:p w14:paraId="34AA6C62" w14:textId="77777777" w:rsidR="004875F0" w:rsidRDefault="004875F0" w:rsidP="004875F0">
      <w:pPr>
        <w:pStyle w:val="Code"/>
      </w:pPr>
    </w:p>
    <w:p w14:paraId="40189698" w14:textId="77777777" w:rsidR="004875F0" w:rsidRDefault="004875F0" w:rsidP="004875F0">
      <w:pPr>
        <w:pStyle w:val="Code"/>
      </w:pPr>
      <w:r>
        <w:t xml:space="preserve">      </w:t>
      </w:r>
      <w:proofErr w:type="spellStart"/>
      <w:r>
        <w:t>builder.Services.AddScoped</w:t>
      </w:r>
      <w:proofErr w:type="spellEnd"/>
      <w:r>
        <w:t>(</w:t>
      </w:r>
      <w:proofErr w:type="spellStart"/>
      <w:r>
        <w:t>sp</w:t>
      </w:r>
      <w:proofErr w:type="spellEnd"/>
      <w:r>
        <w:t xml:space="preserve"> =&gt; </w:t>
      </w:r>
      <w:r>
        <w:rPr>
          <w:color w:val="0000FF"/>
        </w:rPr>
        <w:t>new</w:t>
      </w:r>
      <w:r>
        <w:t xml:space="preserve"> </w:t>
      </w:r>
      <w:proofErr w:type="spellStart"/>
      <w:r>
        <w:t>HttpClient</w:t>
      </w:r>
      <w:proofErr w:type="spellEnd"/>
      <w:r>
        <w:t xml:space="preserve"> </w:t>
      </w:r>
    </w:p>
    <w:p w14:paraId="401BBE55" w14:textId="77777777" w:rsidR="004875F0" w:rsidRDefault="004875F0" w:rsidP="004875F0">
      <w:pPr>
        <w:pStyle w:val="Code"/>
      </w:pPr>
      <w:r>
        <w:t xml:space="preserve">      { </w:t>
      </w:r>
    </w:p>
    <w:p w14:paraId="357CED7E" w14:textId="77777777" w:rsidR="004875F0" w:rsidRDefault="004875F0" w:rsidP="004875F0">
      <w:pPr>
        <w:pStyle w:val="Code"/>
      </w:pPr>
      <w:r>
        <w:t xml:space="preserve">        </w:t>
      </w:r>
      <w:proofErr w:type="spellStart"/>
      <w:r>
        <w:t>BaseAddress</w:t>
      </w:r>
      <w:proofErr w:type="spellEnd"/>
      <w:r>
        <w:t xml:space="preserve"> = </w:t>
      </w:r>
    </w:p>
    <w:p w14:paraId="090CC478" w14:textId="2520B269" w:rsidR="004875F0" w:rsidRDefault="004875F0" w:rsidP="004875F0">
      <w:pPr>
        <w:pStyle w:val="Code"/>
      </w:pPr>
      <w:r>
        <w:t xml:space="preserve">          </w:t>
      </w:r>
      <w:r>
        <w:rPr>
          <w:color w:val="0000FF"/>
        </w:rPr>
        <w:t>new</w:t>
      </w:r>
      <w:r>
        <w:t xml:space="preserve"> Uri(</w:t>
      </w:r>
      <w:proofErr w:type="spellStart"/>
      <w:r>
        <w:t>builder.HostEnvironment.BaseAddress</w:t>
      </w:r>
      <w:proofErr w:type="spellEnd"/>
      <w:r>
        <w:t>) });</w:t>
      </w:r>
    </w:p>
    <w:p w14:paraId="49D9F367" w14:textId="77777777" w:rsidR="004875F0" w:rsidRDefault="004875F0" w:rsidP="004875F0">
      <w:pPr>
        <w:pStyle w:val="Code"/>
      </w:pPr>
    </w:p>
    <w:p w14:paraId="495B9F05" w14:textId="77777777" w:rsidR="004875F0" w:rsidRDefault="004875F0" w:rsidP="004875F0">
      <w:pPr>
        <w:pStyle w:val="Code"/>
      </w:pPr>
      <w:r>
        <w:t xml:space="preserve">      Assembly </w:t>
      </w:r>
      <w:proofErr w:type="spellStart"/>
      <w:r>
        <w:t>storeAssembly</w:t>
      </w:r>
      <w:proofErr w:type="spellEnd"/>
      <w:r>
        <w:t xml:space="preserve"> = </w:t>
      </w:r>
      <w:proofErr w:type="spellStart"/>
      <w:r>
        <w:rPr>
          <w:color w:val="0000FF"/>
        </w:rPr>
        <w:t>typeof</w:t>
      </w:r>
      <w:proofErr w:type="spellEnd"/>
      <w:r>
        <w:t>(AppStore).Assembly;</w:t>
      </w:r>
    </w:p>
    <w:p w14:paraId="5AF04C2B" w14:textId="77777777" w:rsidR="004875F0" w:rsidRDefault="004875F0" w:rsidP="004875F0">
      <w:pPr>
        <w:pStyle w:val="Code"/>
      </w:pPr>
      <w:r>
        <w:t xml:space="preserve">      </w:t>
      </w:r>
      <w:proofErr w:type="spellStart"/>
      <w:r>
        <w:t>builder.Services</w:t>
      </w:r>
      <w:proofErr w:type="spellEnd"/>
    </w:p>
    <w:p w14:paraId="46F72430" w14:textId="77777777" w:rsidR="004875F0" w:rsidRDefault="004875F0" w:rsidP="004875F0">
      <w:pPr>
        <w:pStyle w:val="Code"/>
      </w:pPr>
      <w:r>
        <w:t xml:space="preserve">        .</w:t>
      </w:r>
      <w:proofErr w:type="spellStart"/>
      <w:r>
        <w:t>AddFluxor</w:t>
      </w:r>
      <w:proofErr w:type="spellEnd"/>
      <w:r>
        <w:t xml:space="preserve">(options =&gt; </w:t>
      </w:r>
    </w:p>
    <w:p w14:paraId="4FA70727" w14:textId="197CB036" w:rsidR="004875F0" w:rsidRDefault="004875F0" w:rsidP="004875F0">
      <w:pPr>
        <w:pStyle w:val="Code"/>
      </w:pPr>
      <w:r>
        <w:t xml:space="preserve">          </w:t>
      </w:r>
      <w:proofErr w:type="spellStart"/>
      <w:r>
        <w:t>options.ScanAssemblies</w:t>
      </w:r>
      <w:proofErr w:type="spellEnd"/>
      <w:r>
        <w:t>(</w:t>
      </w:r>
      <w:proofErr w:type="spellStart"/>
      <w:r>
        <w:t>storeAssembly</w:t>
      </w:r>
      <w:proofErr w:type="spellEnd"/>
      <w:r>
        <w:t>));</w:t>
      </w:r>
    </w:p>
    <w:p w14:paraId="55CA54D5" w14:textId="77777777" w:rsidR="004875F0" w:rsidRDefault="004875F0" w:rsidP="004875F0">
      <w:pPr>
        <w:pStyle w:val="Code"/>
      </w:pPr>
    </w:p>
    <w:p w14:paraId="4E255E46" w14:textId="77777777" w:rsidR="004875F0" w:rsidRDefault="004875F0" w:rsidP="004875F0">
      <w:pPr>
        <w:pStyle w:val="Code"/>
      </w:pPr>
      <w:r>
        <w:t xml:space="preserve">      </w:t>
      </w:r>
      <w:r>
        <w:rPr>
          <w:color w:val="0000FF"/>
        </w:rPr>
        <w:t>await</w:t>
      </w:r>
      <w:r>
        <w:t xml:space="preserve"> </w:t>
      </w:r>
      <w:proofErr w:type="spellStart"/>
      <w:r>
        <w:t>builder.Build</w:t>
      </w:r>
      <w:proofErr w:type="spellEnd"/>
      <w:r>
        <w:t>().</w:t>
      </w:r>
      <w:proofErr w:type="spellStart"/>
      <w:r>
        <w:t>RunAsync</w:t>
      </w:r>
      <w:proofErr w:type="spellEnd"/>
      <w:r>
        <w:t>();</w:t>
      </w:r>
    </w:p>
    <w:p w14:paraId="0A9E76AE" w14:textId="77777777" w:rsidR="004875F0" w:rsidRDefault="004875F0" w:rsidP="004875F0">
      <w:pPr>
        <w:pStyle w:val="Code"/>
      </w:pPr>
      <w:r>
        <w:t xml:space="preserve">    }</w:t>
      </w:r>
    </w:p>
    <w:p w14:paraId="7C3B9D1E" w14:textId="77777777" w:rsidR="004875F0" w:rsidRDefault="004875F0" w:rsidP="004875F0">
      <w:pPr>
        <w:pStyle w:val="Code"/>
      </w:pPr>
      <w:r>
        <w:t xml:space="preserve">  }</w:t>
      </w:r>
    </w:p>
    <w:p w14:paraId="160772AD" w14:textId="77777777" w:rsidR="004875F0" w:rsidRDefault="004875F0" w:rsidP="004875F0">
      <w:pPr>
        <w:pStyle w:val="Code"/>
      </w:pPr>
      <w:r>
        <w:t>}</w:t>
      </w:r>
    </w:p>
    <w:p w14:paraId="2091F73F" w14:textId="4309EC65" w:rsidR="004875F0" w:rsidRDefault="003161EE" w:rsidP="003F04C5">
      <w:pPr>
        <w:pStyle w:val="BodyText"/>
      </w:pPr>
      <w:r>
        <w:lastRenderedPageBreak/>
        <w:t xml:space="preserve">Open the </w:t>
      </w:r>
      <w:proofErr w:type="spellStart"/>
      <w:r>
        <w:t>App.razor</w:t>
      </w:r>
      <w:proofErr w:type="spellEnd"/>
      <w:r>
        <w:t xml:space="preserve"> class and add the </w:t>
      </w:r>
      <w:proofErr w:type="spellStart"/>
      <w:r w:rsidRPr="003161EE">
        <w:rPr>
          <w:rStyle w:val="CodeInline"/>
        </w:rPr>
        <w:t>StoreInitializer</w:t>
      </w:r>
      <w:proofErr w:type="spellEnd"/>
      <w:r>
        <w:t xml:space="preserve"> component to the top as in Listing 11-</w:t>
      </w:r>
      <w:r w:rsidR="00AB0BF1">
        <w:t>17</w:t>
      </w:r>
      <w:r>
        <w:t>. This component will initialize the store for the current user</w:t>
      </w:r>
      <w:r w:rsidR="00C637FF">
        <w:t xml:space="preserve"> using the </w:t>
      </w:r>
      <w:proofErr w:type="spellStart"/>
      <w:r w:rsidR="00C637FF" w:rsidRPr="00C637FF">
        <w:rPr>
          <w:rStyle w:val="CodeInline"/>
        </w:rPr>
        <w:t>AppFeature</w:t>
      </w:r>
      <w:proofErr w:type="spellEnd"/>
      <w:r w:rsidR="00C637FF">
        <w:t xml:space="preserve"> class</w:t>
      </w:r>
      <w:r>
        <w:t>.</w:t>
      </w:r>
    </w:p>
    <w:p w14:paraId="445F76ED" w14:textId="29FFC497" w:rsidR="003161EE" w:rsidRDefault="003161EE" w:rsidP="006B2B59">
      <w:pPr>
        <w:pStyle w:val="Caption"/>
      </w:pPr>
      <w:r>
        <w:t>Listing 11.</w:t>
      </w:r>
      <w:r w:rsidR="00AB0BF1">
        <w:t>17</w:t>
      </w:r>
      <w:r>
        <w:t>. Adding the Store Initializer</w:t>
      </w:r>
    </w:p>
    <w:p w14:paraId="741F4447" w14:textId="77777777" w:rsidR="003161EE" w:rsidRDefault="003161EE" w:rsidP="003161EE">
      <w:pPr>
        <w:pStyle w:val="Code"/>
        <w:rPr>
          <w:color w:val="000000"/>
        </w:rPr>
      </w:pPr>
      <w:r>
        <w:rPr>
          <w:color w:val="0000FF"/>
        </w:rPr>
        <w:t>&lt;</w:t>
      </w:r>
      <w:proofErr w:type="spellStart"/>
      <w:r>
        <w:t>Fluxor.Blazor.Web.StoreInitializer</w:t>
      </w:r>
      <w:proofErr w:type="spellEnd"/>
      <w:r>
        <w:rPr>
          <w:color w:val="0000FF"/>
        </w:rPr>
        <w:t>/&gt;</w:t>
      </w:r>
    </w:p>
    <w:p w14:paraId="489154D0" w14:textId="41A31E58" w:rsidR="003161EE" w:rsidRDefault="003161EE" w:rsidP="003F04C5">
      <w:pPr>
        <w:pStyle w:val="BodyText"/>
      </w:pPr>
      <w:r>
        <w:t xml:space="preserve">Add a new file called </w:t>
      </w:r>
      <w:proofErr w:type="spellStart"/>
      <w:r>
        <w:t>Counter.razor.cs</w:t>
      </w:r>
      <w:proofErr w:type="spellEnd"/>
      <w:r>
        <w:t xml:space="preserve"> to the Pages folder of the client project. Implement this class as in Listing 11-</w:t>
      </w:r>
      <w:r w:rsidR="00AB0BF1">
        <w:t>18</w:t>
      </w:r>
      <w:r>
        <w:t xml:space="preserve">. Our counter needs access to the store, so we use dependency injection to retrieve an instance of </w:t>
      </w:r>
      <w:proofErr w:type="spellStart"/>
      <w:r w:rsidRPr="009A4BAE">
        <w:rPr>
          <w:rStyle w:val="CodeInline"/>
        </w:rPr>
        <w:t>IState</w:t>
      </w:r>
      <w:proofErr w:type="spellEnd"/>
      <w:r w:rsidRPr="009A4BAE">
        <w:rPr>
          <w:rStyle w:val="CodeInline"/>
        </w:rPr>
        <w:t>&lt;AppStore&gt;</w:t>
      </w:r>
      <w:r>
        <w:t xml:space="preserve">. This interface wraps our </w:t>
      </w:r>
      <w:proofErr w:type="spellStart"/>
      <w:r w:rsidRPr="009A4BAE">
        <w:rPr>
          <w:rStyle w:val="CodeInline"/>
        </w:rPr>
        <w:t>AppState</w:t>
      </w:r>
      <w:proofErr w:type="spellEnd"/>
      <w:r>
        <w:t xml:space="preserve"> and can be retrieve</w:t>
      </w:r>
      <w:r w:rsidR="009A4BAE">
        <w:t>d</w:t>
      </w:r>
      <w:r>
        <w:t xml:space="preserve"> using the </w:t>
      </w:r>
      <w:r w:rsidRPr="009A4BAE">
        <w:rPr>
          <w:rStyle w:val="CodeInline"/>
        </w:rPr>
        <w:t xml:space="preserve">Value </w:t>
      </w:r>
      <w:r>
        <w:t xml:space="preserve">property. To simplify access I have also added a helper property </w:t>
      </w:r>
      <w:r w:rsidRPr="009A4BAE">
        <w:rPr>
          <w:rStyle w:val="CodeInline"/>
        </w:rPr>
        <w:t>AppStore</w:t>
      </w:r>
      <w:r>
        <w:t xml:space="preserve">. </w:t>
      </w:r>
    </w:p>
    <w:p w14:paraId="22227CC5" w14:textId="0ECF10F4" w:rsidR="003161EE" w:rsidRDefault="003161EE" w:rsidP="006B2B59">
      <w:pPr>
        <w:pStyle w:val="Caption"/>
      </w:pPr>
      <w:r>
        <w:t>Listing 11-</w:t>
      </w:r>
      <w:r w:rsidR="00AB0BF1">
        <w:t>18</w:t>
      </w:r>
      <w:r>
        <w:t>. The Counter’s code</w:t>
      </w:r>
    </w:p>
    <w:p w14:paraId="635473A5" w14:textId="77777777" w:rsidR="003161EE" w:rsidRDefault="003161EE" w:rsidP="009A4BAE">
      <w:pPr>
        <w:pStyle w:val="Code"/>
      </w:pPr>
      <w:r>
        <w:rPr>
          <w:color w:val="0000FF"/>
        </w:rPr>
        <w:t>using</w:t>
      </w:r>
      <w:r>
        <w:t xml:space="preserve"> </w:t>
      </w:r>
      <w:proofErr w:type="spellStart"/>
      <w:r>
        <w:t>Fluxor</w:t>
      </w:r>
      <w:proofErr w:type="spellEnd"/>
      <w:r>
        <w:t>;</w:t>
      </w:r>
    </w:p>
    <w:p w14:paraId="39E56918" w14:textId="77777777" w:rsidR="003161EE" w:rsidRDefault="003161EE" w:rsidP="009A4BAE">
      <w:pPr>
        <w:pStyle w:val="Code"/>
      </w:pPr>
      <w:r>
        <w:rPr>
          <w:color w:val="0000FF"/>
        </w:rPr>
        <w:t>using</w:t>
      </w:r>
      <w:r>
        <w:t xml:space="preserve"> </w:t>
      </w:r>
      <w:proofErr w:type="spellStart"/>
      <w:r>
        <w:t>Microsoft.AspNetCore.Components</w:t>
      </w:r>
      <w:proofErr w:type="spellEnd"/>
      <w:r>
        <w:t>;</w:t>
      </w:r>
    </w:p>
    <w:p w14:paraId="30FD83A1" w14:textId="77777777" w:rsidR="003161EE" w:rsidRDefault="003161EE" w:rsidP="009A4BAE">
      <w:pPr>
        <w:pStyle w:val="Code"/>
      </w:pPr>
      <w:r>
        <w:rPr>
          <w:color w:val="0000FF"/>
        </w:rPr>
        <w:t>using</w:t>
      </w:r>
      <w:r>
        <w:t xml:space="preserve"> </w:t>
      </w:r>
      <w:proofErr w:type="spellStart"/>
      <w:r>
        <w:t>UsingRedux.Shared.Stores</w:t>
      </w:r>
      <w:proofErr w:type="spellEnd"/>
      <w:r>
        <w:t>;</w:t>
      </w:r>
    </w:p>
    <w:p w14:paraId="08AF7D07" w14:textId="77777777" w:rsidR="003161EE" w:rsidRDefault="003161EE" w:rsidP="009A4BAE">
      <w:pPr>
        <w:pStyle w:val="Code"/>
      </w:pPr>
    </w:p>
    <w:p w14:paraId="4F5C183C" w14:textId="77777777" w:rsidR="003161EE" w:rsidRDefault="003161EE" w:rsidP="009A4BAE">
      <w:pPr>
        <w:pStyle w:val="Code"/>
      </w:pPr>
      <w:r>
        <w:rPr>
          <w:color w:val="0000FF"/>
        </w:rPr>
        <w:t>namespace</w:t>
      </w:r>
      <w:r>
        <w:t xml:space="preserve"> </w:t>
      </w:r>
      <w:proofErr w:type="spellStart"/>
      <w:r>
        <w:t>UsingRedux.Client.Pages</w:t>
      </w:r>
      <w:proofErr w:type="spellEnd"/>
    </w:p>
    <w:p w14:paraId="1B1A9376" w14:textId="77777777" w:rsidR="003161EE" w:rsidRDefault="003161EE" w:rsidP="009A4BAE">
      <w:pPr>
        <w:pStyle w:val="Code"/>
      </w:pPr>
      <w:r>
        <w:t>{</w:t>
      </w:r>
    </w:p>
    <w:p w14:paraId="6597CB4A" w14:textId="77777777" w:rsidR="003161EE" w:rsidRDefault="003161EE" w:rsidP="009A4BAE">
      <w:pPr>
        <w:pStyle w:val="Code"/>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Counter</w:t>
      </w:r>
    </w:p>
    <w:p w14:paraId="0B5EC348" w14:textId="77777777" w:rsidR="003161EE" w:rsidRDefault="003161EE" w:rsidP="009A4BAE">
      <w:pPr>
        <w:pStyle w:val="Code"/>
      </w:pPr>
      <w:r>
        <w:t xml:space="preserve">  {</w:t>
      </w:r>
    </w:p>
    <w:p w14:paraId="4D765C20" w14:textId="77777777" w:rsidR="003161EE" w:rsidRDefault="003161EE" w:rsidP="009A4BAE">
      <w:pPr>
        <w:pStyle w:val="Code"/>
      </w:pPr>
      <w:r>
        <w:t xml:space="preserve">    [Inject]</w:t>
      </w:r>
    </w:p>
    <w:p w14:paraId="50B90F97" w14:textId="77777777" w:rsidR="003161EE" w:rsidRDefault="003161EE" w:rsidP="009A4BAE">
      <w:pPr>
        <w:pStyle w:val="Code"/>
      </w:pPr>
      <w:r>
        <w:t xml:space="preserve">    </w:t>
      </w:r>
      <w:r>
        <w:rPr>
          <w:color w:val="0000FF"/>
        </w:rPr>
        <w:t>public</w:t>
      </w:r>
      <w:r>
        <w:t xml:space="preserve"> </w:t>
      </w:r>
      <w:proofErr w:type="spellStart"/>
      <w:r>
        <w:t>IState</w:t>
      </w:r>
      <w:proofErr w:type="spellEnd"/>
      <w:r>
        <w:t xml:space="preserve">&lt;AppStore&gt; State { </w:t>
      </w:r>
      <w:r>
        <w:rPr>
          <w:color w:val="0000FF"/>
        </w:rPr>
        <w:t>get</w:t>
      </w:r>
      <w:r>
        <w:t xml:space="preserve">; </w:t>
      </w:r>
      <w:r>
        <w:rPr>
          <w:color w:val="0000FF"/>
        </w:rPr>
        <w:t>set</w:t>
      </w:r>
      <w:r>
        <w:t xml:space="preserve">; } = </w:t>
      </w:r>
      <w:r>
        <w:rPr>
          <w:color w:val="0000FF"/>
        </w:rPr>
        <w:t>default</w:t>
      </w:r>
      <w:r>
        <w:t>!;</w:t>
      </w:r>
    </w:p>
    <w:p w14:paraId="6697F722" w14:textId="77777777" w:rsidR="003161EE" w:rsidRDefault="003161EE" w:rsidP="009A4BAE">
      <w:pPr>
        <w:pStyle w:val="Code"/>
      </w:pPr>
    </w:p>
    <w:p w14:paraId="056CDB63" w14:textId="77777777" w:rsidR="003161EE" w:rsidRDefault="003161EE" w:rsidP="009A4BAE">
      <w:pPr>
        <w:pStyle w:val="Code"/>
      </w:pPr>
      <w:r>
        <w:t xml:space="preserve">    </w:t>
      </w:r>
      <w:r>
        <w:rPr>
          <w:color w:val="0000FF"/>
        </w:rPr>
        <w:t>public</w:t>
      </w:r>
      <w:r>
        <w:t xml:space="preserve"> AppStore </w:t>
      </w:r>
      <w:proofErr w:type="spellStart"/>
      <w:r>
        <w:t>AppStore</w:t>
      </w:r>
      <w:proofErr w:type="spellEnd"/>
      <w:r>
        <w:t xml:space="preserve"> =&gt; </w:t>
      </w:r>
      <w:proofErr w:type="spellStart"/>
      <w:r>
        <w:t>State.Value</w:t>
      </w:r>
      <w:proofErr w:type="spellEnd"/>
      <w:r>
        <w:t>;</w:t>
      </w:r>
    </w:p>
    <w:p w14:paraId="1D6AB1C6" w14:textId="77777777" w:rsidR="003161EE" w:rsidRDefault="003161EE" w:rsidP="009A4BAE">
      <w:pPr>
        <w:pStyle w:val="Code"/>
      </w:pPr>
      <w:r>
        <w:t xml:space="preserve">  }</w:t>
      </w:r>
    </w:p>
    <w:p w14:paraId="2132BD31" w14:textId="77777777" w:rsidR="003161EE" w:rsidRDefault="003161EE" w:rsidP="009A4BAE">
      <w:pPr>
        <w:pStyle w:val="Code"/>
      </w:pPr>
      <w:r>
        <w:t>}</w:t>
      </w:r>
    </w:p>
    <w:p w14:paraId="32A8DC43" w14:textId="484BA71A" w:rsidR="003161EE" w:rsidRDefault="003161EE" w:rsidP="003F04C5">
      <w:pPr>
        <w:pStyle w:val="BodyText"/>
      </w:pPr>
      <w:r>
        <w:t xml:space="preserve">Now update the </w:t>
      </w:r>
      <w:proofErr w:type="spellStart"/>
      <w:r>
        <w:t>Counter.razor</w:t>
      </w:r>
      <w:proofErr w:type="spellEnd"/>
      <w:r>
        <w:t xml:space="preserve"> file as in Listing 11-</w:t>
      </w:r>
      <w:r w:rsidR="00AB0BF1">
        <w:t>19</w:t>
      </w:r>
      <w:r>
        <w:t>.</w:t>
      </w:r>
      <w:r w:rsidR="009A4BAE">
        <w:t xml:space="preserve"> Each component that uses the store should subscribe to change</w:t>
      </w:r>
      <w:r w:rsidR="00AB0BF1">
        <w:t>s</w:t>
      </w:r>
      <w:r w:rsidR="009A4BAE">
        <w:t xml:space="preserve"> in the store. The </w:t>
      </w:r>
      <w:proofErr w:type="spellStart"/>
      <w:r w:rsidR="009A4BAE" w:rsidRPr="009A4BAE">
        <w:rPr>
          <w:rStyle w:val="CodeInline"/>
        </w:rPr>
        <w:t>FluxorComponent</w:t>
      </w:r>
      <w:proofErr w:type="spellEnd"/>
      <w:r w:rsidR="009A4BAE">
        <w:t xml:space="preserve"> takes care of that so we need to derive our component from this base class. Our counter needs to display a counter, which is in the store so we use the </w:t>
      </w:r>
      <w:r w:rsidR="009A4BAE" w:rsidRPr="009A4BAE">
        <w:rPr>
          <w:rStyle w:val="CodeInline"/>
        </w:rPr>
        <w:t>@AppStore.ClickCounter</w:t>
      </w:r>
      <w:r w:rsidR="009A4BAE">
        <w:t xml:space="preserve"> to display its value.</w:t>
      </w:r>
    </w:p>
    <w:p w14:paraId="45CB1BF9" w14:textId="398733AE" w:rsidR="003161EE" w:rsidRDefault="003161EE" w:rsidP="006B2B59">
      <w:pPr>
        <w:pStyle w:val="Caption"/>
      </w:pPr>
      <w:r>
        <w:t>Listing 11-</w:t>
      </w:r>
      <w:r w:rsidR="00AB0BF1">
        <w:t>19</w:t>
      </w:r>
      <w:r>
        <w:t>. The Counter’s Markup</w:t>
      </w:r>
    </w:p>
    <w:p w14:paraId="0BA10125" w14:textId="77777777" w:rsidR="003161EE" w:rsidRDefault="003161EE" w:rsidP="009A4BAE">
      <w:pPr>
        <w:pStyle w:val="Code"/>
      </w:pPr>
      <w:r>
        <w:rPr>
          <w:highlight w:val="yellow"/>
        </w:rPr>
        <w:t>@inherits</w:t>
      </w:r>
      <w:r>
        <w:t xml:space="preserve"> </w:t>
      </w:r>
      <w:proofErr w:type="spellStart"/>
      <w:r>
        <w:t>Fluxor.Blazor.Web.Components.FluxorComponent</w:t>
      </w:r>
      <w:proofErr w:type="spellEnd"/>
    </w:p>
    <w:p w14:paraId="3AB5A283" w14:textId="77777777" w:rsidR="003161EE" w:rsidRDefault="003161EE" w:rsidP="009A4BAE">
      <w:pPr>
        <w:pStyle w:val="Code"/>
      </w:pPr>
      <w:r>
        <w:rPr>
          <w:highlight w:val="yellow"/>
        </w:rPr>
        <w:t>@page</w:t>
      </w:r>
      <w:r>
        <w:t xml:space="preserve"> </w:t>
      </w:r>
      <w:r>
        <w:rPr>
          <w:color w:val="A31515"/>
        </w:rPr>
        <w:t>"/counter"</w:t>
      </w:r>
    </w:p>
    <w:p w14:paraId="65284CA9" w14:textId="77777777" w:rsidR="003161EE" w:rsidRDefault="003161EE" w:rsidP="009A4BAE">
      <w:pPr>
        <w:pStyle w:val="Code"/>
      </w:pPr>
    </w:p>
    <w:p w14:paraId="5611DDC3" w14:textId="77777777" w:rsidR="003161EE" w:rsidRDefault="003161EE" w:rsidP="009A4BAE">
      <w:pPr>
        <w:pStyle w:val="Code"/>
      </w:pPr>
      <w:r>
        <w:rPr>
          <w:color w:val="0000FF"/>
        </w:rPr>
        <w:t>&lt;</w:t>
      </w:r>
      <w:r>
        <w:rPr>
          <w:color w:val="800000"/>
        </w:rPr>
        <w:t>h1</w:t>
      </w:r>
      <w:r>
        <w:rPr>
          <w:color w:val="0000FF"/>
        </w:rPr>
        <w:t>&gt;</w:t>
      </w:r>
      <w:r>
        <w:t>Counter</w:t>
      </w:r>
      <w:r>
        <w:rPr>
          <w:color w:val="0000FF"/>
        </w:rPr>
        <w:t>&lt;/</w:t>
      </w:r>
      <w:r>
        <w:rPr>
          <w:color w:val="800000"/>
        </w:rPr>
        <w:t>h1</w:t>
      </w:r>
      <w:r>
        <w:rPr>
          <w:color w:val="0000FF"/>
        </w:rPr>
        <w:t>&gt;</w:t>
      </w:r>
    </w:p>
    <w:p w14:paraId="0675710A" w14:textId="77777777" w:rsidR="003161EE" w:rsidRDefault="003161EE" w:rsidP="009A4BAE">
      <w:pPr>
        <w:pStyle w:val="Code"/>
      </w:pPr>
    </w:p>
    <w:p w14:paraId="627E2F06" w14:textId="77777777" w:rsidR="003161EE" w:rsidRDefault="003161EE" w:rsidP="009A4BAE">
      <w:pPr>
        <w:pStyle w:val="Code"/>
      </w:pPr>
      <w:r>
        <w:rPr>
          <w:color w:val="0000FF"/>
        </w:rPr>
        <w:lastRenderedPageBreak/>
        <w:t>&lt;</w:t>
      </w:r>
      <w:r>
        <w:rPr>
          <w:color w:val="800000"/>
        </w:rPr>
        <w:t>p</w:t>
      </w:r>
      <w:r>
        <w:rPr>
          <w:color w:val="0000FF"/>
        </w:rPr>
        <w:t>&gt;</w:t>
      </w:r>
      <w:r>
        <w:t xml:space="preserve">Current count: </w:t>
      </w:r>
      <w:r>
        <w:rPr>
          <w:highlight w:val="yellow"/>
        </w:rPr>
        <w:t>@</w:t>
      </w:r>
      <w:r>
        <w:t>AppStore.ClickCounter</w:t>
      </w:r>
      <w:r>
        <w:rPr>
          <w:color w:val="0000FF"/>
        </w:rPr>
        <w:t>&lt;/</w:t>
      </w:r>
      <w:r>
        <w:rPr>
          <w:color w:val="800000"/>
        </w:rPr>
        <w:t>p</w:t>
      </w:r>
      <w:r>
        <w:rPr>
          <w:color w:val="0000FF"/>
        </w:rPr>
        <w:t>&gt;</w:t>
      </w:r>
    </w:p>
    <w:p w14:paraId="1DDEE155" w14:textId="77777777" w:rsidR="003161EE" w:rsidRDefault="003161EE" w:rsidP="009A4BAE">
      <w:pPr>
        <w:pStyle w:val="Code"/>
      </w:pPr>
    </w:p>
    <w:p w14:paraId="0A773FCA" w14:textId="77777777" w:rsidR="003161EE" w:rsidRDefault="003161EE" w:rsidP="009A4BAE">
      <w:pPr>
        <w:pStyle w:val="Code"/>
      </w:pPr>
      <w:r>
        <w:rPr>
          <w:color w:val="0000FF"/>
        </w:rPr>
        <w:t>&lt;</w:t>
      </w:r>
      <w:r>
        <w:rPr>
          <w:color w:val="800000"/>
        </w:rPr>
        <w:t>button</w:t>
      </w:r>
      <w:r>
        <w:t xml:space="preserve"> </w:t>
      </w:r>
      <w:r>
        <w:rPr>
          <w:color w:val="FF0000"/>
        </w:rPr>
        <w:t>class</w:t>
      </w:r>
      <w:r>
        <w:rPr>
          <w:color w:val="0000FF"/>
        </w:rPr>
        <w:t>=</w:t>
      </w:r>
      <w:r>
        <w:t>"</w:t>
      </w:r>
      <w:proofErr w:type="spellStart"/>
      <w:r>
        <w:t>btn</w:t>
      </w:r>
      <w:proofErr w:type="spellEnd"/>
      <w:r>
        <w:t xml:space="preserve"> </w:t>
      </w:r>
      <w:proofErr w:type="spellStart"/>
      <w:r>
        <w:t>btn</w:t>
      </w:r>
      <w:proofErr w:type="spellEnd"/>
      <w:r>
        <w:t>-primary"</w:t>
      </w:r>
      <w:r>
        <w:rPr>
          <w:color w:val="0000FF"/>
        </w:rPr>
        <w:t>&gt;</w:t>
      </w:r>
      <w:r>
        <w:t>Click me</w:t>
      </w:r>
      <w:r>
        <w:rPr>
          <w:color w:val="0000FF"/>
        </w:rPr>
        <w:t>&lt;/</w:t>
      </w:r>
      <w:r>
        <w:rPr>
          <w:color w:val="800000"/>
        </w:rPr>
        <w:t>button</w:t>
      </w:r>
      <w:r>
        <w:rPr>
          <w:color w:val="0000FF"/>
        </w:rPr>
        <w:t>&gt;</w:t>
      </w:r>
    </w:p>
    <w:p w14:paraId="70ACECB6" w14:textId="5DA58FEA" w:rsidR="003161EE" w:rsidRDefault="009A4BAE" w:rsidP="003F04C5">
      <w:pPr>
        <w:pStyle w:val="BodyText"/>
      </w:pPr>
      <w:r>
        <w:t>Build and run the application. Select the Counter link. You get a Counter with initial value 0, but the button does not do anything yet. Time to add an action and reducer.</w:t>
      </w:r>
    </w:p>
    <w:p w14:paraId="60FD9FD1" w14:textId="23DBF761" w:rsidR="00036220" w:rsidRDefault="00036220" w:rsidP="00036220">
      <w:pPr>
        <w:pStyle w:val="Heading2"/>
      </w:pPr>
      <w:r>
        <w:t>Adding an Action</w:t>
      </w:r>
    </w:p>
    <w:p w14:paraId="48AE09B2" w14:textId="4C82B200" w:rsidR="00036220" w:rsidRDefault="009A4BAE" w:rsidP="003F04C5">
      <w:pPr>
        <w:pStyle w:val="BodyText"/>
      </w:pPr>
      <w:r>
        <w:t xml:space="preserve">In the shared project add a folder called Actions and add the </w:t>
      </w:r>
      <w:proofErr w:type="spellStart"/>
      <w:r w:rsidRPr="009A4BAE">
        <w:rPr>
          <w:rStyle w:val="CodeInline"/>
        </w:rPr>
        <w:t>IncrementCounterAction</w:t>
      </w:r>
      <w:proofErr w:type="spellEnd"/>
      <w:r>
        <w:t xml:space="preserve"> class from Listing 11-</w:t>
      </w:r>
      <w:r w:rsidR="00AB0BF1">
        <w:t>20</w:t>
      </w:r>
      <w:r>
        <w:t>. Again I use a record type, since the action should not be mutable (and I like the conciseness). This action does not need any data, since the type of the action is enough to allow the reducer to do its work.</w:t>
      </w:r>
    </w:p>
    <w:p w14:paraId="756C32FC" w14:textId="1D7476B5" w:rsidR="009A4BAE" w:rsidRDefault="009A4BAE" w:rsidP="006B2B59">
      <w:pPr>
        <w:pStyle w:val="Caption"/>
      </w:pPr>
      <w:r>
        <w:t>Listing 11-</w:t>
      </w:r>
      <w:r w:rsidR="00AB0BF1">
        <w:t>20</w:t>
      </w:r>
      <w:r>
        <w:t>. The IncrementCounterAction</w:t>
      </w:r>
    </w:p>
    <w:p w14:paraId="39CAC47E" w14:textId="77777777" w:rsidR="009A4BAE" w:rsidRDefault="009A4BAE" w:rsidP="009A4BAE">
      <w:pPr>
        <w:pStyle w:val="Code"/>
      </w:pPr>
      <w:r>
        <w:rPr>
          <w:color w:val="0000FF"/>
        </w:rPr>
        <w:t>namespace</w:t>
      </w:r>
      <w:r>
        <w:t xml:space="preserve"> </w:t>
      </w:r>
      <w:proofErr w:type="spellStart"/>
      <w:r>
        <w:t>UsingRedux.Shared.Actions</w:t>
      </w:r>
      <w:proofErr w:type="spellEnd"/>
    </w:p>
    <w:p w14:paraId="32E0FA54" w14:textId="77777777" w:rsidR="009A4BAE" w:rsidRDefault="009A4BAE" w:rsidP="009A4BAE">
      <w:pPr>
        <w:pStyle w:val="Code"/>
      </w:pPr>
      <w:r>
        <w:t>{</w:t>
      </w:r>
    </w:p>
    <w:p w14:paraId="7BF03936" w14:textId="77777777" w:rsidR="009A4BAE" w:rsidRDefault="009A4BAE" w:rsidP="009A4BAE">
      <w:pPr>
        <w:pStyle w:val="Code"/>
      </w:pPr>
      <w:r>
        <w:t xml:space="preserve">  </w:t>
      </w:r>
      <w:r>
        <w:rPr>
          <w:color w:val="0000FF"/>
        </w:rPr>
        <w:t>public</w:t>
      </w:r>
      <w:r>
        <w:t xml:space="preserve"> </w:t>
      </w:r>
      <w:r>
        <w:rPr>
          <w:color w:val="0000FF"/>
        </w:rPr>
        <w:t>record</w:t>
      </w:r>
      <w:r>
        <w:t xml:space="preserve"> </w:t>
      </w:r>
      <w:proofErr w:type="spellStart"/>
      <w:r>
        <w:rPr>
          <w:color w:val="2B91AF"/>
        </w:rPr>
        <w:t>IncrementCounterAction</w:t>
      </w:r>
      <w:proofErr w:type="spellEnd"/>
      <w:r>
        <w:t>;</w:t>
      </w:r>
    </w:p>
    <w:p w14:paraId="49CFBE82" w14:textId="77777777" w:rsidR="009A4BAE" w:rsidRDefault="009A4BAE" w:rsidP="009A4BAE">
      <w:pPr>
        <w:pStyle w:val="Code"/>
      </w:pPr>
      <w:r>
        <w:t>}</w:t>
      </w:r>
    </w:p>
    <w:p w14:paraId="597AF2D0" w14:textId="6260CF1F" w:rsidR="00036220" w:rsidRDefault="009A4BAE" w:rsidP="003F04C5">
      <w:pPr>
        <w:pStyle w:val="BodyText"/>
      </w:pPr>
      <w:r>
        <w:t>We will add more actions later in this chapter, so let us proceed to the reducer.</w:t>
      </w:r>
    </w:p>
    <w:p w14:paraId="1CDA6C52" w14:textId="387FA458" w:rsidR="00036220" w:rsidRDefault="00036220" w:rsidP="00036220">
      <w:pPr>
        <w:pStyle w:val="Heading2"/>
      </w:pPr>
      <w:r>
        <w:t>Implementing the Reducer</w:t>
      </w:r>
    </w:p>
    <w:p w14:paraId="13D0872F" w14:textId="3A849E5B" w:rsidR="00036220" w:rsidRDefault="009A4BAE" w:rsidP="003F04C5">
      <w:pPr>
        <w:pStyle w:val="BodyText"/>
      </w:pPr>
      <w:r>
        <w:t xml:space="preserve">Add a new folder called Reducers to the shared project and add the </w:t>
      </w:r>
      <w:proofErr w:type="spellStart"/>
      <w:r w:rsidRPr="006F3A52">
        <w:rPr>
          <w:rStyle w:val="CodeInline"/>
        </w:rPr>
        <w:t>AppReducer</w:t>
      </w:r>
      <w:proofErr w:type="spellEnd"/>
      <w:r>
        <w:t xml:space="preserve"> class to it</w:t>
      </w:r>
      <w:r w:rsidR="006F3A52">
        <w:t xml:space="preserve"> from Listing 11-</w:t>
      </w:r>
      <w:r w:rsidR="00AB0BF1">
        <w:t>21</w:t>
      </w:r>
      <w:r>
        <w:t>.</w:t>
      </w:r>
      <w:r w:rsidR="006F3A52">
        <w:t xml:space="preserve"> Reducers should be pure functions, so calling a reducer with the same arguments should result in the same result. I know I am repeating myself, but this is very important. Since reducers should be pure, they normally do not require any data except what they can find in the AppStore and Action class. So not to be tempted, I advise you make reducer methods </w:t>
      </w:r>
      <w:r w:rsidR="006F3A52" w:rsidRPr="006F3A52">
        <w:rPr>
          <w:rStyle w:val="CodeInline"/>
        </w:rPr>
        <w:t>static</w:t>
      </w:r>
      <w:r w:rsidR="006F3A52">
        <w:t xml:space="preserve">, and you add it to a </w:t>
      </w:r>
      <w:r w:rsidR="006F3A52" w:rsidRPr="006F3A52">
        <w:rPr>
          <w:rStyle w:val="CodeInline"/>
        </w:rPr>
        <w:t>static</w:t>
      </w:r>
      <w:r w:rsidR="006F3A52">
        <w:t xml:space="preserve"> class.</w:t>
      </w:r>
      <w:r w:rsidR="007D5D69">
        <w:t xml:space="preserve"> This should not limit the testability of your reducers.</w:t>
      </w:r>
      <w:r w:rsidR="006F3A52">
        <w:t xml:space="preserve"> </w:t>
      </w:r>
      <w:proofErr w:type="spellStart"/>
      <w:r w:rsidR="006F3A52">
        <w:t>Fluxor</w:t>
      </w:r>
      <w:proofErr w:type="spellEnd"/>
      <w:r w:rsidR="006F3A52">
        <w:t xml:space="preserve"> also requires you to add the </w:t>
      </w:r>
      <w:r w:rsidR="006F3A52" w:rsidRPr="006F3A52">
        <w:rPr>
          <w:rStyle w:val="CodeInline"/>
        </w:rPr>
        <w:t>[</w:t>
      </w:r>
      <w:proofErr w:type="spellStart"/>
      <w:r w:rsidR="006F3A52" w:rsidRPr="006F3A52">
        <w:rPr>
          <w:rStyle w:val="CodeInline"/>
        </w:rPr>
        <w:t>ReducerMethod</w:t>
      </w:r>
      <w:proofErr w:type="spellEnd"/>
      <w:r w:rsidR="006F3A52" w:rsidRPr="006F3A52">
        <w:rPr>
          <w:rStyle w:val="CodeInline"/>
        </w:rPr>
        <w:t>]</w:t>
      </w:r>
      <w:r w:rsidR="006F3A52">
        <w:t xml:space="preserve"> attribute to the method, enabling it to detect reducers with reflection. </w:t>
      </w:r>
      <w:r w:rsidR="00DD752C">
        <w:t>In general using reflection is slow,</w:t>
      </w:r>
      <w:r w:rsidR="00265200">
        <w:t xml:space="preserve"> but if you just do reflection once, especially during the initialization of your application this is no problem. So don’t worry about this. </w:t>
      </w:r>
      <w:r w:rsidR="006F3A52">
        <w:t xml:space="preserve">This reducer should return a new AppStore instance, with the </w:t>
      </w:r>
      <w:proofErr w:type="spellStart"/>
      <w:r w:rsidR="006F3A52" w:rsidRPr="006F3A52">
        <w:rPr>
          <w:rStyle w:val="CodeInline"/>
        </w:rPr>
        <w:t>ClickCounter</w:t>
      </w:r>
      <w:proofErr w:type="spellEnd"/>
      <w:r w:rsidR="006F3A52">
        <w:t xml:space="preserve"> incremented by 1. </w:t>
      </w:r>
      <w:r w:rsidR="006F3A52">
        <w:lastRenderedPageBreak/>
        <w:t xml:space="preserve">Again C# records are very practical for this because we can make a full copy (a shallow clone) of the AppStore using the </w:t>
      </w:r>
      <w:r w:rsidR="006F3A52" w:rsidRPr="006F3A52">
        <w:rPr>
          <w:rStyle w:val="Emphasis"/>
        </w:rPr>
        <w:t>with syntax</w:t>
      </w:r>
      <w:r w:rsidR="006F3A52">
        <w:rPr>
          <w:rStyle w:val="Emphasis"/>
        </w:rPr>
        <w:fldChar w:fldCharType="begin"/>
      </w:r>
      <w:r w:rsidR="006F3A52">
        <w:instrText xml:space="preserve"> XE "</w:instrText>
      </w:r>
      <w:r w:rsidR="006F3A52" w:rsidRPr="00736436">
        <w:rPr>
          <w:rStyle w:val="Emphasis"/>
        </w:rPr>
        <w:instrText>with syntax</w:instrText>
      </w:r>
      <w:r w:rsidR="006F3A52">
        <w:instrText xml:space="preserve">" </w:instrText>
      </w:r>
      <w:r w:rsidR="006F3A52">
        <w:rPr>
          <w:rStyle w:val="Emphasis"/>
        </w:rPr>
        <w:fldChar w:fldCharType="end"/>
      </w:r>
      <w:r w:rsidR="006F3A52">
        <w:t>, and listing the properties that need to change.</w:t>
      </w:r>
      <w:r w:rsidR="007D5D69">
        <w:t xml:space="preserve"> This syntax will return new instance of the store, with new values for the listed properties.</w:t>
      </w:r>
    </w:p>
    <w:p w14:paraId="21E86197" w14:textId="5B50677D" w:rsidR="009A4BAE" w:rsidRDefault="009A4BAE" w:rsidP="006B2B59">
      <w:pPr>
        <w:pStyle w:val="Caption"/>
      </w:pPr>
      <w:r>
        <w:t>Listing 11-</w:t>
      </w:r>
      <w:r w:rsidR="00AB0BF1">
        <w:t>21</w:t>
      </w:r>
      <w:r>
        <w:t>. The AppRe</w:t>
      </w:r>
      <w:r w:rsidR="007D5D69">
        <w:t>d</w:t>
      </w:r>
      <w:r>
        <w:t>u</w:t>
      </w:r>
      <w:r w:rsidR="007D5D69">
        <w:t>c</w:t>
      </w:r>
      <w:r>
        <w:t>er Static Class</w:t>
      </w:r>
    </w:p>
    <w:p w14:paraId="7A50637E" w14:textId="77777777" w:rsidR="009A4BAE" w:rsidRDefault="009A4BAE" w:rsidP="009A4BAE">
      <w:pPr>
        <w:pStyle w:val="Code"/>
      </w:pPr>
      <w:r>
        <w:rPr>
          <w:color w:val="0000FF"/>
        </w:rPr>
        <w:t>using</w:t>
      </w:r>
      <w:r>
        <w:t xml:space="preserve"> </w:t>
      </w:r>
      <w:proofErr w:type="spellStart"/>
      <w:r>
        <w:t>Fluxor</w:t>
      </w:r>
      <w:proofErr w:type="spellEnd"/>
      <w:r>
        <w:t>;</w:t>
      </w:r>
    </w:p>
    <w:p w14:paraId="7905CE55" w14:textId="77777777" w:rsidR="009A4BAE" w:rsidRDefault="009A4BAE" w:rsidP="009A4BAE">
      <w:pPr>
        <w:pStyle w:val="Code"/>
      </w:pPr>
      <w:r>
        <w:rPr>
          <w:color w:val="0000FF"/>
        </w:rPr>
        <w:t>using</w:t>
      </w:r>
      <w:r>
        <w:t xml:space="preserve"> </w:t>
      </w:r>
      <w:proofErr w:type="spellStart"/>
      <w:r>
        <w:t>UsingRedux.Shared.Actions</w:t>
      </w:r>
      <w:proofErr w:type="spellEnd"/>
      <w:r>
        <w:t>;</w:t>
      </w:r>
    </w:p>
    <w:p w14:paraId="6EC992EE" w14:textId="77777777" w:rsidR="009A4BAE" w:rsidRDefault="009A4BAE" w:rsidP="009A4BAE">
      <w:pPr>
        <w:pStyle w:val="Code"/>
      </w:pPr>
      <w:r>
        <w:rPr>
          <w:color w:val="0000FF"/>
        </w:rPr>
        <w:t>using</w:t>
      </w:r>
      <w:r>
        <w:t xml:space="preserve"> </w:t>
      </w:r>
      <w:proofErr w:type="spellStart"/>
      <w:r>
        <w:t>UsingRedux.Shared.Stores</w:t>
      </w:r>
      <w:proofErr w:type="spellEnd"/>
      <w:r>
        <w:t>;</w:t>
      </w:r>
    </w:p>
    <w:p w14:paraId="46169EA2" w14:textId="77777777" w:rsidR="009A4BAE" w:rsidRDefault="009A4BAE" w:rsidP="009A4BAE">
      <w:pPr>
        <w:pStyle w:val="Code"/>
      </w:pPr>
    </w:p>
    <w:p w14:paraId="6CD09586" w14:textId="77777777" w:rsidR="009A4BAE" w:rsidRDefault="009A4BAE" w:rsidP="009A4BAE">
      <w:pPr>
        <w:pStyle w:val="Code"/>
      </w:pPr>
      <w:r>
        <w:rPr>
          <w:color w:val="0000FF"/>
        </w:rPr>
        <w:t>namespace</w:t>
      </w:r>
      <w:r>
        <w:t xml:space="preserve"> </w:t>
      </w:r>
      <w:proofErr w:type="spellStart"/>
      <w:r>
        <w:t>UsingRedux.Shared.Reducers</w:t>
      </w:r>
      <w:proofErr w:type="spellEnd"/>
    </w:p>
    <w:p w14:paraId="19052C5E" w14:textId="77777777" w:rsidR="009A4BAE" w:rsidRDefault="009A4BAE" w:rsidP="009A4BAE">
      <w:pPr>
        <w:pStyle w:val="Code"/>
      </w:pPr>
      <w:r>
        <w:t>{</w:t>
      </w:r>
    </w:p>
    <w:p w14:paraId="7683E132" w14:textId="77777777" w:rsidR="009A4BAE" w:rsidRDefault="009A4BAE" w:rsidP="009A4BAE">
      <w:pPr>
        <w:pStyle w:val="Code"/>
      </w:pPr>
      <w:r>
        <w:t xml:space="preserve">  </w:t>
      </w:r>
      <w:r>
        <w:rPr>
          <w:color w:val="0000FF"/>
        </w:rPr>
        <w:t>public</w:t>
      </w:r>
      <w:r>
        <w:t xml:space="preserve"> </w:t>
      </w:r>
      <w:r>
        <w:rPr>
          <w:color w:val="0000FF"/>
        </w:rPr>
        <w:t>static</w:t>
      </w:r>
      <w:r>
        <w:t xml:space="preserve"> </w:t>
      </w:r>
      <w:r>
        <w:rPr>
          <w:color w:val="0000FF"/>
        </w:rPr>
        <w:t>class</w:t>
      </w:r>
      <w:r>
        <w:t xml:space="preserve"> </w:t>
      </w:r>
      <w:proofErr w:type="spellStart"/>
      <w:r>
        <w:rPr>
          <w:color w:val="2B91AF"/>
        </w:rPr>
        <w:t>AppReducer</w:t>
      </w:r>
      <w:proofErr w:type="spellEnd"/>
    </w:p>
    <w:p w14:paraId="3C632D35" w14:textId="77777777" w:rsidR="009A4BAE" w:rsidRDefault="009A4BAE" w:rsidP="009A4BAE">
      <w:pPr>
        <w:pStyle w:val="Code"/>
      </w:pPr>
      <w:r>
        <w:t xml:space="preserve">  {</w:t>
      </w:r>
    </w:p>
    <w:p w14:paraId="43CA0F6A" w14:textId="77777777" w:rsidR="009A4BAE" w:rsidRDefault="009A4BAE" w:rsidP="009A4BAE">
      <w:pPr>
        <w:pStyle w:val="Code"/>
      </w:pPr>
      <w:r>
        <w:t xml:space="preserve">    [</w:t>
      </w:r>
      <w:proofErr w:type="spellStart"/>
      <w:r>
        <w:t>ReducerMethod</w:t>
      </w:r>
      <w:proofErr w:type="spellEnd"/>
      <w:r>
        <w:t>]</w:t>
      </w:r>
    </w:p>
    <w:p w14:paraId="39BE2216" w14:textId="77777777" w:rsidR="009A4BAE" w:rsidRDefault="009A4BAE" w:rsidP="009A4BAE">
      <w:pPr>
        <w:pStyle w:val="Code"/>
      </w:pPr>
      <w:r>
        <w:t xml:space="preserve">    </w:t>
      </w:r>
      <w:r>
        <w:rPr>
          <w:color w:val="0000FF"/>
        </w:rPr>
        <w:t>public</w:t>
      </w:r>
      <w:r>
        <w:t xml:space="preserve"> </w:t>
      </w:r>
      <w:r>
        <w:rPr>
          <w:color w:val="0000FF"/>
        </w:rPr>
        <w:t>static</w:t>
      </w:r>
      <w:r>
        <w:t xml:space="preserve"> AppStore </w:t>
      </w:r>
      <w:proofErr w:type="spellStart"/>
      <w:r>
        <w:t>ReduceIncrementCounterAction</w:t>
      </w:r>
      <w:proofErr w:type="spellEnd"/>
    </w:p>
    <w:p w14:paraId="4E2E71E5" w14:textId="77777777" w:rsidR="009A4BAE" w:rsidRDefault="009A4BAE" w:rsidP="009A4BAE">
      <w:pPr>
        <w:pStyle w:val="Code"/>
      </w:pPr>
      <w:r>
        <w:t xml:space="preserve">      (AppStore state, </w:t>
      </w:r>
      <w:proofErr w:type="spellStart"/>
      <w:r>
        <w:t>IncrementCounterAction</w:t>
      </w:r>
      <w:proofErr w:type="spellEnd"/>
      <w:r>
        <w:t xml:space="preserve"> action)</w:t>
      </w:r>
    </w:p>
    <w:p w14:paraId="66D4381A" w14:textId="77777777" w:rsidR="009A4BAE" w:rsidRDefault="009A4BAE" w:rsidP="009A4BAE">
      <w:pPr>
        <w:pStyle w:val="Code"/>
      </w:pPr>
      <w:r>
        <w:t xml:space="preserve">    =&gt; state </w:t>
      </w:r>
      <w:r>
        <w:rPr>
          <w:color w:val="0000FF"/>
        </w:rPr>
        <w:t>with</w:t>
      </w:r>
      <w:r>
        <w:t xml:space="preserve"> { </w:t>
      </w:r>
      <w:proofErr w:type="spellStart"/>
      <w:r>
        <w:t>ClickCounter</w:t>
      </w:r>
      <w:proofErr w:type="spellEnd"/>
      <w:r>
        <w:t xml:space="preserve"> = </w:t>
      </w:r>
      <w:proofErr w:type="spellStart"/>
      <w:r>
        <w:t>state.ClickCounter</w:t>
      </w:r>
      <w:proofErr w:type="spellEnd"/>
      <w:r>
        <w:t xml:space="preserve"> + 1 };</w:t>
      </w:r>
    </w:p>
    <w:p w14:paraId="76793C72" w14:textId="77777777" w:rsidR="009A4BAE" w:rsidRDefault="009A4BAE" w:rsidP="009A4BAE">
      <w:pPr>
        <w:pStyle w:val="Code"/>
      </w:pPr>
      <w:r>
        <w:t xml:space="preserve">  }</w:t>
      </w:r>
    </w:p>
    <w:p w14:paraId="2410DD0C" w14:textId="77777777" w:rsidR="009A4BAE" w:rsidRDefault="009A4BAE" w:rsidP="009A4BAE">
      <w:pPr>
        <w:pStyle w:val="Code"/>
      </w:pPr>
      <w:r>
        <w:t>}</w:t>
      </w:r>
    </w:p>
    <w:p w14:paraId="140671D4" w14:textId="27B49FC3" w:rsidR="009A4BAE" w:rsidRDefault="006F3A52" w:rsidP="003F04C5">
      <w:pPr>
        <w:pStyle w:val="BodyText"/>
      </w:pPr>
      <w:r>
        <w:t>We have an action and a reducer, so now we can update the Counter component to make the button work.</w:t>
      </w:r>
    </w:p>
    <w:p w14:paraId="5761C69E" w14:textId="01492B0B" w:rsidR="006F3A52" w:rsidRDefault="006F3A52" w:rsidP="003F04C5">
      <w:pPr>
        <w:pStyle w:val="BodyText"/>
      </w:pPr>
      <w:r>
        <w:t>First update the Counter’s code as in Listing 11-</w:t>
      </w:r>
      <w:r w:rsidR="00AB0BF1">
        <w:t>22</w:t>
      </w:r>
      <w:r>
        <w:t xml:space="preserve">. </w:t>
      </w:r>
      <w:r w:rsidR="00E77903">
        <w:t xml:space="preserve">We need a dispatcher so we ask dependency injection to supply one. And in the </w:t>
      </w:r>
      <w:proofErr w:type="spellStart"/>
      <w:r w:rsidR="00E77903" w:rsidRPr="00E77903">
        <w:rPr>
          <w:rStyle w:val="CodeInline"/>
        </w:rPr>
        <w:t>IncrementCounter</w:t>
      </w:r>
      <w:proofErr w:type="spellEnd"/>
      <w:r w:rsidR="00E77903">
        <w:t xml:space="preserve"> method we create the </w:t>
      </w:r>
      <w:proofErr w:type="spellStart"/>
      <w:r w:rsidR="00E77903" w:rsidRPr="00E77903">
        <w:rPr>
          <w:rStyle w:val="CodeInline"/>
        </w:rPr>
        <w:t>IncrementCounterAction</w:t>
      </w:r>
      <w:proofErr w:type="spellEnd"/>
      <w:r w:rsidR="00E77903">
        <w:t xml:space="preserve"> and use the </w:t>
      </w:r>
      <w:r w:rsidR="00E77903" w:rsidRPr="00E77903">
        <w:rPr>
          <w:rStyle w:val="CodeInline"/>
        </w:rPr>
        <w:t>Dispatcher</w:t>
      </w:r>
      <w:r w:rsidR="00E77903">
        <w:t xml:space="preserve"> to dispatch it. That is all! With redux your component knows the action, but not how this will be implemented, again keeping this logic out of your component!</w:t>
      </w:r>
    </w:p>
    <w:p w14:paraId="26E03176" w14:textId="52CD00A5" w:rsidR="006F3A52" w:rsidRDefault="006F3A52" w:rsidP="006B2B59">
      <w:pPr>
        <w:pStyle w:val="Caption"/>
      </w:pPr>
      <w:r>
        <w:t>Listing 11-</w:t>
      </w:r>
      <w:r w:rsidR="00AB0BF1">
        <w:t>22.</w:t>
      </w:r>
      <w:r>
        <w:t xml:space="preserve"> The Counter’s code with Action and Dispatch</w:t>
      </w:r>
    </w:p>
    <w:p w14:paraId="04151B07" w14:textId="77777777" w:rsidR="006F3A52" w:rsidRDefault="006F3A52" w:rsidP="00E77903">
      <w:pPr>
        <w:pStyle w:val="Code"/>
      </w:pPr>
      <w:r>
        <w:rPr>
          <w:color w:val="0000FF"/>
        </w:rPr>
        <w:t>using</w:t>
      </w:r>
      <w:r>
        <w:t xml:space="preserve"> </w:t>
      </w:r>
      <w:proofErr w:type="spellStart"/>
      <w:r>
        <w:t>Fluxor</w:t>
      </w:r>
      <w:proofErr w:type="spellEnd"/>
      <w:r>
        <w:t>;</w:t>
      </w:r>
    </w:p>
    <w:p w14:paraId="38BA995C" w14:textId="77777777" w:rsidR="006F3A52" w:rsidRDefault="006F3A52" w:rsidP="00E77903">
      <w:pPr>
        <w:pStyle w:val="Code"/>
      </w:pPr>
      <w:r>
        <w:rPr>
          <w:color w:val="0000FF"/>
        </w:rPr>
        <w:t>using</w:t>
      </w:r>
      <w:r>
        <w:t xml:space="preserve"> </w:t>
      </w:r>
      <w:proofErr w:type="spellStart"/>
      <w:r>
        <w:t>Microsoft.AspNetCore.Components</w:t>
      </w:r>
      <w:proofErr w:type="spellEnd"/>
      <w:r>
        <w:t>;</w:t>
      </w:r>
    </w:p>
    <w:p w14:paraId="699A32A4" w14:textId="77777777" w:rsidR="006F3A52" w:rsidRDefault="006F3A52" w:rsidP="00E77903">
      <w:pPr>
        <w:pStyle w:val="Code"/>
      </w:pPr>
      <w:r>
        <w:rPr>
          <w:color w:val="0000FF"/>
        </w:rPr>
        <w:t>using</w:t>
      </w:r>
      <w:r>
        <w:t xml:space="preserve"> </w:t>
      </w:r>
      <w:proofErr w:type="spellStart"/>
      <w:r>
        <w:t>UsingRedux.Shared.Actions</w:t>
      </w:r>
      <w:proofErr w:type="spellEnd"/>
      <w:r>
        <w:t>;</w:t>
      </w:r>
    </w:p>
    <w:p w14:paraId="5B959DB6" w14:textId="77777777" w:rsidR="006F3A52" w:rsidRDefault="006F3A52" w:rsidP="00E77903">
      <w:pPr>
        <w:pStyle w:val="Code"/>
      </w:pPr>
      <w:r>
        <w:rPr>
          <w:color w:val="0000FF"/>
        </w:rPr>
        <w:t>using</w:t>
      </w:r>
      <w:r>
        <w:t xml:space="preserve"> </w:t>
      </w:r>
      <w:proofErr w:type="spellStart"/>
      <w:r>
        <w:t>UsingRedux.Shared.Stores</w:t>
      </w:r>
      <w:proofErr w:type="spellEnd"/>
      <w:r>
        <w:t>;</w:t>
      </w:r>
    </w:p>
    <w:p w14:paraId="15D02AAF" w14:textId="77777777" w:rsidR="006F3A52" w:rsidRDefault="006F3A52" w:rsidP="00E77903">
      <w:pPr>
        <w:pStyle w:val="Code"/>
      </w:pPr>
    </w:p>
    <w:p w14:paraId="6E022DB3" w14:textId="77777777" w:rsidR="006F3A52" w:rsidRDefault="006F3A52" w:rsidP="00E77903">
      <w:pPr>
        <w:pStyle w:val="Code"/>
      </w:pPr>
      <w:r>
        <w:rPr>
          <w:color w:val="0000FF"/>
        </w:rPr>
        <w:t>namespace</w:t>
      </w:r>
      <w:r>
        <w:t xml:space="preserve"> </w:t>
      </w:r>
      <w:proofErr w:type="spellStart"/>
      <w:r>
        <w:t>UsingRedux.Client.Pages</w:t>
      </w:r>
      <w:proofErr w:type="spellEnd"/>
    </w:p>
    <w:p w14:paraId="64A019B8" w14:textId="77777777" w:rsidR="006F3A52" w:rsidRDefault="006F3A52" w:rsidP="00E77903">
      <w:pPr>
        <w:pStyle w:val="Code"/>
      </w:pPr>
      <w:r>
        <w:t>{</w:t>
      </w:r>
    </w:p>
    <w:p w14:paraId="6D07A50C" w14:textId="77777777" w:rsidR="006F3A52" w:rsidRDefault="006F3A52" w:rsidP="00E77903">
      <w:pPr>
        <w:pStyle w:val="Code"/>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Counter</w:t>
      </w:r>
    </w:p>
    <w:p w14:paraId="5953AB34" w14:textId="77777777" w:rsidR="006F3A52" w:rsidRDefault="006F3A52" w:rsidP="00E77903">
      <w:pPr>
        <w:pStyle w:val="Code"/>
      </w:pPr>
      <w:r>
        <w:t xml:space="preserve">  {</w:t>
      </w:r>
    </w:p>
    <w:p w14:paraId="79DBCED1" w14:textId="77777777" w:rsidR="006F3A52" w:rsidRDefault="006F3A52" w:rsidP="00E77903">
      <w:pPr>
        <w:pStyle w:val="Code"/>
      </w:pPr>
      <w:r>
        <w:t xml:space="preserve">    [Inject]</w:t>
      </w:r>
    </w:p>
    <w:p w14:paraId="009A1B78" w14:textId="77777777" w:rsidR="006F3A52" w:rsidRDefault="006F3A52" w:rsidP="00E77903">
      <w:pPr>
        <w:pStyle w:val="Code"/>
      </w:pPr>
      <w:r>
        <w:t xml:space="preserve">    </w:t>
      </w:r>
      <w:r>
        <w:rPr>
          <w:color w:val="0000FF"/>
        </w:rPr>
        <w:t>public</w:t>
      </w:r>
      <w:r>
        <w:t xml:space="preserve"> </w:t>
      </w:r>
      <w:proofErr w:type="spellStart"/>
      <w:r>
        <w:t>IState</w:t>
      </w:r>
      <w:proofErr w:type="spellEnd"/>
      <w:r>
        <w:t xml:space="preserve">&lt;AppStore&gt; State { </w:t>
      </w:r>
      <w:r>
        <w:rPr>
          <w:color w:val="0000FF"/>
        </w:rPr>
        <w:t>get</w:t>
      </w:r>
      <w:r>
        <w:t xml:space="preserve">; </w:t>
      </w:r>
      <w:r>
        <w:rPr>
          <w:color w:val="0000FF"/>
        </w:rPr>
        <w:t>set</w:t>
      </w:r>
      <w:r>
        <w:t xml:space="preserve">; } = </w:t>
      </w:r>
      <w:r>
        <w:rPr>
          <w:color w:val="0000FF"/>
        </w:rPr>
        <w:t>default</w:t>
      </w:r>
      <w:r>
        <w:t>!;</w:t>
      </w:r>
    </w:p>
    <w:p w14:paraId="331C81AB" w14:textId="77777777" w:rsidR="006F3A52" w:rsidRDefault="006F3A52" w:rsidP="00E77903">
      <w:pPr>
        <w:pStyle w:val="Code"/>
      </w:pPr>
    </w:p>
    <w:p w14:paraId="67A74401" w14:textId="77777777" w:rsidR="006F3A52" w:rsidRDefault="006F3A52" w:rsidP="00E77903">
      <w:pPr>
        <w:pStyle w:val="Code"/>
      </w:pPr>
      <w:r>
        <w:t xml:space="preserve">    [Inject]</w:t>
      </w:r>
    </w:p>
    <w:p w14:paraId="16E8B943" w14:textId="77777777" w:rsidR="006F3A52" w:rsidRDefault="006F3A52" w:rsidP="00E77903">
      <w:pPr>
        <w:pStyle w:val="Code"/>
      </w:pPr>
      <w:r>
        <w:t xml:space="preserve">    </w:t>
      </w:r>
      <w:r>
        <w:rPr>
          <w:color w:val="0000FF"/>
        </w:rPr>
        <w:t>public</w:t>
      </w:r>
      <w:r>
        <w:t xml:space="preserve"> </w:t>
      </w:r>
      <w:proofErr w:type="spellStart"/>
      <w:r>
        <w:t>IDispatcher</w:t>
      </w:r>
      <w:proofErr w:type="spellEnd"/>
      <w:r>
        <w:t xml:space="preserve"> Dispatcher { </w:t>
      </w:r>
      <w:r>
        <w:rPr>
          <w:color w:val="0000FF"/>
        </w:rPr>
        <w:t>get</w:t>
      </w:r>
      <w:r>
        <w:t xml:space="preserve">; </w:t>
      </w:r>
      <w:r>
        <w:rPr>
          <w:color w:val="0000FF"/>
        </w:rPr>
        <w:t>set</w:t>
      </w:r>
      <w:r>
        <w:t xml:space="preserve">; } = </w:t>
      </w:r>
      <w:r>
        <w:rPr>
          <w:color w:val="0000FF"/>
        </w:rPr>
        <w:t>default</w:t>
      </w:r>
      <w:r>
        <w:t>!;</w:t>
      </w:r>
    </w:p>
    <w:p w14:paraId="791807DE" w14:textId="77777777" w:rsidR="006F3A52" w:rsidRDefault="006F3A52" w:rsidP="00E77903">
      <w:pPr>
        <w:pStyle w:val="Code"/>
      </w:pPr>
    </w:p>
    <w:p w14:paraId="29F2C942" w14:textId="77777777" w:rsidR="006F3A52" w:rsidRDefault="006F3A52" w:rsidP="00E77903">
      <w:pPr>
        <w:pStyle w:val="Code"/>
      </w:pPr>
      <w:r>
        <w:t xml:space="preserve">    </w:t>
      </w:r>
      <w:r>
        <w:rPr>
          <w:color w:val="0000FF"/>
        </w:rPr>
        <w:t>public</w:t>
      </w:r>
      <w:r>
        <w:t xml:space="preserve"> AppStore </w:t>
      </w:r>
      <w:proofErr w:type="spellStart"/>
      <w:r>
        <w:t>AppStore</w:t>
      </w:r>
      <w:proofErr w:type="spellEnd"/>
      <w:r>
        <w:t xml:space="preserve"> =&gt; </w:t>
      </w:r>
      <w:proofErr w:type="spellStart"/>
      <w:r>
        <w:t>State.Value</w:t>
      </w:r>
      <w:proofErr w:type="spellEnd"/>
      <w:r>
        <w:t>;</w:t>
      </w:r>
    </w:p>
    <w:p w14:paraId="621FBB52" w14:textId="77777777" w:rsidR="006F3A52" w:rsidRDefault="006F3A52" w:rsidP="00E77903">
      <w:pPr>
        <w:pStyle w:val="Code"/>
      </w:pPr>
    </w:p>
    <w:p w14:paraId="76622A87" w14:textId="77777777" w:rsidR="006F3A52" w:rsidRDefault="006F3A52" w:rsidP="00E77903">
      <w:pPr>
        <w:pStyle w:val="Code"/>
      </w:pPr>
      <w:r>
        <w:t xml:space="preserve">    </w:t>
      </w:r>
      <w:r>
        <w:rPr>
          <w:color w:val="0000FF"/>
        </w:rPr>
        <w:t>public</w:t>
      </w:r>
      <w:r>
        <w:t xml:space="preserve"> </w:t>
      </w:r>
      <w:r>
        <w:rPr>
          <w:color w:val="0000FF"/>
        </w:rPr>
        <w:t>void</w:t>
      </w:r>
      <w:r>
        <w:t xml:space="preserve"> </w:t>
      </w:r>
      <w:proofErr w:type="spellStart"/>
      <w:r>
        <w:t>IncrementCounter</w:t>
      </w:r>
      <w:proofErr w:type="spellEnd"/>
      <w:r>
        <w:t>()</w:t>
      </w:r>
    </w:p>
    <w:p w14:paraId="2F0672E8" w14:textId="77777777" w:rsidR="006F3A52" w:rsidRDefault="006F3A52" w:rsidP="00E77903">
      <w:pPr>
        <w:pStyle w:val="Code"/>
      </w:pPr>
      <w:r>
        <w:t xml:space="preserve">    {</w:t>
      </w:r>
    </w:p>
    <w:p w14:paraId="2572FD7B" w14:textId="77777777" w:rsidR="006F3A52" w:rsidRDefault="006F3A52" w:rsidP="00E77903">
      <w:pPr>
        <w:pStyle w:val="Code"/>
      </w:pPr>
      <w:r>
        <w:t xml:space="preserve">      </w:t>
      </w:r>
      <w:r>
        <w:rPr>
          <w:color w:val="0000FF"/>
        </w:rPr>
        <w:t>var</w:t>
      </w:r>
      <w:r>
        <w:t xml:space="preserve"> action = </w:t>
      </w:r>
      <w:r>
        <w:rPr>
          <w:color w:val="0000FF"/>
        </w:rPr>
        <w:t>new</w:t>
      </w:r>
      <w:r>
        <w:t xml:space="preserve"> </w:t>
      </w:r>
      <w:proofErr w:type="spellStart"/>
      <w:r>
        <w:t>IncrementCounterAction</w:t>
      </w:r>
      <w:proofErr w:type="spellEnd"/>
      <w:r>
        <w:t>();</w:t>
      </w:r>
    </w:p>
    <w:p w14:paraId="4773314C" w14:textId="77777777" w:rsidR="006F3A52" w:rsidRDefault="006F3A52" w:rsidP="00E77903">
      <w:pPr>
        <w:pStyle w:val="Code"/>
      </w:pPr>
      <w:r>
        <w:t xml:space="preserve">      </w:t>
      </w:r>
      <w:proofErr w:type="spellStart"/>
      <w:r>
        <w:t>Dispatcher.Dispatch</w:t>
      </w:r>
      <w:proofErr w:type="spellEnd"/>
      <w:r>
        <w:t>(action);</w:t>
      </w:r>
    </w:p>
    <w:p w14:paraId="293713BE" w14:textId="77777777" w:rsidR="006F3A52" w:rsidRDefault="006F3A52" w:rsidP="00E77903">
      <w:pPr>
        <w:pStyle w:val="Code"/>
      </w:pPr>
      <w:r>
        <w:t xml:space="preserve">    }</w:t>
      </w:r>
    </w:p>
    <w:p w14:paraId="40FD1F6A" w14:textId="77777777" w:rsidR="006F3A52" w:rsidRDefault="006F3A52" w:rsidP="00E77903">
      <w:pPr>
        <w:pStyle w:val="Code"/>
      </w:pPr>
      <w:r>
        <w:t xml:space="preserve">  }</w:t>
      </w:r>
    </w:p>
    <w:p w14:paraId="49AAF29C" w14:textId="77777777" w:rsidR="006F3A52" w:rsidRDefault="006F3A52" w:rsidP="00E77903">
      <w:pPr>
        <w:pStyle w:val="Code"/>
      </w:pPr>
      <w:r>
        <w:t>}</w:t>
      </w:r>
    </w:p>
    <w:p w14:paraId="45328584" w14:textId="67EC5FC1" w:rsidR="006F3A52" w:rsidRDefault="00E77903" w:rsidP="003F04C5">
      <w:pPr>
        <w:pStyle w:val="BodyText"/>
      </w:pPr>
      <w:r>
        <w:t xml:space="preserve">Update the Counter so the button calls the </w:t>
      </w:r>
      <w:proofErr w:type="spellStart"/>
      <w:r w:rsidRPr="00E77903">
        <w:rPr>
          <w:rStyle w:val="CodeInline"/>
        </w:rPr>
        <w:t>IncrementCounter</w:t>
      </w:r>
      <w:proofErr w:type="spellEnd"/>
      <w:r>
        <w:t xml:space="preserve"> method when clicked as in Listing 11-</w:t>
      </w:r>
      <w:r w:rsidR="00AB0BF1">
        <w:t>23</w:t>
      </w:r>
      <w:r>
        <w:t>.</w:t>
      </w:r>
    </w:p>
    <w:p w14:paraId="59D232AE" w14:textId="0381C1B9" w:rsidR="00E77903" w:rsidRDefault="00E77903" w:rsidP="006B2B59">
      <w:pPr>
        <w:pStyle w:val="Caption"/>
      </w:pPr>
      <w:r>
        <w:t>Listing 11-</w:t>
      </w:r>
      <w:r w:rsidR="00AB0BF1">
        <w:t>23</w:t>
      </w:r>
      <w:r>
        <w:t>. Making the Counter Button Work</w:t>
      </w:r>
    </w:p>
    <w:p w14:paraId="41C1FA26" w14:textId="77777777" w:rsidR="00E77903" w:rsidRDefault="00E77903" w:rsidP="00E77903">
      <w:pPr>
        <w:pStyle w:val="Code"/>
      </w:pPr>
      <w:r>
        <w:rPr>
          <w:highlight w:val="yellow"/>
        </w:rPr>
        <w:t>@inherits</w:t>
      </w:r>
      <w:r>
        <w:t xml:space="preserve"> </w:t>
      </w:r>
      <w:proofErr w:type="spellStart"/>
      <w:r>
        <w:t>Fluxor.Blazor.Web.Components.</w:t>
      </w:r>
      <w:r>
        <w:rPr>
          <w:color w:val="2B91AF"/>
        </w:rPr>
        <w:t>FluxorComponent</w:t>
      </w:r>
      <w:proofErr w:type="spellEnd"/>
    </w:p>
    <w:p w14:paraId="49A66C7B" w14:textId="77777777" w:rsidR="00E77903" w:rsidRDefault="00E77903" w:rsidP="00E77903">
      <w:pPr>
        <w:pStyle w:val="Code"/>
      </w:pPr>
      <w:r>
        <w:rPr>
          <w:highlight w:val="yellow"/>
        </w:rPr>
        <w:t>@page</w:t>
      </w:r>
      <w:r>
        <w:t xml:space="preserve"> </w:t>
      </w:r>
      <w:r>
        <w:rPr>
          <w:color w:val="A31515"/>
        </w:rPr>
        <w:t>"/counter"</w:t>
      </w:r>
    </w:p>
    <w:p w14:paraId="109C7B03" w14:textId="77777777" w:rsidR="00E77903" w:rsidRDefault="00E77903" w:rsidP="00E77903">
      <w:pPr>
        <w:pStyle w:val="Code"/>
      </w:pPr>
    </w:p>
    <w:p w14:paraId="5E27CAC6" w14:textId="77777777" w:rsidR="00E77903" w:rsidRDefault="00E77903" w:rsidP="00E77903">
      <w:pPr>
        <w:pStyle w:val="Code"/>
      </w:pPr>
      <w:r>
        <w:rPr>
          <w:color w:val="0000FF"/>
        </w:rPr>
        <w:t>&lt;</w:t>
      </w:r>
      <w:r>
        <w:rPr>
          <w:color w:val="800000"/>
        </w:rPr>
        <w:t>h1</w:t>
      </w:r>
      <w:r>
        <w:rPr>
          <w:color w:val="0000FF"/>
        </w:rPr>
        <w:t>&gt;</w:t>
      </w:r>
      <w:r>
        <w:t>Counter</w:t>
      </w:r>
      <w:r>
        <w:rPr>
          <w:color w:val="0000FF"/>
        </w:rPr>
        <w:t>&lt;/</w:t>
      </w:r>
      <w:r>
        <w:rPr>
          <w:color w:val="800000"/>
        </w:rPr>
        <w:t>h1</w:t>
      </w:r>
      <w:r>
        <w:rPr>
          <w:color w:val="0000FF"/>
        </w:rPr>
        <w:t>&gt;</w:t>
      </w:r>
    </w:p>
    <w:p w14:paraId="379AFFF9" w14:textId="77777777" w:rsidR="00E77903" w:rsidRDefault="00E77903" w:rsidP="00E77903">
      <w:pPr>
        <w:pStyle w:val="Code"/>
      </w:pPr>
    </w:p>
    <w:p w14:paraId="505AB877" w14:textId="77777777" w:rsidR="00E77903" w:rsidRDefault="00E77903" w:rsidP="00E77903">
      <w:pPr>
        <w:pStyle w:val="Code"/>
      </w:pPr>
      <w:r>
        <w:rPr>
          <w:color w:val="0000FF"/>
        </w:rPr>
        <w:t>&lt;</w:t>
      </w:r>
      <w:r>
        <w:rPr>
          <w:color w:val="800000"/>
        </w:rPr>
        <w:t>p</w:t>
      </w:r>
      <w:r>
        <w:rPr>
          <w:color w:val="0000FF"/>
        </w:rPr>
        <w:t>&gt;</w:t>
      </w:r>
      <w:r>
        <w:t xml:space="preserve">Current count: </w:t>
      </w:r>
      <w:r>
        <w:rPr>
          <w:highlight w:val="yellow"/>
        </w:rPr>
        <w:t>@</w:t>
      </w:r>
      <w:r>
        <w:t>AppStore.ClickCounter</w:t>
      </w:r>
      <w:r>
        <w:rPr>
          <w:color w:val="0000FF"/>
        </w:rPr>
        <w:t>&lt;/</w:t>
      </w:r>
      <w:r>
        <w:rPr>
          <w:color w:val="800000"/>
        </w:rPr>
        <w:t>p</w:t>
      </w:r>
      <w:r>
        <w:rPr>
          <w:color w:val="0000FF"/>
        </w:rPr>
        <w:t>&gt;</w:t>
      </w:r>
    </w:p>
    <w:p w14:paraId="4363923C" w14:textId="77777777" w:rsidR="00E77903" w:rsidRDefault="00E77903" w:rsidP="00E77903">
      <w:pPr>
        <w:pStyle w:val="Code"/>
      </w:pPr>
    </w:p>
    <w:p w14:paraId="32E8756D" w14:textId="77777777" w:rsidR="00E77903" w:rsidRDefault="00E77903" w:rsidP="00E77903">
      <w:pPr>
        <w:pStyle w:val="Code"/>
        <w:rPr>
          <w:color w:val="0000FF"/>
        </w:rPr>
      </w:pPr>
      <w:r>
        <w:rPr>
          <w:color w:val="0000FF"/>
        </w:rPr>
        <w:t>&lt;</w:t>
      </w:r>
      <w:r>
        <w:rPr>
          <w:color w:val="800000"/>
        </w:rPr>
        <w:t>button</w:t>
      </w:r>
      <w:r>
        <w:t xml:space="preserve"> </w:t>
      </w:r>
      <w:r>
        <w:rPr>
          <w:color w:val="FF0000"/>
        </w:rPr>
        <w:t>class</w:t>
      </w:r>
      <w:r>
        <w:rPr>
          <w:color w:val="0000FF"/>
        </w:rPr>
        <w:t>="</w:t>
      </w:r>
      <w:proofErr w:type="spellStart"/>
      <w:r>
        <w:rPr>
          <w:color w:val="0000FF"/>
        </w:rPr>
        <w:t>btn</w:t>
      </w:r>
      <w:proofErr w:type="spellEnd"/>
      <w:r>
        <w:rPr>
          <w:color w:val="0000FF"/>
        </w:rPr>
        <w:t xml:space="preserve"> </w:t>
      </w:r>
      <w:proofErr w:type="spellStart"/>
      <w:r>
        <w:rPr>
          <w:color w:val="0000FF"/>
        </w:rPr>
        <w:t>btn</w:t>
      </w:r>
      <w:proofErr w:type="spellEnd"/>
      <w:r>
        <w:rPr>
          <w:color w:val="0000FF"/>
        </w:rPr>
        <w:t>-primary"</w:t>
      </w:r>
      <w:r>
        <w:t xml:space="preserve"> </w:t>
      </w:r>
      <w:r>
        <w:rPr>
          <w:highlight w:val="yellow"/>
        </w:rPr>
        <w:t>@</w:t>
      </w:r>
      <w:r>
        <w:rPr>
          <w:b/>
          <w:color w:val="800080"/>
        </w:rPr>
        <w:t>onclick</w:t>
      </w:r>
      <w:r>
        <w:rPr>
          <w:color w:val="0000FF"/>
        </w:rPr>
        <w:t>="</w:t>
      </w:r>
      <w:r>
        <w:t>IncrementCounter</w:t>
      </w:r>
      <w:r>
        <w:rPr>
          <w:color w:val="0000FF"/>
        </w:rPr>
        <w:t>"&gt;</w:t>
      </w:r>
    </w:p>
    <w:p w14:paraId="0AEC233B" w14:textId="77777777" w:rsidR="00E77903" w:rsidRDefault="00E77903" w:rsidP="00E77903">
      <w:pPr>
        <w:pStyle w:val="Code"/>
      </w:pPr>
      <w:r>
        <w:rPr>
          <w:color w:val="0000FF"/>
        </w:rPr>
        <w:t xml:space="preserve">  </w:t>
      </w:r>
      <w:r>
        <w:t>Click me</w:t>
      </w:r>
    </w:p>
    <w:p w14:paraId="5DEDDBF1" w14:textId="201034CD" w:rsidR="00E77903" w:rsidRDefault="00E77903" w:rsidP="00E77903">
      <w:pPr>
        <w:pStyle w:val="Code"/>
      </w:pPr>
      <w:r>
        <w:rPr>
          <w:color w:val="0000FF"/>
        </w:rPr>
        <w:t>&lt;/</w:t>
      </w:r>
      <w:r>
        <w:rPr>
          <w:color w:val="800000"/>
        </w:rPr>
        <w:t>button</w:t>
      </w:r>
      <w:r>
        <w:rPr>
          <w:color w:val="0000FF"/>
        </w:rPr>
        <w:t>&gt;</w:t>
      </w:r>
    </w:p>
    <w:p w14:paraId="08526AD6" w14:textId="7B719E1C" w:rsidR="00E77903" w:rsidRDefault="00DF2F8A" w:rsidP="003F04C5">
      <w:pPr>
        <w:pStyle w:val="BodyText"/>
      </w:pPr>
      <w:r>
        <w:t>Run the application and click the button on the Counter component. It should increment!</w:t>
      </w:r>
    </w:p>
    <w:p w14:paraId="50CB9C92" w14:textId="6116FA51" w:rsidR="00DF2F8A" w:rsidRPr="00DF2F8A" w:rsidRDefault="002B06C2" w:rsidP="002B06C2">
      <w:pPr>
        <w:pStyle w:val="Heading1"/>
      </w:pPr>
      <w:r>
        <w:t>Redux Effects</w:t>
      </w:r>
    </w:p>
    <w:p w14:paraId="1A825C6C" w14:textId="3E9BEA26" w:rsidR="00036220" w:rsidRDefault="002B06C2" w:rsidP="003F04C5">
      <w:pPr>
        <w:pStyle w:val="BodyText"/>
      </w:pPr>
      <w:r>
        <w:t xml:space="preserve">What if we need to call an asynchronous method? Do we call it in the reducer? No! Since reducers are synchronous calling the asynchronous method would either block the reducer, or return without the required result. To solve this redux uses effects, which are asynchronous and function through use of actions and reducers. With effects we will use two actions, one to start the effect asynchronously, and when the effect is done it uses another action to dispatch the result. The best way to understand effects is with an example, so let us implement the </w:t>
      </w:r>
      <w:proofErr w:type="spellStart"/>
      <w:r>
        <w:t>FetchData</w:t>
      </w:r>
      <w:proofErr w:type="spellEnd"/>
      <w:r>
        <w:t xml:space="preserve"> component with redux.</w:t>
      </w:r>
    </w:p>
    <w:p w14:paraId="7E72791C" w14:textId="4474C2FE" w:rsidR="002B06C2" w:rsidRDefault="002B06C2" w:rsidP="002B06C2">
      <w:pPr>
        <w:pStyle w:val="Heading2"/>
      </w:pPr>
      <w:r>
        <w:lastRenderedPageBreak/>
        <w:t>Adding the first action</w:t>
      </w:r>
    </w:p>
    <w:p w14:paraId="4E696B74" w14:textId="470CBA5B" w:rsidR="002B06C2" w:rsidRDefault="002B06C2" w:rsidP="003F04C5">
      <w:pPr>
        <w:pStyle w:val="BodyText"/>
      </w:pPr>
      <w:r>
        <w:t>Start by adding another action which will initiate the asynchronous call</w:t>
      </w:r>
      <w:r w:rsidR="00400115">
        <w:t xml:space="preserve"> to fetch the weather forecasts</w:t>
      </w:r>
      <w:r>
        <w:t xml:space="preserve">. </w:t>
      </w:r>
      <w:r w:rsidR="00400115">
        <w:t>I</w:t>
      </w:r>
      <w:r>
        <w:t xml:space="preserve">nside the Actions folder of the shared project add the </w:t>
      </w:r>
      <w:proofErr w:type="spellStart"/>
      <w:r w:rsidRPr="002B06C2">
        <w:rPr>
          <w:rStyle w:val="CodeInline"/>
        </w:rPr>
        <w:t>FetchDataAction</w:t>
      </w:r>
      <w:proofErr w:type="spellEnd"/>
      <w:r>
        <w:t xml:space="preserve"> record from Listing 11-</w:t>
      </w:r>
      <w:r w:rsidR="00AB0BF1">
        <w:t>24</w:t>
      </w:r>
      <w:r>
        <w:t>.</w:t>
      </w:r>
    </w:p>
    <w:p w14:paraId="48320019" w14:textId="01C94EAF" w:rsidR="002B06C2" w:rsidRDefault="002B06C2" w:rsidP="006B2B59">
      <w:pPr>
        <w:pStyle w:val="Caption"/>
      </w:pPr>
      <w:r>
        <w:t>Listing 11-</w:t>
      </w:r>
      <w:r w:rsidR="00AB0BF1">
        <w:t>24</w:t>
      </w:r>
      <w:r>
        <w:t>. The FetchDataAction record</w:t>
      </w:r>
    </w:p>
    <w:p w14:paraId="0312A3A9" w14:textId="77777777" w:rsidR="002B06C2" w:rsidRDefault="002B06C2" w:rsidP="002B06C2">
      <w:pPr>
        <w:pStyle w:val="Code"/>
      </w:pPr>
      <w:r>
        <w:rPr>
          <w:color w:val="0000FF"/>
        </w:rPr>
        <w:t>namespace</w:t>
      </w:r>
      <w:r>
        <w:t xml:space="preserve"> </w:t>
      </w:r>
      <w:proofErr w:type="spellStart"/>
      <w:r>
        <w:t>UsingRedux.Shared.Actions</w:t>
      </w:r>
      <w:proofErr w:type="spellEnd"/>
    </w:p>
    <w:p w14:paraId="7D1D3EFE" w14:textId="77777777" w:rsidR="002B06C2" w:rsidRDefault="002B06C2" w:rsidP="002B06C2">
      <w:pPr>
        <w:pStyle w:val="Code"/>
      </w:pPr>
      <w:r>
        <w:t>{</w:t>
      </w:r>
    </w:p>
    <w:p w14:paraId="660683BE" w14:textId="77777777" w:rsidR="002B06C2" w:rsidRDefault="002B06C2" w:rsidP="002B06C2">
      <w:pPr>
        <w:pStyle w:val="Code"/>
      </w:pPr>
      <w:r>
        <w:t xml:space="preserve">  </w:t>
      </w:r>
      <w:r>
        <w:rPr>
          <w:color w:val="0000FF"/>
        </w:rPr>
        <w:t>public</w:t>
      </w:r>
      <w:r>
        <w:t xml:space="preserve"> </w:t>
      </w:r>
      <w:r>
        <w:rPr>
          <w:color w:val="0000FF"/>
        </w:rPr>
        <w:t>record</w:t>
      </w:r>
      <w:r>
        <w:t xml:space="preserve"> </w:t>
      </w:r>
      <w:proofErr w:type="spellStart"/>
      <w:r>
        <w:rPr>
          <w:color w:val="2B91AF"/>
        </w:rPr>
        <w:t>FetchDataAction</w:t>
      </w:r>
      <w:proofErr w:type="spellEnd"/>
      <w:r>
        <w:t>;</w:t>
      </w:r>
    </w:p>
    <w:p w14:paraId="22F90F54" w14:textId="77777777" w:rsidR="002B06C2" w:rsidRDefault="002B06C2" w:rsidP="002B06C2">
      <w:pPr>
        <w:pStyle w:val="Code"/>
      </w:pPr>
      <w:r>
        <w:t>}</w:t>
      </w:r>
    </w:p>
    <w:p w14:paraId="443A0BB4" w14:textId="13B51683" w:rsidR="002B06C2" w:rsidRDefault="002B06C2" w:rsidP="003F04C5">
      <w:pPr>
        <w:pStyle w:val="BodyText"/>
      </w:pPr>
      <w:r>
        <w:t xml:space="preserve">Add a new </w:t>
      </w:r>
      <w:proofErr w:type="spellStart"/>
      <w:r w:rsidR="00BD3CC4">
        <w:t>FetchData.razor.cs</w:t>
      </w:r>
      <w:proofErr w:type="spellEnd"/>
      <w:r w:rsidR="00BD3CC4">
        <w:t xml:space="preserve"> </w:t>
      </w:r>
      <w:r>
        <w:t xml:space="preserve">file to the Pages folder of the client project to implement the </w:t>
      </w:r>
      <w:proofErr w:type="spellStart"/>
      <w:r>
        <w:t>FetchData</w:t>
      </w:r>
      <w:proofErr w:type="spellEnd"/>
      <w:r>
        <w:t xml:space="preserve"> component as in Listing 11-</w:t>
      </w:r>
      <w:r w:rsidR="00AB0BF1">
        <w:t>25</w:t>
      </w:r>
      <w:r>
        <w:t xml:space="preserve">. Again we inject the store and dispatcher, and we dispatch the </w:t>
      </w:r>
      <w:proofErr w:type="spellStart"/>
      <w:r w:rsidRPr="00BD3CC4">
        <w:rPr>
          <w:rStyle w:val="CodeInline"/>
        </w:rPr>
        <w:t>FetchDataAction</w:t>
      </w:r>
      <w:proofErr w:type="spellEnd"/>
      <w:r>
        <w:t xml:space="preserve"> in the </w:t>
      </w:r>
      <w:proofErr w:type="spellStart"/>
      <w:r w:rsidRPr="00BD3CC4">
        <w:rPr>
          <w:rStyle w:val="CodeInline"/>
        </w:rPr>
        <w:t>OnInitialized</w:t>
      </w:r>
      <w:proofErr w:type="spellEnd"/>
      <w:r>
        <w:t xml:space="preserve"> life-cycle method.</w:t>
      </w:r>
      <w:r w:rsidR="00400115">
        <w:t xml:space="preserve"> Don’t forget to call the base class’s </w:t>
      </w:r>
      <w:proofErr w:type="spellStart"/>
      <w:r w:rsidR="00400115" w:rsidRPr="00400115">
        <w:rPr>
          <w:rStyle w:val="CodeInline"/>
        </w:rPr>
        <w:t>OnInitialized</w:t>
      </w:r>
      <w:proofErr w:type="spellEnd"/>
      <w:r w:rsidR="00400115" w:rsidRPr="00400115">
        <w:rPr>
          <w:rStyle w:val="CodeInline"/>
        </w:rPr>
        <w:t xml:space="preserve"> </w:t>
      </w:r>
      <w:r w:rsidR="00400115">
        <w:t>method!</w:t>
      </w:r>
    </w:p>
    <w:p w14:paraId="54EF33B5" w14:textId="3963A765" w:rsidR="002B06C2" w:rsidRDefault="002B06C2" w:rsidP="006B2B59">
      <w:pPr>
        <w:pStyle w:val="Caption"/>
      </w:pPr>
      <w:r>
        <w:t>Listing 11-</w:t>
      </w:r>
      <w:r w:rsidR="00AB0BF1">
        <w:t>25</w:t>
      </w:r>
      <w:r>
        <w:t>. The FetchData Component’s Code</w:t>
      </w:r>
    </w:p>
    <w:p w14:paraId="3EC01C05" w14:textId="77777777" w:rsidR="00BD3CC4" w:rsidRDefault="00BD3CC4" w:rsidP="00BD3CC4">
      <w:pPr>
        <w:pStyle w:val="Code"/>
      </w:pPr>
      <w:r>
        <w:rPr>
          <w:color w:val="0000FF"/>
        </w:rPr>
        <w:t>using</w:t>
      </w:r>
      <w:r>
        <w:t xml:space="preserve"> </w:t>
      </w:r>
      <w:proofErr w:type="spellStart"/>
      <w:r>
        <w:t>Fluxor</w:t>
      </w:r>
      <w:proofErr w:type="spellEnd"/>
      <w:r>
        <w:t>;</w:t>
      </w:r>
    </w:p>
    <w:p w14:paraId="6AFFB791" w14:textId="77777777" w:rsidR="00BD3CC4" w:rsidRDefault="00BD3CC4" w:rsidP="00BD3CC4">
      <w:pPr>
        <w:pStyle w:val="Code"/>
      </w:pPr>
      <w:r>
        <w:rPr>
          <w:color w:val="0000FF"/>
        </w:rPr>
        <w:t>using</w:t>
      </w:r>
      <w:r>
        <w:t xml:space="preserve"> </w:t>
      </w:r>
      <w:proofErr w:type="spellStart"/>
      <w:r>
        <w:t>Microsoft.AspNetCore.Components</w:t>
      </w:r>
      <w:proofErr w:type="spellEnd"/>
      <w:r>
        <w:t>;</w:t>
      </w:r>
    </w:p>
    <w:p w14:paraId="6F322804" w14:textId="77777777" w:rsidR="00BD3CC4" w:rsidRDefault="00BD3CC4" w:rsidP="00BD3CC4">
      <w:pPr>
        <w:pStyle w:val="Code"/>
      </w:pPr>
      <w:r>
        <w:rPr>
          <w:color w:val="0000FF"/>
        </w:rPr>
        <w:t>using</w:t>
      </w:r>
      <w:r>
        <w:t xml:space="preserve"> </w:t>
      </w:r>
      <w:proofErr w:type="spellStart"/>
      <w:r>
        <w:t>UsingRedux.Shared.Actions</w:t>
      </w:r>
      <w:proofErr w:type="spellEnd"/>
      <w:r>
        <w:t>;</w:t>
      </w:r>
    </w:p>
    <w:p w14:paraId="7236027C" w14:textId="77777777" w:rsidR="00BD3CC4" w:rsidRDefault="00BD3CC4" w:rsidP="00BD3CC4">
      <w:pPr>
        <w:pStyle w:val="Code"/>
      </w:pPr>
      <w:r>
        <w:rPr>
          <w:color w:val="0000FF"/>
        </w:rPr>
        <w:t>using</w:t>
      </w:r>
      <w:r>
        <w:t xml:space="preserve"> </w:t>
      </w:r>
      <w:proofErr w:type="spellStart"/>
      <w:r>
        <w:t>UsingRedux.Shared.Stores</w:t>
      </w:r>
      <w:proofErr w:type="spellEnd"/>
      <w:r>
        <w:t>;</w:t>
      </w:r>
    </w:p>
    <w:p w14:paraId="1D0A3194" w14:textId="77777777" w:rsidR="00BD3CC4" w:rsidRDefault="00BD3CC4" w:rsidP="00BD3CC4">
      <w:pPr>
        <w:pStyle w:val="Code"/>
      </w:pPr>
    </w:p>
    <w:p w14:paraId="2B1CCF36" w14:textId="77777777" w:rsidR="00BD3CC4" w:rsidRDefault="00BD3CC4" w:rsidP="00BD3CC4">
      <w:pPr>
        <w:pStyle w:val="Code"/>
      </w:pPr>
      <w:r>
        <w:rPr>
          <w:color w:val="0000FF"/>
        </w:rPr>
        <w:t>namespace</w:t>
      </w:r>
      <w:r>
        <w:t xml:space="preserve"> </w:t>
      </w:r>
      <w:proofErr w:type="spellStart"/>
      <w:r>
        <w:t>UsingRedux.Client.Pages</w:t>
      </w:r>
      <w:proofErr w:type="spellEnd"/>
    </w:p>
    <w:p w14:paraId="0B46194C" w14:textId="77777777" w:rsidR="00BD3CC4" w:rsidRDefault="00BD3CC4" w:rsidP="00BD3CC4">
      <w:pPr>
        <w:pStyle w:val="Code"/>
      </w:pPr>
      <w:r>
        <w:t>{</w:t>
      </w:r>
    </w:p>
    <w:p w14:paraId="1B452173" w14:textId="77777777" w:rsidR="00BD3CC4" w:rsidRDefault="00BD3CC4" w:rsidP="00BD3CC4">
      <w:pPr>
        <w:pStyle w:val="Code"/>
      </w:pPr>
      <w:r>
        <w:t xml:space="preserve">  </w:t>
      </w:r>
      <w:r>
        <w:rPr>
          <w:color w:val="0000FF"/>
        </w:rPr>
        <w:t>public</w:t>
      </w:r>
      <w:r>
        <w:t xml:space="preserve"> </w:t>
      </w:r>
      <w:r>
        <w:rPr>
          <w:color w:val="0000FF"/>
        </w:rPr>
        <w:t>partial</w:t>
      </w:r>
      <w:r>
        <w:t xml:space="preserve"> </w:t>
      </w:r>
      <w:r>
        <w:rPr>
          <w:color w:val="0000FF"/>
        </w:rPr>
        <w:t>class</w:t>
      </w:r>
      <w:r>
        <w:t xml:space="preserve"> </w:t>
      </w:r>
      <w:proofErr w:type="spellStart"/>
      <w:r>
        <w:rPr>
          <w:color w:val="2B91AF"/>
        </w:rPr>
        <w:t>FetchData</w:t>
      </w:r>
      <w:proofErr w:type="spellEnd"/>
    </w:p>
    <w:p w14:paraId="4620EC07" w14:textId="77777777" w:rsidR="00BD3CC4" w:rsidRDefault="00BD3CC4" w:rsidP="00BD3CC4">
      <w:pPr>
        <w:pStyle w:val="Code"/>
      </w:pPr>
      <w:r>
        <w:t xml:space="preserve">  {</w:t>
      </w:r>
    </w:p>
    <w:p w14:paraId="780BABAC" w14:textId="77777777" w:rsidR="00BD3CC4" w:rsidRDefault="00BD3CC4" w:rsidP="00BD3CC4">
      <w:pPr>
        <w:pStyle w:val="Code"/>
      </w:pPr>
      <w:r>
        <w:t xml:space="preserve">    [Inject]</w:t>
      </w:r>
    </w:p>
    <w:p w14:paraId="72C5CB3C" w14:textId="77777777" w:rsidR="00BD3CC4" w:rsidRDefault="00BD3CC4" w:rsidP="00BD3CC4">
      <w:pPr>
        <w:pStyle w:val="Code"/>
      </w:pPr>
      <w:r>
        <w:t xml:space="preserve">    </w:t>
      </w:r>
      <w:r>
        <w:rPr>
          <w:color w:val="0000FF"/>
        </w:rPr>
        <w:t>public</w:t>
      </w:r>
      <w:r>
        <w:t xml:space="preserve"> </w:t>
      </w:r>
      <w:proofErr w:type="spellStart"/>
      <w:r>
        <w:t>IState</w:t>
      </w:r>
      <w:proofErr w:type="spellEnd"/>
      <w:r>
        <w:t xml:space="preserve">&lt;AppStore&gt; State { </w:t>
      </w:r>
      <w:r>
        <w:rPr>
          <w:color w:val="0000FF"/>
        </w:rPr>
        <w:t>get</w:t>
      </w:r>
      <w:r>
        <w:t xml:space="preserve">; </w:t>
      </w:r>
      <w:r>
        <w:rPr>
          <w:color w:val="0000FF"/>
        </w:rPr>
        <w:t>set</w:t>
      </w:r>
      <w:r>
        <w:t xml:space="preserve">; } = </w:t>
      </w:r>
      <w:r>
        <w:rPr>
          <w:color w:val="0000FF"/>
        </w:rPr>
        <w:t>default</w:t>
      </w:r>
      <w:r>
        <w:t>!;</w:t>
      </w:r>
    </w:p>
    <w:p w14:paraId="2912B06A" w14:textId="77777777" w:rsidR="00BD3CC4" w:rsidRDefault="00BD3CC4" w:rsidP="00BD3CC4">
      <w:pPr>
        <w:pStyle w:val="Code"/>
      </w:pPr>
    </w:p>
    <w:p w14:paraId="4D069079" w14:textId="77777777" w:rsidR="00BD3CC4" w:rsidRDefault="00BD3CC4" w:rsidP="00BD3CC4">
      <w:pPr>
        <w:pStyle w:val="Code"/>
      </w:pPr>
      <w:r>
        <w:t xml:space="preserve">    [Inject]</w:t>
      </w:r>
    </w:p>
    <w:p w14:paraId="0FE1541E" w14:textId="77777777" w:rsidR="00BD3CC4" w:rsidRDefault="00BD3CC4" w:rsidP="00BD3CC4">
      <w:pPr>
        <w:pStyle w:val="Code"/>
      </w:pPr>
      <w:r>
        <w:t xml:space="preserve">    </w:t>
      </w:r>
      <w:r>
        <w:rPr>
          <w:color w:val="0000FF"/>
        </w:rPr>
        <w:t>public</w:t>
      </w:r>
      <w:r>
        <w:t xml:space="preserve"> </w:t>
      </w:r>
      <w:proofErr w:type="spellStart"/>
      <w:r>
        <w:t>IDispatcher</w:t>
      </w:r>
      <w:proofErr w:type="spellEnd"/>
      <w:r>
        <w:t xml:space="preserve"> Dispatcher { </w:t>
      </w:r>
      <w:r>
        <w:rPr>
          <w:color w:val="0000FF"/>
        </w:rPr>
        <w:t>get</w:t>
      </w:r>
      <w:r>
        <w:t xml:space="preserve">; </w:t>
      </w:r>
      <w:r>
        <w:rPr>
          <w:color w:val="0000FF"/>
        </w:rPr>
        <w:t>set</w:t>
      </w:r>
      <w:r>
        <w:t xml:space="preserve">; } = </w:t>
      </w:r>
      <w:r>
        <w:rPr>
          <w:color w:val="0000FF"/>
        </w:rPr>
        <w:t>default</w:t>
      </w:r>
      <w:r>
        <w:t>!;</w:t>
      </w:r>
    </w:p>
    <w:p w14:paraId="5264B46D" w14:textId="77777777" w:rsidR="00BD3CC4" w:rsidRDefault="00BD3CC4" w:rsidP="00BD3CC4">
      <w:pPr>
        <w:pStyle w:val="Code"/>
      </w:pPr>
    </w:p>
    <w:p w14:paraId="7C6A95E8" w14:textId="77777777" w:rsidR="00BD3CC4" w:rsidRDefault="00BD3CC4" w:rsidP="00BD3CC4">
      <w:pPr>
        <w:pStyle w:val="Code"/>
      </w:pPr>
      <w:r>
        <w:t xml:space="preserve">    </w:t>
      </w:r>
      <w:r>
        <w:rPr>
          <w:color w:val="0000FF"/>
        </w:rPr>
        <w:t>public</w:t>
      </w:r>
      <w:r>
        <w:t xml:space="preserve"> AppStore </w:t>
      </w:r>
      <w:proofErr w:type="spellStart"/>
      <w:r>
        <w:t>AppStore</w:t>
      </w:r>
      <w:proofErr w:type="spellEnd"/>
      <w:r>
        <w:t xml:space="preserve"> =&gt; </w:t>
      </w:r>
      <w:proofErr w:type="spellStart"/>
      <w:r>
        <w:t>State.Value</w:t>
      </w:r>
      <w:proofErr w:type="spellEnd"/>
      <w:r>
        <w:t>;</w:t>
      </w:r>
    </w:p>
    <w:p w14:paraId="2005DD18" w14:textId="77777777" w:rsidR="00BD3CC4" w:rsidRDefault="00BD3CC4" w:rsidP="00BD3CC4">
      <w:pPr>
        <w:pStyle w:val="Code"/>
      </w:pPr>
    </w:p>
    <w:p w14:paraId="1BFFA648" w14:textId="77777777" w:rsidR="00BD3CC4" w:rsidRDefault="00BD3CC4" w:rsidP="00BD3CC4">
      <w:pPr>
        <w:pStyle w:val="Code"/>
      </w:pPr>
      <w:r>
        <w:t xml:space="preserve">    </w:t>
      </w:r>
      <w:r>
        <w:rPr>
          <w:color w:val="0000FF"/>
        </w:rPr>
        <w:t>protected</w:t>
      </w:r>
      <w:r>
        <w:t xml:space="preserve"> </w:t>
      </w:r>
      <w:r>
        <w:rPr>
          <w:color w:val="0000FF"/>
        </w:rPr>
        <w:t>override</w:t>
      </w:r>
      <w:r>
        <w:t xml:space="preserve"> </w:t>
      </w:r>
      <w:r>
        <w:rPr>
          <w:color w:val="0000FF"/>
        </w:rPr>
        <w:t>void</w:t>
      </w:r>
      <w:r>
        <w:t xml:space="preserve"> </w:t>
      </w:r>
      <w:proofErr w:type="spellStart"/>
      <w:r>
        <w:t>OnInitialized</w:t>
      </w:r>
      <w:proofErr w:type="spellEnd"/>
      <w:r>
        <w:t>()</w:t>
      </w:r>
    </w:p>
    <w:p w14:paraId="399AD35A" w14:textId="77777777" w:rsidR="00BD3CC4" w:rsidRDefault="00BD3CC4" w:rsidP="00BD3CC4">
      <w:pPr>
        <w:pStyle w:val="Code"/>
      </w:pPr>
      <w:r>
        <w:t xml:space="preserve">    {</w:t>
      </w:r>
    </w:p>
    <w:p w14:paraId="03AAEA35" w14:textId="77777777" w:rsidR="00BD3CC4" w:rsidRDefault="00BD3CC4" w:rsidP="00BD3CC4">
      <w:pPr>
        <w:pStyle w:val="Code"/>
      </w:pPr>
      <w:r>
        <w:t xml:space="preserve">      </w:t>
      </w:r>
      <w:proofErr w:type="spellStart"/>
      <w:r>
        <w:t>Dispatcher.Dispatch</w:t>
      </w:r>
      <w:proofErr w:type="spellEnd"/>
      <w:r>
        <w:t>(</w:t>
      </w:r>
      <w:r>
        <w:rPr>
          <w:color w:val="0000FF"/>
        </w:rPr>
        <w:t>new</w:t>
      </w:r>
      <w:r>
        <w:t xml:space="preserve"> </w:t>
      </w:r>
      <w:proofErr w:type="spellStart"/>
      <w:r>
        <w:t>FetchDataAction</w:t>
      </w:r>
      <w:proofErr w:type="spellEnd"/>
      <w:r>
        <w:t>());</w:t>
      </w:r>
    </w:p>
    <w:p w14:paraId="4EE7A3CF" w14:textId="77777777" w:rsidR="00BD3CC4" w:rsidRDefault="00BD3CC4" w:rsidP="00BD3CC4">
      <w:pPr>
        <w:pStyle w:val="Code"/>
      </w:pPr>
      <w:r>
        <w:t xml:space="preserve">      </w:t>
      </w:r>
      <w:proofErr w:type="spellStart"/>
      <w:r>
        <w:rPr>
          <w:color w:val="0000FF"/>
        </w:rPr>
        <w:t>base</w:t>
      </w:r>
      <w:r>
        <w:t>.OnInitialized</w:t>
      </w:r>
      <w:proofErr w:type="spellEnd"/>
      <w:r>
        <w:t>();</w:t>
      </w:r>
    </w:p>
    <w:p w14:paraId="27840AA7" w14:textId="77777777" w:rsidR="00BD3CC4" w:rsidRDefault="00BD3CC4" w:rsidP="00BD3CC4">
      <w:pPr>
        <w:pStyle w:val="Code"/>
      </w:pPr>
      <w:r>
        <w:t xml:space="preserve">    }</w:t>
      </w:r>
    </w:p>
    <w:p w14:paraId="0F9962F7" w14:textId="77777777" w:rsidR="00BD3CC4" w:rsidRDefault="00BD3CC4" w:rsidP="00BD3CC4">
      <w:pPr>
        <w:pStyle w:val="Code"/>
      </w:pPr>
      <w:r>
        <w:t xml:space="preserve">  }</w:t>
      </w:r>
    </w:p>
    <w:p w14:paraId="0A765D59" w14:textId="77777777" w:rsidR="00BD3CC4" w:rsidRDefault="00BD3CC4" w:rsidP="00BD3CC4">
      <w:pPr>
        <w:pStyle w:val="Code"/>
      </w:pPr>
      <w:r>
        <w:t>}</w:t>
      </w:r>
    </w:p>
    <w:p w14:paraId="0767DB9F" w14:textId="027CBEBA" w:rsidR="002B06C2" w:rsidRDefault="002B06C2" w:rsidP="00CD76CF">
      <w:pPr>
        <w:pStyle w:val="BodyText"/>
      </w:pPr>
      <w:r>
        <w:lastRenderedPageBreak/>
        <w:t xml:space="preserve">Update the </w:t>
      </w:r>
      <w:proofErr w:type="spellStart"/>
      <w:r>
        <w:t>FetchData.razor</w:t>
      </w:r>
      <w:proofErr w:type="spellEnd"/>
      <w:r>
        <w:t xml:space="preserve"> file to inherit from </w:t>
      </w:r>
      <w:proofErr w:type="spellStart"/>
      <w:r w:rsidR="00BD3CC4" w:rsidRPr="00BD3CC4">
        <w:rPr>
          <w:rStyle w:val="CodeInline"/>
        </w:rPr>
        <w:t>FluxorComponent</w:t>
      </w:r>
      <w:proofErr w:type="spellEnd"/>
      <w:r w:rsidR="00BD3CC4">
        <w:t xml:space="preserve"> and use the store instance </w:t>
      </w:r>
      <w:r>
        <w:t>as in Listing 11-</w:t>
      </w:r>
      <w:r w:rsidR="00AB0BF1">
        <w:t>26</w:t>
      </w:r>
      <w:r>
        <w:t>.</w:t>
      </w:r>
      <w:r w:rsidR="00BD3CC4">
        <w:t xml:space="preserve"> We don’t need the </w:t>
      </w:r>
      <w:proofErr w:type="spellStart"/>
      <w:r w:rsidR="00BD3CC4" w:rsidRPr="00BD3CC4">
        <w:rPr>
          <w:rStyle w:val="CodeInline"/>
        </w:rPr>
        <w:t>HttpClient</w:t>
      </w:r>
      <w:proofErr w:type="spellEnd"/>
      <w:r w:rsidR="00BD3CC4">
        <w:t xml:space="preserve"> (or service) here so please remove it. We also check the Store’s </w:t>
      </w:r>
      <w:proofErr w:type="spellStart"/>
      <w:r w:rsidR="00BD3CC4" w:rsidRPr="00BD3CC4">
        <w:rPr>
          <w:rStyle w:val="CodeInline"/>
        </w:rPr>
        <w:t>IsLoading</w:t>
      </w:r>
      <w:proofErr w:type="spellEnd"/>
      <w:r w:rsidR="00BD3CC4">
        <w:t xml:space="preserve"> property to show the loading UI while we are fetching the data. Finally we will iterate over the </w:t>
      </w:r>
      <w:r w:rsidR="00BD3CC4" w:rsidRPr="00BD3CC4">
        <w:rPr>
          <w:rStyle w:val="CodeInline"/>
        </w:rPr>
        <w:t>Forecasts</w:t>
      </w:r>
      <w:r w:rsidR="00BD3CC4">
        <w:t xml:space="preserve"> property to show the weather forecasts.</w:t>
      </w:r>
    </w:p>
    <w:p w14:paraId="0A3FBE8B" w14:textId="3FBA25A2" w:rsidR="002B06C2" w:rsidRDefault="002B06C2" w:rsidP="006B2B59">
      <w:pPr>
        <w:pStyle w:val="Caption"/>
      </w:pPr>
      <w:r>
        <w:t>Listing 11-</w:t>
      </w:r>
      <w:r w:rsidR="00AB0BF1">
        <w:t>26</w:t>
      </w:r>
      <w:r>
        <w:t>. The FetchData Component’s Markup</w:t>
      </w:r>
    </w:p>
    <w:p w14:paraId="553A54FE" w14:textId="77777777" w:rsidR="00BD3CC4" w:rsidRDefault="00BD3CC4" w:rsidP="00BD3CC4">
      <w:pPr>
        <w:pStyle w:val="Code"/>
      </w:pPr>
      <w:r>
        <w:rPr>
          <w:highlight w:val="yellow"/>
        </w:rPr>
        <w:t>@inherits</w:t>
      </w:r>
      <w:r>
        <w:t xml:space="preserve"> </w:t>
      </w:r>
      <w:proofErr w:type="spellStart"/>
      <w:r>
        <w:t>Fluxor.Blazor.Web.Components.</w:t>
      </w:r>
      <w:r>
        <w:rPr>
          <w:color w:val="2B91AF"/>
        </w:rPr>
        <w:t>FluxorComponent</w:t>
      </w:r>
      <w:proofErr w:type="spellEnd"/>
    </w:p>
    <w:p w14:paraId="39DB7D2C" w14:textId="77777777" w:rsidR="00BD3CC4" w:rsidRDefault="00BD3CC4" w:rsidP="00BD3CC4">
      <w:pPr>
        <w:pStyle w:val="Code"/>
      </w:pPr>
      <w:r>
        <w:rPr>
          <w:highlight w:val="yellow"/>
        </w:rPr>
        <w:t>@page</w:t>
      </w:r>
      <w:r>
        <w:t xml:space="preserve"> </w:t>
      </w:r>
      <w:r>
        <w:rPr>
          <w:color w:val="A31515"/>
        </w:rPr>
        <w:t>"/</w:t>
      </w:r>
      <w:proofErr w:type="spellStart"/>
      <w:r>
        <w:rPr>
          <w:color w:val="A31515"/>
        </w:rPr>
        <w:t>fetchdata</w:t>
      </w:r>
      <w:proofErr w:type="spellEnd"/>
      <w:r>
        <w:rPr>
          <w:color w:val="A31515"/>
        </w:rPr>
        <w:t>"</w:t>
      </w:r>
    </w:p>
    <w:p w14:paraId="345DE637" w14:textId="77777777" w:rsidR="00BD3CC4" w:rsidRDefault="00BD3CC4" w:rsidP="00BD3CC4">
      <w:pPr>
        <w:pStyle w:val="Code"/>
      </w:pPr>
      <w:r>
        <w:rPr>
          <w:highlight w:val="yellow"/>
        </w:rPr>
        <w:t>@</w:t>
      </w:r>
      <w:r>
        <w:rPr>
          <w:color w:val="0000FF"/>
        </w:rPr>
        <w:t>using</w:t>
      </w:r>
      <w:r>
        <w:t xml:space="preserve"> </w:t>
      </w:r>
      <w:proofErr w:type="spellStart"/>
      <w:r>
        <w:t>UsingRedux.Shared</w:t>
      </w:r>
      <w:proofErr w:type="spellEnd"/>
    </w:p>
    <w:p w14:paraId="11558EAB" w14:textId="77777777" w:rsidR="00BD3CC4" w:rsidRDefault="00BD3CC4" w:rsidP="00BD3CC4">
      <w:pPr>
        <w:pStyle w:val="Code"/>
      </w:pPr>
    </w:p>
    <w:p w14:paraId="1A4F02ED" w14:textId="77777777" w:rsidR="00BD3CC4" w:rsidRDefault="00BD3CC4" w:rsidP="00BD3CC4">
      <w:pPr>
        <w:pStyle w:val="Code"/>
      </w:pPr>
      <w:r>
        <w:rPr>
          <w:color w:val="0000FF"/>
        </w:rPr>
        <w:t>&lt;</w:t>
      </w:r>
      <w:r>
        <w:rPr>
          <w:color w:val="800000"/>
        </w:rPr>
        <w:t>h1</w:t>
      </w:r>
      <w:r>
        <w:rPr>
          <w:color w:val="0000FF"/>
        </w:rPr>
        <w:t>&gt;</w:t>
      </w:r>
      <w:r>
        <w:t>Weather forecast</w:t>
      </w:r>
      <w:r>
        <w:rPr>
          <w:color w:val="0000FF"/>
        </w:rPr>
        <w:t>&lt;/</w:t>
      </w:r>
      <w:r>
        <w:rPr>
          <w:color w:val="800000"/>
        </w:rPr>
        <w:t>h1</w:t>
      </w:r>
      <w:r>
        <w:rPr>
          <w:color w:val="0000FF"/>
        </w:rPr>
        <w:t>&gt;</w:t>
      </w:r>
    </w:p>
    <w:p w14:paraId="642FF88A" w14:textId="77777777" w:rsidR="00BD3CC4" w:rsidRDefault="00BD3CC4" w:rsidP="00BD3CC4">
      <w:pPr>
        <w:pStyle w:val="Code"/>
      </w:pPr>
    </w:p>
    <w:p w14:paraId="1F5EBA0D" w14:textId="77777777" w:rsidR="00BD3CC4" w:rsidRDefault="00BD3CC4" w:rsidP="00BD3CC4">
      <w:pPr>
        <w:pStyle w:val="Code"/>
      </w:pPr>
      <w:r>
        <w:rPr>
          <w:color w:val="0000FF"/>
        </w:rPr>
        <w:t>&lt;</w:t>
      </w:r>
      <w:r>
        <w:rPr>
          <w:color w:val="800000"/>
        </w:rPr>
        <w:t>p</w:t>
      </w:r>
      <w:r>
        <w:rPr>
          <w:color w:val="0000FF"/>
        </w:rPr>
        <w:t>&gt;</w:t>
      </w:r>
      <w:r>
        <w:t>This component demonstrates fetching data from the server.</w:t>
      </w:r>
      <w:r>
        <w:rPr>
          <w:color w:val="0000FF"/>
        </w:rPr>
        <w:t>&lt;/</w:t>
      </w:r>
      <w:r>
        <w:rPr>
          <w:color w:val="800000"/>
        </w:rPr>
        <w:t>p</w:t>
      </w:r>
      <w:r>
        <w:rPr>
          <w:color w:val="0000FF"/>
        </w:rPr>
        <w:t>&gt;</w:t>
      </w:r>
    </w:p>
    <w:p w14:paraId="10143820" w14:textId="77777777" w:rsidR="00BD3CC4" w:rsidRDefault="00BD3CC4" w:rsidP="00BD3CC4">
      <w:pPr>
        <w:pStyle w:val="Code"/>
      </w:pPr>
    </w:p>
    <w:p w14:paraId="72B9EE53" w14:textId="77777777" w:rsidR="00BD3CC4" w:rsidRDefault="00BD3CC4" w:rsidP="00BD3CC4">
      <w:pPr>
        <w:pStyle w:val="Code"/>
      </w:pPr>
      <w:r>
        <w:rPr>
          <w:highlight w:val="yellow"/>
        </w:rPr>
        <w:t>@</w:t>
      </w:r>
      <w:r>
        <w:rPr>
          <w:color w:val="0000FF"/>
        </w:rPr>
        <w:t>if</w:t>
      </w:r>
      <w:r>
        <w:t xml:space="preserve"> (</w:t>
      </w:r>
      <w:proofErr w:type="spellStart"/>
      <w:r>
        <w:t>AppStore.IsLoading</w:t>
      </w:r>
      <w:proofErr w:type="spellEnd"/>
      <w:r>
        <w:t>)</w:t>
      </w:r>
    </w:p>
    <w:p w14:paraId="61F8EA06" w14:textId="77777777" w:rsidR="00BD3CC4" w:rsidRDefault="00BD3CC4" w:rsidP="00BD3CC4">
      <w:pPr>
        <w:pStyle w:val="Code"/>
      </w:pPr>
      <w:r>
        <w:t>{</w:t>
      </w:r>
    </w:p>
    <w:p w14:paraId="2536DC65" w14:textId="64E69727" w:rsidR="00BD3CC4" w:rsidRDefault="00BD3CC4" w:rsidP="00BD3CC4">
      <w:pPr>
        <w:pStyle w:val="Code"/>
      </w:pPr>
      <w:r>
        <w:t xml:space="preserve">  </w:t>
      </w:r>
      <w:r>
        <w:rPr>
          <w:color w:val="0000FF"/>
        </w:rPr>
        <w:t>&lt;</w:t>
      </w:r>
      <w:r>
        <w:rPr>
          <w:color w:val="800000"/>
        </w:rPr>
        <w:t>p</w:t>
      </w:r>
      <w:r>
        <w:rPr>
          <w:color w:val="0000FF"/>
        </w:rPr>
        <w:t>&gt;&lt;</w:t>
      </w:r>
      <w:proofErr w:type="spellStart"/>
      <w:r>
        <w:rPr>
          <w:color w:val="800000"/>
        </w:rPr>
        <w:t>em</w:t>
      </w:r>
      <w:proofErr w:type="spellEnd"/>
      <w:r>
        <w:rPr>
          <w:color w:val="0000FF"/>
        </w:rPr>
        <w:t>&gt;</w:t>
      </w:r>
      <w:r>
        <w:t>Loading...</w:t>
      </w:r>
      <w:r>
        <w:rPr>
          <w:color w:val="0000FF"/>
        </w:rPr>
        <w:t>&lt;/</w:t>
      </w:r>
      <w:proofErr w:type="spellStart"/>
      <w:r>
        <w:rPr>
          <w:color w:val="800000"/>
        </w:rPr>
        <w:t>em</w:t>
      </w:r>
      <w:proofErr w:type="spellEnd"/>
      <w:r>
        <w:rPr>
          <w:color w:val="0000FF"/>
        </w:rPr>
        <w:t>&gt;&lt;/</w:t>
      </w:r>
      <w:r>
        <w:rPr>
          <w:color w:val="800000"/>
        </w:rPr>
        <w:t>p</w:t>
      </w:r>
      <w:r>
        <w:rPr>
          <w:color w:val="0000FF"/>
        </w:rPr>
        <w:t>&gt;</w:t>
      </w:r>
    </w:p>
    <w:p w14:paraId="44B1DDF7" w14:textId="77777777" w:rsidR="00BD3CC4" w:rsidRDefault="00BD3CC4" w:rsidP="00BD3CC4">
      <w:pPr>
        <w:pStyle w:val="Code"/>
      </w:pPr>
      <w:r>
        <w:t>}</w:t>
      </w:r>
    </w:p>
    <w:p w14:paraId="769D2D4F" w14:textId="77777777" w:rsidR="00BD3CC4" w:rsidRDefault="00BD3CC4" w:rsidP="00BD3CC4">
      <w:pPr>
        <w:pStyle w:val="Code"/>
      </w:pPr>
      <w:r>
        <w:rPr>
          <w:color w:val="0000FF"/>
        </w:rPr>
        <w:t>else</w:t>
      </w:r>
    </w:p>
    <w:p w14:paraId="06E03513" w14:textId="77777777" w:rsidR="00BD3CC4" w:rsidRDefault="00BD3CC4" w:rsidP="00BD3CC4">
      <w:pPr>
        <w:pStyle w:val="Code"/>
      </w:pPr>
      <w:r>
        <w:t>{</w:t>
      </w:r>
    </w:p>
    <w:p w14:paraId="6260D9AA" w14:textId="7D4191B9" w:rsidR="00BD3CC4" w:rsidRDefault="00BD3CC4" w:rsidP="00BD3CC4">
      <w:pPr>
        <w:pStyle w:val="Code"/>
      </w:pPr>
      <w:r>
        <w:t xml:space="preserve">  </w:t>
      </w:r>
      <w:r>
        <w:rPr>
          <w:color w:val="0000FF"/>
        </w:rPr>
        <w:t>&lt;</w:t>
      </w:r>
      <w:r>
        <w:rPr>
          <w:color w:val="800000"/>
        </w:rPr>
        <w:t>table</w:t>
      </w:r>
      <w:r>
        <w:t xml:space="preserve"> </w:t>
      </w:r>
      <w:r>
        <w:rPr>
          <w:color w:val="FF0000"/>
        </w:rPr>
        <w:t>class</w:t>
      </w:r>
      <w:r>
        <w:rPr>
          <w:color w:val="0000FF"/>
        </w:rPr>
        <w:t>="table"&gt;</w:t>
      </w:r>
    </w:p>
    <w:p w14:paraId="388B3EB4" w14:textId="101DD3DB" w:rsidR="00BD3CC4" w:rsidRDefault="00BD3CC4" w:rsidP="00BD3CC4">
      <w:pPr>
        <w:pStyle w:val="Code"/>
      </w:pPr>
      <w:r>
        <w:t xml:space="preserve">    </w:t>
      </w:r>
      <w:r>
        <w:rPr>
          <w:color w:val="0000FF"/>
        </w:rPr>
        <w:t>&lt;</w:t>
      </w:r>
      <w:proofErr w:type="spellStart"/>
      <w:r>
        <w:rPr>
          <w:color w:val="800000"/>
        </w:rPr>
        <w:t>thead</w:t>
      </w:r>
      <w:proofErr w:type="spellEnd"/>
      <w:r>
        <w:rPr>
          <w:color w:val="0000FF"/>
        </w:rPr>
        <w:t>&gt;</w:t>
      </w:r>
    </w:p>
    <w:p w14:paraId="50F1411A" w14:textId="7005BB2A" w:rsidR="00BD3CC4" w:rsidRDefault="00BD3CC4" w:rsidP="00BD3CC4">
      <w:pPr>
        <w:pStyle w:val="Code"/>
      </w:pPr>
      <w:r>
        <w:t xml:space="preserve">      </w:t>
      </w:r>
      <w:r>
        <w:rPr>
          <w:color w:val="0000FF"/>
        </w:rPr>
        <w:t>&lt;</w:t>
      </w:r>
      <w:r>
        <w:rPr>
          <w:color w:val="800000"/>
        </w:rPr>
        <w:t>tr</w:t>
      </w:r>
      <w:r>
        <w:rPr>
          <w:color w:val="0000FF"/>
        </w:rPr>
        <w:t>&gt;</w:t>
      </w:r>
    </w:p>
    <w:p w14:paraId="525B67BF" w14:textId="0B45FDB1" w:rsidR="00BD3CC4" w:rsidRDefault="00BD3CC4" w:rsidP="00BD3CC4">
      <w:pPr>
        <w:pStyle w:val="Code"/>
      </w:pPr>
      <w:r>
        <w:t xml:space="preserve">        </w:t>
      </w:r>
      <w:r>
        <w:rPr>
          <w:color w:val="0000FF"/>
        </w:rPr>
        <w:t>&lt;</w:t>
      </w:r>
      <w:proofErr w:type="spellStart"/>
      <w:r>
        <w:rPr>
          <w:color w:val="800000"/>
        </w:rPr>
        <w:t>th</w:t>
      </w:r>
      <w:proofErr w:type="spellEnd"/>
      <w:r>
        <w:rPr>
          <w:color w:val="0000FF"/>
        </w:rPr>
        <w:t>&gt;</w:t>
      </w:r>
      <w:r>
        <w:t>Date</w:t>
      </w:r>
      <w:r>
        <w:rPr>
          <w:color w:val="0000FF"/>
        </w:rPr>
        <w:t>&lt;/</w:t>
      </w:r>
      <w:proofErr w:type="spellStart"/>
      <w:r>
        <w:rPr>
          <w:color w:val="800000"/>
        </w:rPr>
        <w:t>th</w:t>
      </w:r>
      <w:proofErr w:type="spellEnd"/>
      <w:r>
        <w:rPr>
          <w:color w:val="0000FF"/>
        </w:rPr>
        <w:t>&gt;</w:t>
      </w:r>
    </w:p>
    <w:p w14:paraId="17A7FA68" w14:textId="17223716" w:rsidR="00BD3CC4" w:rsidRDefault="00BD3CC4" w:rsidP="00BD3CC4">
      <w:pPr>
        <w:pStyle w:val="Code"/>
      </w:pPr>
      <w:r>
        <w:t xml:space="preserve">        </w:t>
      </w:r>
      <w:r>
        <w:rPr>
          <w:color w:val="0000FF"/>
        </w:rPr>
        <w:t>&lt;</w:t>
      </w:r>
      <w:proofErr w:type="spellStart"/>
      <w:r>
        <w:rPr>
          <w:color w:val="800000"/>
        </w:rPr>
        <w:t>th</w:t>
      </w:r>
      <w:proofErr w:type="spellEnd"/>
      <w:r>
        <w:rPr>
          <w:color w:val="0000FF"/>
        </w:rPr>
        <w:t>&gt;</w:t>
      </w:r>
      <w:r>
        <w:t>Temp. (C)</w:t>
      </w:r>
      <w:r>
        <w:rPr>
          <w:color w:val="0000FF"/>
        </w:rPr>
        <w:t>&lt;/</w:t>
      </w:r>
      <w:proofErr w:type="spellStart"/>
      <w:r>
        <w:rPr>
          <w:color w:val="800000"/>
        </w:rPr>
        <w:t>th</w:t>
      </w:r>
      <w:proofErr w:type="spellEnd"/>
      <w:r>
        <w:rPr>
          <w:color w:val="0000FF"/>
        </w:rPr>
        <w:t>&gt;</w:t>
      </w:r>
    </w:p>
    <w:p w14:paraId="223E3077" w14:textId="16A7FAEC" w:rsidR="00BD3CC4" w:rsidRDefault="00BD3CC4" w:rsidP="00BD3CC4">
      <w:pPr>
        <w:pStyle w:val="Code"/>
      </w:pPr>
      <w:r>
        <w:t xml:space="preserve">        </w:t>
      </w:r>
      <w:r>
        <w:rPr>
          <w:color w:val="0000FF"/>
        </w:rPr>
        <w:t>&lt;</w:t>
      </w:r>
      <w:proofErr w:type="spellStart"/>
      <w:r>
        <w:rPr>
          <w:color w:val="800000"/>
        </w:rPr>
        <w:t>th</w:t>
      </w:r>
      <w:proofErr w:type="spellEnd"/>
      <w:r>
        <w:rPr>
          <w:color w:val="0000FF"/>
        </w:rPr>
        <w:t>&gt;</w:t>
      </w:r>
      <w:r>
        <w:t>Temp. (F)</w:t>
      </w:r>
      <w:r>
        <w:rPr>
          <w:color w:val="0000FF"/>
        </w:rPr>
        <w:t>&lt;/</w:t>
      </w:r>
      <w:proofErr w:type="spellStart"/>
      <w:r>
        <w:rPr>
          <w:color w:val="800000"/>
        </w:rPr>
        <w:t>th</w:t>
      </w:r>
      <w:proofErr w:type="spellEnd"/>
      <w:r>
        <w:rPr>
          <w:color w:val="0000FF"/>
        </w:rPr>
        <w:t>&gt;</w:t>
      </w:r>
    </w:p>
    <w:p w14:paraId="46D6000D" w14:textId="4551DE7D" w:rsidR="00BD3CC4" w:rsidRDefault="00BD3CC4" w:rsidP="00BD3CC4">
      <w:pPr>
        <w:pStyle w:val="Code"/>
      </w:pPr>
      <w:r>
        <w:t xml:space="preserve">        </w:t>
      </w:r>
      <w:r>
        <w:rPr>
          <w:color w:val="0000FF"/>
        </w:rPr>
        <w:t>&lt;</w:t>
      </w:r>
      <w:proofErr w:type="spellStart"/>
      <w:r>
        <w:rPr>
          <w:color w:val="800000"/>
        </w:rPr>
        <w:t>th</w:t>
      </w:r>
      <w:proofErr w:type="spellEnd"/>
      <w:r>
        <w:rPr>
          <w:color w:val="0000FF"/>
        </w:rPr>
        <w:t>&gt;</w:t>
      </w:r>
      <w:r>
        <w:t>Summary</w:t>
      </w:r>
      <w:r>
        <w:rPr>
          <w:color w:val="0000FF"/>
        </w:rPr>
        <w:t>&lt;/</w:t>
      </w:r>
      <w:proofErr w:type="spellStart"/>
      <w:r>
        <w:rPr>
          <w:color w:val="800000"/>
        </w:rPr>
        <w:t>th</w:t>
      </w:r>
      <w:proofErr w:type="spellEnd"/>
      <w:r>
        <w:rPr>
          <w:color w:val="0000FF"/>
        </w:rPr>
        <w:t>&gt;</w:t>
      </w:r>
    </w:p>
    <w:p w14:paraId="1ACCBCC1" w14:textId="499C4669" w:rsidR="00BD3CC4" w:rsidRDefault="00BD3CC4" w:rsidP="00BD3CC4">
      <w:pPr>
        <w:pStyle w:val="Code"/>
      </w:pPr>
      <w:r>
        <w:t xml:space="preserve">      </w:t>
      </w:r>
      <w:r>
        <w:rPr>
          <w:color w:val="0000FF"/>
        </w:rPr>
        <w:t>&lt;/</w:t>
      </w:r>
      <w:r>
        <w:rPr>
          <w:color w:val="800000"/>
        </w:rPr>
        <w:t>tr</w:t>
      </w:r>
      <w:r>
        <w:rPr>
          <w:color w:val="0000FF"/>
        </w:rPr>
        <w:t>&gt;</w:t>
      </w:r>
    </w:p>
    <w:p w14:paraId="3B71FD46" w14:textId="73A5F28F" w:rsidR="00BD3CC4" w:rsidRDefault="00BD3CC4" w:rsidP="00BD3CC4">
      <w:pPr>
        <w:pStyle w:val="Code"/>
      </w:pPr>
      <w:r>
        <w:t xml:space="preserve">    </w:t>
      </w:r>
      <w:r>
        <w:rPr>
          <w:color w:val="0000FF"/>
        </w:rPr>
        <w:t>&lt;/</w:t>
      </w:r>
      <w:proofErr w:type="spellStart"/>
      <w:r>
        <w:rPr>
          <w:color w:val="800000"/>
        </w:rPr>
        <w:t>thead</w:t>
      </w:r>
      <w:proofErr w:type="spellEnd"/>
      <w:r>
        <w:rPr>
          <w:color w:val="0000FF"/>
        </w:rPr>
        <w:t>&gt;</w:t>
      </w:r>
    </w:p>
    <w:p w14:paraId="1F0E3302" w14:textId="40575574" w:rsidR="00BD3CC4" w:rsidRDefault="00BD3CC4" w:rsidP="00BD3CC4">
      <w:pPr>
        <w:pStyle w:val="Code"/>
      </w:pPr>
      <w:r>
        <w:t xml:space="preserve">    </w:t>
      </w:r>
      <w:r>
        <w:rPr>
          <w:color w:val="0000FF"/>
        </w:rPr>
        <w:t>&lt;</w:t>
      </w:r>
      <w:proofErr w:type="spellStart"/>
      <w:r>
        <w:rPr>
          <w:color w:val="800000"/>
        </w:rPr>
        <w:t>tbody</w:t>
      </w:r>
      <w:proofErr w:type="spellEnd"/>
      <w:r>
        <w:rPr>
          <w:color w:val="0000FF"/>
        </w:rPr>
        <w:t>&gt;</w:t>
      </w:r>
    </w:p>
    <w:p w14:paraId="7EC79FA0" w14:textId="70D1486F" w:rsidR="00BD3CC4" w:rsidRDefault="00BD3CC4" w:rsidP="00BD3CC4">
      <w:pPr>
        <w:pStyle w:val="Code"/>
      </w:pPr>
      <w:r>
        <w:t xml:space="preserve">      </w:t>
      </w:r>
      <w:r>
        <w:rPr>
          <w:highlight w:val="yellow"/>
        </w:rPr>
        <w:t>@</w:t>
      </w:r>
      <w:r>
        <w:rPr>
          <w:color w:val="0000FF"/>
        </w:rPr>
        <w:t>foreach</w:t>
      </w:r>
      <w:r>
        <w:t xml:space="preserve"> (</w:t>
      </w:r>
      <w:r>
        <w:rPr>
          <w:color w:val="0000FF"/>
        </w:rPr>
        <w:t>var</w:t>
      </w:r>
      <w:r>
        <w:t xml:space="preserve"> forecast </w:t>
      </w:r>
      <w:r>
        <w:rPr>
          <w:color w:val="0000FF"/>
        </w:rPr>
        <w:t>in</w:t>
      </w:r>
      <w:r>
        <w:t xml:space="preserve"> </w:t>
      </w:r>
      <w:proofErr w:type="spellStart"/>
      <w:r>
        <w:t>AppStore.Forecasts</w:t>
      </w:r>
      <w:proofErr w:type="spellEnd"/>
      <w:r>
        <w:t>!)</w:t>
      </w:r>
    </w:p>
    <w:p w14:paraId="4B43BD67" w14:textId="27D4C12A" w:rsidR="00BD3CC4" w:rsidRPr="00EC40D2" w:rsidRDefault="00BD3CC4" w:rsidP="00BD3CC4">
      <w:pPr>
        <w:pStyle w:val="Code"/>
        <w:rPr>
          <w:lang w:val="pl-PL"/>
        </w:rPr>
      </w:pPr>
      <w:r>
        <w:t xml:space="preserve">      </w:t>
      </w:r>
      <w:r w:rsidRPr="00EC40D2">
        <w:rPr>
          <w:lang w:val="pl-PL"/>
        </w:rPr>
        <w:t>{</w:t>
      </w:r>
    </w:p>
    <w:p w14:paraId="00C5F110" w14:textId="78723071" w:rsidR="00BD3CC4" w:rsidRPr="00EC40D2" w:rsidRDefault="00BD3CC4" w:rsidP="00BD3CC4">
      <w:pPr>
        <w:pStyle w:val="Code"/>
        <w:rPr>
          <w:lang w:val="pl-PL"/>
        </w:rPr>
      </w:pPr>
      <w:r w:rsidRPr="00EC40D2">
        <w:rPr>
          <w:lang w:val="pl-PL"/>
        </w:rPr>
        <w:t xml:space="preserve">        </w:t>
      </w:r>
      <w:r w:rsidRPr="00EC40D2">
        <w:rPr>
          <w:color w:val="0000FF"/>
          <w:lang w:val="pl-PL"/>
        </w:rPr>
        <w:t>&lt;</w:t>
      </w:r>
      <w:proofErr w:type="spellStart"/>
      <w:r w:rsidRPr="00EC40D2">
        <w:rPr>
          <w:color w:val="800000"/>
          <w:lang w:val="pl-PL"/>
        </w:rPr>
        <w:t>tr</w:t>
      </w:r>
      <w:proofErr w:type="spellEnd"/>
      <w:r w:rsidRPr="00EC40D2">
        <w:rPr>
          <w:color w:val="0000FF"/>
          <w:lang w:val="pl-PL"/>
        </w:rPr>
        <w:t>&gt;</w:t>
      </w:r>
    </w:p>
    <w:p w14:paraId="44BDA1B8" w14:textId="7BCF20A5" w:rsidR="00BD3CC4" w:rsidRPr="00EC40D2" w:rsidRDefault="00BD3CC4" w:rsidP="00BD3CC4">
      <w:pPr>
        <w:pStyle w:val="Code"/>
        <w:rPr>
          <w:lang w:val="pl-PL"/>
        </w:rPr>
      </w:pPr>
      <w:r w:rsidRPr="00EC40D2">
        <w:rPr>
          <w:lang w:val="pl-PL"/>
        </w:rPr>
        <w:t xml:space="preserve">          </w:t>
      </w:r>
      <w:r w:rsidRPr="00EC40D2">
        <w:rPr>
          <w:color w:val="0000FF"/>
          <w:lang w:val="pl-PL"/>
        </w:rPr>
        <w:t>&lt;</w:t>
      </w:r>
      <w:proofErr w:type="spellStart"/>
      <w:r w:rsidRPr="00EC40D2">
        <w:rPr>
          <w:color w:val="800000"/>
          <w:lang w:val="pl-PL"/>
        </w:rPr>
        <w:t>td</w:t>
      </w:r>
      <w:proofErr w:type="spellEnd"/>
      <w:r w:rsidRPr="00EC40D2">
        <w:rPr>
          <w:color w:val="0000FF"/>
          <w:lang w:val="pl-PL"/>
        </w:rPr>
        <w:t>&gt;</w:t>
      </w:r>
      <w:r w:rsidRPr="00EC40D2">
        <w:rPr>
          <w:highlight w:val="yellow"/>
          <w:lang w:val="pl-PL"/>
        </w:rPr>
        <w:t>@</w:t>
      </w:r>
      <w:r w:rsidRPr="00EC40D2">
        <w:rPr>
          <w:lang w:val="pl-PL"/>
        </w:rPr>
        <w:t>forecast.Date.ToShortDateString()</w:t>
      </w:r>
      <w:r w:rsidRPr="00EC40D2">
        <w:rPr>
          <w:color w:val="0000FF"/>
          <w:lang w:val="pl-PL"/>
        </w:rPr>
        <w:t>&lt;/</w:t>
      </w:r>
      <w:r w:rsidRPr="00EC40D2">
        <w:rPr>
          <w:color w:val="800000"/>
          <w:lang w:val="pl-PL"/>
        </w:rPr>
        <w:t>td</w:t>
      </w:r>
      <w:r w:rsidRPr="00EC40D2">
        <w:rPr>
          <w:color w:val="0000FF"/>
          <w:lang w:val="pl-PL"/>
        </w:rPr>
        <w:t>&gt;</w:t>
      </w:r>
    </w:p>
    <w:p w14:paraId="39F1DE72" w14:textId="542452E0" w:rsidR="00BD3CC4" w:rsidRPr="00EC40D2" w:rsidRDefault="00BD3CC4" w:rsidP="00BD3CC4">
      <w:pPr>
        <w:pStyle w:val="Code"/>
        <w:rPr>
          <w:lang w:val="pl-PL"/>
        </w:rPr>
      </w:pPr>
      <w:r w:rsidRPr="00EC40D2">
        <w:rPr>
          <w:lang w:val="pl-PL"/>
        </w:rPr>
        <w:t xml:space="preserve">          </w:t>
      </w:r>
      <w:r w:rsidRPr="00EC40D2">
        <w:rPr>
          <w:color w:val="0000FF"/>
          <w:lang w:val="pl-PL"/>
        </w:rPr>
        <w:t>&lt;</w:t>
      </w:r>
      <w:proofErr w:type="spellStart"/>
      <w:r w:rsidRPr="00EC40D2">
        <w:rPr>
          <w:color w:val="800000"/>
          <w:lang w:val="pl-PL"/>
        </w:rPr>
        <w:t>td</w:t>
      </w:r>
      <w:proofErr w:type="spellEnd"/>
      <w:r w:rsidRPr="00EC40D2">
        <w:rPr>
          <w:color w:val="0000FF"/>
          <w:lang w:val="pl-PL"/>
        </w:rPr>
        <w:t>&gt;</w:t>
      </w:r>
      <w:r w:rsidRPr="00EC40D2">
        <w:rPr>
          <w:highlight w:val="yellow"/>
          <w:lang w:val="pl-PL"/>
        </w:rPr>
        <w:t>@</w:t>
      </w:r>
      <w:r w:rsidRPr="00EC40D2">
        <w:rPr>
          <w:lang w:val="pl-PL"/>
        </w:rPr>
        <w:t>forecast.TemperatureC</w:t>
      </w:r>
      <w:r w:rsidRPr="00EC40D2">
        <w:rPr>
          <w:color w:val="0000FF"/>
          <w:lang w:val="pl-PL"/>
        </w:rPr>
        <w:t>&lt;/</w:t>
      </w:r>
      <w:r w:rsidRPr="00EC40D2">
        <w:rPr>
          <w:color w:val="800000"/>
          <w:lang w:val="pl-PL"/>
        </w:rPr>
        <w:t>td</w:t>
      </w:r>
      <w:r w:rsidRPr="00EC40D2">
        <w:rPr>
          <w:color w:val="0000FF"/>
          <w:lang w:val="pl-PL"/>
        </w:rPr>
        <w:t>&gt;</w:t>
      </w:r>
    </w:p>
    <w:p w14:paraId="0EEF8F1D" w14:textId="108C3BD0" w:rsidR="00BD3CC4" w:rsidRPr="00EC40D2" w:rsidRDefault="00BD3CC4" w:rsidP="00BD3CC4">
      <w:pPr>
        <w:pStyle w:val="Code"/>
        <w:rPr>
          <w:lang w:val="pl-PL"/>
        </w:rPr>
      </w:pPr>
      <w:r w:rsidRPr="00EC40D2">
        <w:rPr>
          <w:lang w:val="pl-PL"/>
        </w:rPr>
        <w:t xml:space="preserve">          </w:t>
      </w:r>
      <w:r w:rsidRPr="00EC40D2">
        <w:rPr>
          <w:color w:val="0000FF"/>
          <w:lang w:val="pl-PL"/>
        </w:rPr>
        <w:t>&lt;</w:t>
      </w:r>
      <w:proofErr w:type="spellStart"/>
      <w:r w:rsidRPr="00EC40D2">
        <w:rPr>
          <w:color w:val="800000"/>
          <w:lang w:val="pl-PL"/>
        </w:rPr>
        <w:t>td</w:t>
      </w:r>
      <w:proofErr w:type="spellEnd"/>
      <w:r w:rsidRPr="00EC40D2">
        <w:rPr>
          <w:color w:val="0000FF"/>
          <w:lang w:val="pl-PL"/>
        </w:rPr>
        <w:t>&gt;</w:t>
      </w:r>
      <w:r w:rsidRPr="00EC40D2">
        <w:rPr>
          <w:highlight w:val="yellow"/>
          <w:lang w:val="pl-PL"/>
        </w:rPr>
        <w:t>@</w:t>
      </w:r>
      <w:r w:rsidRPr="00EC40D2">
        <w:rPr>
          <w:lang w:val="pl-PL"/>
        </w:rPr>
        <w:t>forecast.TemperatureF</w:t>
      </w:r>
      <w:r w:rsidRPr="00EC40D2">
        <w:rPr>
          <w:color w:val="0000FF"/>
          <w:lang w:val="pl-PL"/>
        </w:rPr>
        <w:t>&lt;/</w:t>
      </w:r>
      <w:r w:rsidRPr="00EC40D2">
        <w:rPr>
          <w:color w:val="800000"/>
          <w:lang w:val="pl-PL"/>
        </w:rPr>
        <w:t>td</w:t>
      </w:r>
      <w:r w:rsidRPr="00EC40D2">
        <w:rPr>
          <w:color w:val="0000FF"/>
          <w:lang w:val="pl-PL"/>
        </w:rPr>
        <w:t>&gt;</w:t>
      </w:r>
    </w:p>
    <w:p w14:paraId="1751FAE5" w14:textId="6EDF4545" w:rsidR="00BD3CC4" w:rsidRPr="00EC40D2" w:rsidRDefault="00BD3CC4" w:rsidP="00BD3CC4">
      <w:pPr>
        <w:pStyle w:val="Code"/>
        <w:rPr>
          <w:lang w:val="pl-PL"/>
        </w:rPr>
      </w:pPr>
      <w:r w:rsidRPr="00EC40D2">
        <w:rPr>
          <w:lang w:val="pl-PL"/>
        </w:rPr>
        <w:t xml:space="preserve">          </w:t>
      </w:r>
      <w:r w:rsidRPr="00EC40D2">
        <w:rPr>
          <w:color w:val="0000FF"/>
          <w:lang w:val="pl-PL"/>
        </w:rPr>
        <w:t>&lt;</w:t>
      </w:r>
      <w:proofErr w:type="spellStart"/>
      <w:r w:rsidRPr="00EC40D2">
        <w:rPr>
          <w:color w:val="800000"/>
          <w:lang w:val="pl-PL"/>
        </w:rPr>
        <w:t>td</w:t>
      </w:r>
      <w:proofErr w:type="spellEnd"/>
      <w:r w:rsidRPr="00EC40D2">
        <w:rPr>
          <w:color w:val="0000FF"/>
          <w:lang w:val="pl-PL"/>
        </w:rPr>
        <w:t>&gt;</w:t>
      </w:r>
      <w:r w:rsidRPr="00EC40D2">
        <w:rPr>
          <w:highlight w:val="yellow"/>
          <w:lang w:val="pl-PL"/>
        </w:rPr>
        <w:t>@</w:t>
      </w:r>
      <w:r w:rsidRPr="00EC40D2">
        <w:rPr>
          <w:lang w:val="pl-PL"/>
        </w:rPr>
        <w:t>forecast.Summary</w:t>
      </w:r>
      <w:r w:rsidRPr="00EC40D2">
        <w:rPr>
          <w:color w:val="0000FF"/>
          <w:lang w:val="pl-PL"/>
        </w:rPr>
        <w:t>&lt;/</w:t>
      </w:r>
      <w:r w:rsidRPr="00EC40D2">
        <w:rPr>
          <w:color w:val="800000"/>
          <w:lang w:val="pl-PL"/>
        </w:rPr>
        <w:t>td</w:t>
      </w:r>
      <w:r w:rsidRPr="00EC40D2">
        <w:rPr>
          <w:color w:val="0000FF"/>
          <w:lang w:val="pl-PL"/>
        </w:rPr>
        <w:t>&gt;</w:t>
      </w:r>
    </w:p>
    <w:p w14:paraId="3F12CEE0" w14:textId="4FF4C24F" w:rsidR="00BD3CC4" w:rsidRPr="00EC40D2" w:rsidRDefault="00BD3CC4" w:rsidP="00BD3CC4">
      <w:pPr>
        <w:pStyle w:val="Code"/>
        <w:rPr>
          <w:lang w:val="pl-PL"/>
        </w:rPr>
      </w:pPr>
      <w:r w:rsidRPr="00EC40D2">
        <w:rPr>
          <w:lang w:val="pl-PL"/>
        </w:rPr>
        <w:t xml:space="preserve">        </w:t>
      </w:r>
      <w:r w:rsidRPr="00EC40D2">
        <w:rPr>
          <w:color w:val="0000FF"/>
          <w:lang w:val="pl-PL"/>
        </w:rPr>
        <w:t>&lt;/</w:t>
      </w:r>
      <w:proofErr w:type="spellStart"/>
      <w:r w:rsidRPr="00EC40D2">
        <w:rPr>
          <w:color w:val="800000"/>
          <w:lang w:val="pl-PL"/>
        </w:rPr>
        <w:t>tr</w:t>
      </w:r>
      <w:proofErr w:type="spellEnd"/>
      <w:r w:rsidRPr="00EC40D2">
        <w:rPr>
          <w:color w:val="0000FF"/>
          <w:lang w:val="pl-PL"/>
        </w:rPr>
        <w:t>&gt;</w:t>
      </w:r>
    </w:p>
    <w:p w14:paraId="4F973D3E" w14:textId="7AE68466" w:rsidR="00BD3CC4" w:rsidRDefault="00BD3CC4" w:rsidP="00BD3CC4">
      <w:pPr>
        <w:pStyle w:val="Code"/>
      </w:pPr>
      <w:r w:rsidRPr="00EC40D2">
        <w:rPr>
          <w:lang w:val="pl-PL"/>
        </w:rPr>
        <w:t xml:space="preserve">      </w:t>
      </w:r>
      <w:r>
        <w:t>}</w:t>
      </w:r>
    </w:p>
    <w:p w14:paraId="78155381" w14:textId="180E19F0" w:rsidR="00BD3CC4" w:rsidRDefault="00BD3CC4" w:rsidP="00BD3CC4">
      <w:pPr>
        <w:pStyle w:val="Code"/>
      </w:pPr>
      <w:r>
        <w:t xml:space="preserve">    </w:t>
      </w:r>
      <w:r>
        <w:rPr>
          <w:color w:val="0000FF"/>
        </w:rPr>
        <w:t>&lt;/</w:t>
      </w:r>
      <w:proofErr w:type="spellStart"/>
      <w:r>
        <w:rPr>
          <w:color w:val="800000"/>
        </w:rPr>
        <w:t>tbody</w:t>
      </w:r>
      <w:proofErr w:type="spellEnd"/>
      <w:r>
        <w:rPr>
          <w:color w:val="0000FF"/>
        </w:rPr>
        <w:t>&gt;</w:t>
      </w:r>
    </w:p>
    <w:p w14:paraId="65316FDA" w14:textId="52D352D7" w:rsidR="00BD3CC4" w:rsidRDefault="00BD3CC4" w:rsidP="00BD3CC4">
      <w:pPr>
        <w:pStyle w:val="Code"/>
      </w:pPr>
      <w:r>
        <w:t xml:space="preserve">  </w:t>
      </w:r>
      <w:r>
        <w:rPr>
          <w:color w:val="0000FF"/>
        </w:rPr>
        <w:t>&lt;/</w:t>
      </w:r>
      <w:r>
        <w:rPr>
          <w:color w:val="800000"/>
        </w:rPr>
        <w:t>table</w:t>
      </w:r>
      <w:r>
        <w:rPr>
          <w:color w:val="0000FF"/>
        </w:rPr>
        <w:t>&gt;</w:t>
      </w:r>
    </w:p>
    <w:p w14:paraId="349CDEEE" w14:textId="04FC7B0F" w:rsidR="00BD3CC4" w:rsidRDefault="00BD3CC4" w:rsidP="00BD3CC4">
      <w:pPr>
        <w:pStyle w:val="Code"/>
      </w:pPr>
      <w:r>
        <w:t>}</w:t>
      </w:r>
    </w:p>
    <w:p w14:paraId="6509945C" w14:textId="47C54311" w:rsidR="000739C2" w:rsidRDefault="000739C2" w:rsidP="000739C2">
      <w:pPr>
        <w:pStyle w:val="BodyText"/>
      </w:pPr>
      <w:r>
        <w:lastRenderedPageBreak/>
        <w:t xml:space="preserve">We also need to add a reducer for this action, so add the </w:t>
      </w:r>
      <w:proofErr w:type="spellStart"/>
      <w:r w:rsidRPr="000739C2">
        <w:rPr>
          <w:rStyle w:val="CodeInline"/>
        </w:rPr>
        <w:t>ReduceFetchDataAction</w:t>
      </w:r>
      <w:proofErr w:type="spellEnd"/>
      <w:r>
        <w:t xml:space="preserve"> method to the </w:t>
      </w:r>
      <w:proofErr w:type="spellStart"/>
      <w:r w:rsidRPr="000739C2">
        <w:rPr>
          <w:rStyle w:val="CodeInline"/>
        </w:rPr>
        <w:t>AppReducer</w:t>
      </w:r>
      <w:proofErr w:type="spellEnd"/>
      <w:r>
        <w:t xml:space="preserve"> static class from Listing 11-</w:t>
      </w:r>
      <w:r w:rsidR="00AB0BF1">
        <w:t>27</w:t>
      </w:r>
      <w:r>
        <w:t xml:space="preserve">. This will simply set the </w:t>
      </w:r>
      <w:proofErr w:type="spellStart"/>
      <w:r w:rsidRPr="000739C2">
        <w:rPr>
          <w:rStyle w:val="CodeInline"/>
        </w:rPr>
        <w:t>IsLoading</w:t>
      </w:r>
      <w:proofErr w:type="spellEnd"/>
      <w:r>
        <w:t xml:space="preserve"> property on our store, so the </w:t>
      </w:r>
      <w:proofErr w:type="spellStart"/>
      <w:r>
        <w:t>FetchData</w:t>
      </w:r>
      <w:proofErr w:type="spellEnd"/>
      <w:r>
        <w:t xml:space="preserve"> component will should the loading UI.</w:t>
      </w:r>
    </w:p>
    <w:p w14:paraId="4DA0AA83" w14:textId="250D0625" w:rsidR="000739C2" w:rsidRDefault="000739C2" w:rsidP="006B2B59">
      <w:pPr>
        <w:pStyle w:val="Caption"/>
      </w:pPr>
      <w:r>
        <w:t>Listing 11-</w:t>
      </w:r>
      <w:r w:rsidR="00AB0BF1">
        <w:t>27</w:t>
      </w:r>
      <w:r>
        <w:t>. The ReduceFetchDataAction Reducer Method</w:t>
      </w:r>
    </w:p>
    <w:p w14:paraId="1C7F7FB6" w14:textId="77777777" w:rsidR="000739C2" w:rsidRDefault="000739C2" w:rsidP="000739C2">
      <w:pPr>
        <w:pStyle w:val="Code"/>
      </w:pPr>
      <w:r>
        <w:t>[</w:t>
      </w:r>
      <w:proofErr w:type="spellStart"/>
      <w:r>
        <w:t>ReducerMethod</w:t>
      </w:r>
      <w:proofErr w:type="spellEnd"/>
      <w:r>
        <w:t>]</w:t>
      </w:r>
    </w:p>
    <w:p w14:paraId="62532D3A" w14:textId="77777777" w:rsidR="000739C2" w:rsidRDefault="000739C2" w:rsidP="000739C2">
      <w:pPr>
        <w:pStyle w:val="Code"/>
      </w:pPr>
      <w:r>
        <w:rPr>
          <w:color w:val="0000FF"/>
        </w:rPr>
        <w:t>public</w:t>
      </w:r>
      <w:r>
        <w:t xml:space="preserve"> </w:t>
      </w:r>
      <w:r>
        <w:rPr>
          <w:color w:val="0000FF"/>
        </w:rPr>
        <w:t>static</w:t>
      </w:r>
      <w:r>
        <w:t xml:space="preserve"> AppStore </w:t>
      </w:r>
      <w:proofErr w:type="spellStart"/>
      <w:r>
        <w:t>ReduceFetchDataAction</w:t>
      </w:r>
      <w:proofErr w:type="spellEnd"/>
    </w:p>
    <w:p w14:paraId="2BFAE82F" w14:textId="77777777" w:rsidR="000739C2" w:rsidRDefault="000739C2" w:rsidP="000739C2">
      <w:pPr>
        <w:pStyle w:val="Code"/>
      </w:pPr>
      <w:r>
        <w:t xml:space="preserve">  (AppStore state, </w:t>
      </w:r>
      <w:proofErr w:type="spellStart"/>
      <w:r>
        <w:t>FetchDataAction</w:t>
      </w:r>
      <w:proofErr w:type="spellEnd"/>
      <w:r>
        <w:t xml:space="preserve"> action)</w:t>
      </w:r>
    </w:p>
    <w:p w14:paraId="041A266D" w14:textId="53AA0BF2" w:rsidR="000739C2" w:rsidRPr="000739C2" w:rsidRDefault="000739C2" w:rsidP="000739C2">
      <w:pPr>
        <w:pStyle w:val="Code"/>
      </w:pPr>
      <w:r>
        <w:t xml:space="preserve">=&gt; state </w:t>
      </w:r>
      <w:r>
        <w:rPr>
          <w:color w:val="0000FF"/>
        </w:rPr>
        <w:t>with</w:t>
      </w:r>
      <w:r>
        <w:t xml:space="preserve"> { </w:t>
      </w:r>
      <w:proofErr w:type="spellStart"/>
      <w:r>
        <w:t>IsLoading</w:t>
      </w:r>
      <w:proofErr w:type="spellEnd"/>
      <w:r>
        <w:t xml:space="preserve"> = </w:t>
      </w:r>
      <w:r>
        <w:rPr>
          <w:color w:val="0000FF"/>
        </w:rPr>
        <w:t>true</w:t>
      </w:r>
      <w:r>
        <w:t xml:space="preserve"> };</w:t>
      </w:r>
    </w:p>
    <w:p w14:paraId="14B76D45" w14:textId="14633A4B" w:rsidR="002B06C2" w:rsidRDefault="00BD3CC4" w:rsidP="00F45E86">
      <w:pPr>
        <w:pStyle w:val="Heading2"/>
      </w:pPr>
      <w:r>
        <w:t>Add the Second Action and Effect</w:t>
      </w:r>
    </w:p>
    <w:p w14:paraId="0EF47F4F" w14:textId="052AB47D" w:rsidR="000739C2" w:rsidRDefault="000739C2" w:rsidP="00CD76CF">
      <w:pPr>
        <w:pStyle w:val="BodyText"/>
      </w:pPr>
      <w:r>
        <w:t xml:space="preserve">Add another action called </w:t>
      </w:r>
      <w:proofErr w:type="spellStart"/>
      <w:r w:rsidRPr="000739C2">
        <w:rPr>
          <w:rStyle w:val="CodeInline"/>
        </w:rPr>
        <w:t>FetchDataResultAction</w:t>
      </w:r>
      <w:proofErr w:type="spellEnd"/>
      <w:r>
        <w:t xml:space="preserve"> to the Actions folder of the shared project as in Listing 11-</w:t>
      </w:r>
      <w:r w:rsidR="00AB0BF1">
        <w:t>28</w:t>
      </w:r>
      <w:r>
        <w:t>. This type has one property holding the forecasts which we will use in the reducer.</w:t>
      </w:r>
    </w:p>
    <w:p w14:paraId="331447F0" w14:textId="6EEB36F5" w:rsidR="000739C2" w:rsidRDefault="000739C2" w:rsidP="006B2B59">
      <w:pPr>
        <w:pStyle w:val="Caption"/>
      </w:pPr>
      <w:r>
        <w:t>Listing 11-</w:t>
      </w:r>
      <w:r w:rsidR="00AB0BF1">
        <w:t>28</w:t>
      </w:r>
      <w:r>
        <w:t>. The FetchDataResultAction record</w:t>
      </w:r>
    </w:p>
    <w:p w14:paraId="3261B5E3" w14:textId="77777777" w:rsidR="000739C2" w:rsidRDefault="000739C2" w:rsidP="000739C2">
      <w:pPr>
        <w:pStyle w:val="Code"/>
      </w:pPr>
      <w:r>
        <w:rPr>
          <w:color w:val="0000FF"/>
        </w:rPr>
        <w:t>namespace</w:t>
      </w:r>
      <w:r>
        <w:t xml:space="preserve"> </w:t>
      </w:r>
      <w:proofErr w:type="spellStart"/>
      <w:r>
        <w:t>UsingRedux.Shared.Actions</w:t>
      </w:r>
      <w:proofErr w:type="spellEnd"/>
    </w:p>
    <w:p w14:paraId="698B902B" w14:textId="77777777" w:rsidR="000739C2" w:rsidRDefault="000739C2" w:rsidP="000739C2">
      <w:pPr>
        <w:pStyle w:val="Code"/>
      </w:pPr>
      <w:r>
        <w:t>{</w:t>
      </w:r>
    </w:p>
    <w:p w14:paraId="2A269F22" w14:textId="77777777" w:rsidR="000739C2" w:rsidRDefault="000739C2" w:rsidP="000739C2">
      <w:pPr>
        <w:pStyle w:val="Code"/>
      </w:pPr>
      <w:r>
        <w:t xml:space="preserve">  </w:t>
      </w:r>
      <w:r>
        <w:rPr>
          <w:color w:val="0000FF"/>
        </w:rPr>
        <w:t>public</w:t>
      </w:r>
      <w:r>
        <w:t xml:space="preserve"> </w:t>
      </w:r>
      <w:r>
        <w:rPr>
          <w:color w:val="0000FF"/>
        </w:rPr>
        <w:t>record</w:t>
      </w:r>
      <w:r>
        <w:t xml:space="preserve"> </w:t>
      </w:r>
      <w:proofErr w:type="spellStart"/>
      <w:r>
        <w:rPr>
          <w:color w:val="2B91AF"/>
        </w:rPr>
        <w:t>FetchDataResultAction</w:t>
      </w:r>
      <w:proofErr w:type="spellEnd"/>
      <w:r>
        <w:t>(</w:t>
      </w:r>
      <w:proofErr w:type="spellStart"/>
      <w:r>
        <w:t>WeatherForecast</w:t>
      </w:r>
      <w:proofErr w:type="spellEnd"/>
      <w:r>
        <w:t>[]? Forecasts);</w:t>
      </w:r>
    </w:p>
    <w:p w14:paraId="26B3A934" w14:textId="77777777" w:rsidR="000739C2" w:rsidRDefault="000739C2" w:rsidP="000739C2">
      <w:pPr>
        <w:pStyle w:val="Code"/>
      </w:pPr>
      <w:r>
        <w:t>}</w:t>
      </w:r>
    </w:p>
    <w:p w14:paraId="3DC01C6C" w14:textId="4268E104" w:rsidR="00BD3CC4" w:rsidRDefault="00F45E86" w:rsidP="00CD76CF">
      <w:pPr>
        <w:pStyle w:val="BodyText"/>
      </w:pPr>
      <w:r>
        <w:t xml:space="preserve">Add a new Effects folder to the Shared project and </w:t>
      </w:r>
      <w:r w:rsidR="000739C2">
        <w:t xml:space="preserve">also </w:t>
      </w:r>
      <w:r>
        <w:t xml:space="preserve">add the </w:t>
      </w:r>
      <w:proofErr w:type="spellStart"/>
      <w:r w:rsidRPr="00F45E86">
        <w:t>System.Net.Http.Json</w:t>
      </w:r>
      <w:proofErr w:type="spellEnd"/>
      <w:r>
        <w:t xml:space="preserve"> package. We need this package to access the </w:t>
      </w:r>
      <w:proofErr w:type="spellStart"/>
      <w:r w:rsidRPr="00F45E86">
        <w:rPr>
          <w:rStyle w:val="CodeInline"/>
        </w:rPr>
        <w:t>HttpClient</w:t>
      </w:r>
      <w:proofErr w:type="spellEnd"/>
      <w:r>
        <w:t xml:space="preserve"> class and its extension methods.</w:t>
      </w:r>
    </w:p>
    <w:p w14:paraId="4C8D384F" w14:textId="60FC45B0" w:rsidR="000739C2" w:rsidRDefault="000739C2" w:rsidP="00CD76CF">
      <w:pPr>
        <w:pStyle w:val="BodyText"/>
      </w:pPr>
      <w:r>
        <w:t>Now implement the effect as in Listing 11-</w:t>
      </w:r>
      <w:r w:rsidR="00AB0BF1">
        <w:t>29</w:t>
      </w:r>
      <w:r>
        <w:t xml:space="preserve">. Our effect need to inherit from the </w:t>
      </w:r>
      <w:r w:rsidRPr="00C07C8F">
        <w:rPr>
          <w:rStyle w:val="CodeInline"/>
        </w:rPr>
        <w:t>Effect&lt;T&gt;</w:t>
      </w:r>
      <w:r>
        <w:t xml:space="preserve"> base class, where </w:t>
      </w:r>
      <w:r w:rsidRPr="00C07C8F">
        <w:rPr>
          <w:rStyle w:val="CodeInline"/>
        </w:rPr>
        <w:t>T</w:t>
      </w:r>
      <w:r>
        <w:t xml:space="preserve"> is the action that will trigger the effect. So when the </w:t>
      </w:r>
      <w:proofErr w:type="spellStart"/>
      <w:r>
        <w:t>FetchData</w:t>
      </w:r>
      <w:proofErr w:type="spellEnd"/>
      <w:r>
        <w:t xml:space="preserve"> component dispatche</w:t>
      </w:r>
      <w:r w:rsidR="00C07C8F">
        <w:t>s</w:t>
      </w:r>
      <w:r>
        <w:t xml:space="preserve"> the </w:t>
      </w:r>
      <w:proofErr w:type="spellStart"/>
      <w:r w:rsidRPr="00C07C8F">
        <w:rPr>
          <w:rStyle w:val="CodeInline"/>
        </w:rPr>
        <w:t>FetchDataAction</w:t>
      </w:r>
      <w:proofErr w:type="spellEnd"/>
      <w:r>
        <w:t xml:space="preserve"> this effect gets </w:t>
      </w:r>
      <w:r w:rsidR="00C07C8F">
        <w:t>instantiated</w:t>
      </w:r>
      <w:r>
        <w:t xml:space="preserve"> and the </w:t>
      </w:r>
      <w:proofErr w:type="spellStart"/>
      <w:r w:rsidRPr="00C07C8F">
        <w:rPr>
          <w:rStyle w:val="CodeInline"/>
        </w:rPr>
        <w:t>HandleAsync</w:t>
      </w:r>
      <w:proofErr w:type="spellEnd"/>
      <w:r>
        <w:t xml:space="preserve"> method will be invoked by </w:t>
      </w:r>
      <w:proofErr w:type="spellStart"/>
      <w:r>
        <w:t>Fluxor</w:t>
      </w:r>
      <w:proofErr w:type="spellEnd"/>
      <w:r>
        <w:t xml:space="preserve">. </w:t>
      </w:r>
      <w:r w:rsidR="00C07C8F">
        <w:t xml:space="preserve">When your effect needs some dependency, it can just ask using the effect’s constructor. Dependency Injection will provide! Inside the </w:t>
      </w:r>
      <w:proofErr w:type="spellStart"/>
      <w:r w:rsidR="00C07C8F" w:rsidRPr="00C07C8F">
        <w:rPr>
          <w:rStyle w:val="CodeInline"/>
        </w:rPr>
        <w:t>HandleAsync</w:t>
      </w:r>
      <w:proofErr w:type="spellEnd"/>
      <w:r w:rsidR="00C07C8F">
        <w:t xml:space="preserve"> method we call the asynchronous method, in this case the </w:t>
      </w:r>
      <w:proofErr w:type="spellStart"/>
      <w:r w:rsidR="00C07C8F" w:rsidRPr="00C07C8F">
        <w:rPr>
          <w:rStyle w:val="CodeInline"/>
        </w:rPr>
        <w:t>GetFromJsonAsync</w:t>
      </w:r>
      <w:proofErr w:type="spellEnd"/>
      <w:r w:rsidR="00C07C8F">
        <w:t xml:space="preserve">, and when that returns we dispatch the result using the </w:t>
      </w:r>
      <w:proofErr w:type="spellStart"/>
      <w:r w:rsidR="00C07C8F" w:rsidRPr="00C07C8F">
        <w:rPr>
          <w:rStyle w:val="CodeInline"/>
        </w:rPr>
        <w:t>FetchDataResultAction</w:t>
      </w:r>
      <w:proofErr w:type="spellEnd"/>
      <w:r w:rsidR="00C07C8F">
        <w:t>.</w:t>
      </w:r>
    </w:p>
    <w:p w14:paraId="43CD40D4" w14:textId="77019DC1" w:rsidR="000739C2" w:rsidRDefault="000739C2" w:rsidP="006B2B59">
      <w:pPr>
        <w:pStyle w:val="Caption"/>
      </w:pPr>
      <w:r>
        <w:t>Listing 11-</w:t>
      </w:r>
      <w:r w:rsidR="00AB0BF1">
        <w:t>29</w:t>
      </w:r>
      <w:r>
        <w:t>. The FetchDataActionEffect class</w:t>
      </w:r>
    </w:p>
    <w:p w14:paraId="19076F1E" w14:textId="77777777" w:rsidR="000739C2" w:rsidRDefault="000739C2" w:rsidP="00C07C8F">
      <w:pPr>
        <w:pStyle w:val="Code"/>
      </w:pPr>
      <w:r>
        <w:rPr>
          <w:color w:val="0000FF"/>
        </w:rPr>
        <w:t>using</w:t>
      </w:r>
      <w:r>
        <w:t xml:space="preserve"> </w:t>
      </w:r>
      <w:proofErr w:type="spellStart"/>
      <w:r>
        <w:t>Fluxor</w:t>
      </w:r>
      <w:proofErr w:type="spellEnd"/>
      <w:r>
        <w:t>;</w:t>
      </w:r>
    </w:p>
    <w:p w14:paraId="4D3E7E55" w14:textId="77777777" w:rsidR="000739C2" w:rsidRDefault="000739C2" w:rsidP="00C07C8F">
      <w:pPr>
        <w:pStyle w:val="Code"/>
      </w:pPr>
      <w:r>
        <w:rPr>
          <w:color w:val="0000FF"/>
        </w:rPr>
        <w:lastRenderedPageBreak/>
        <w:t>using</w:t>
      </w:r>
      <w:r>
        <w:t xml:space="preserve"> </w:t>
      </w:r>
      <w:proofErr w:type="spellStart"/>
      <w:r>
        <w:t>System.Net.Http</w:t>
      </w:r>
      <w:proofErr w:type="spellEnd"/>
      <w:r>
        <w:t>;</w:t>
      </w:r>
    </w:p>
    <w:p w14:paraId="718151B3" w14:textId="77777777" w:rsidR="000739C2" w:rsidRDefault="000739C2" w:rsidP="00C07C8F">
      <w:pPr>
        <w:pStyle w:val="Code"/>
      </w:pPr>
      <w:r>
        <w:rPr>
          <w:color w:val="0000FF"/>
        </w:rPr>
        <w:t>using</w:t>
      </w:r>
      <w:r>
        <w:t xml:space="preserve"> </w:t>
      </w:r>
      <w:proofErr w:type="spellStart"/>
      <w:r>
        <w:t>System.Net.Http.Json</w:t>
      </w:r>
      <w:proofErr w:type="spellEnd"/>
      <w:r>
        <w:t>;</w:t>
      </w:r>
    </w:p>
    <w:p w14:paraId="09284388" w14:textId="77777777" w:rsidR="000739C2" w:rsidRDefault="000739C2" w:rsidP="00C07C8F">
      <w:pPr>
        <w:pStyle w:val="Code"/>
      </w:pPr>
      <w:r>
        <w:rPr>
          <w:color w:val="0000FF"/>
        </w:rPr>
        <w:t>using</w:t>
      </w:r>
      <w:r>
        <w:t xml:space="preserve"> </w:t>
      </w:r>
      <w:proofErr w:type="spellStart"/>
      <w:r>
        <w:t>System.Threading.Tasks</w:t>
      </w:r>
      <w:proofErr w:type="spellEnd"/>
      <w:r>
        <w:t>;</w:t>
      </w:r>
    </w:p>
    <w:p w14:paraId="68B3637D" w14:textId="77777777" w:rsidR="000739C2" w:rsidRDefault="000739C2" w:rsidP="00C07C8F">
      <w:pPr>
        <w:pStyle w:val="Code"/>
      </w:pPr>
      <w:r>
        <w:rPr>
          <w:color w:val="0000FF"/>
        </w:rPr>
        <w:t>using</w:t>
      </w:r>
      <w:r>
        <w:t xml:space="preserve"> </w:t>
      </w:r>
      <w:proofErr w:type="spellStart"/>
      <w:r>
        <w:t>UsingRedux.Shared.Actions</w:t>
      </w:r>
      <w:proofErr w:type="spellEnd"/>
      <w:r>
        <w:t>;</w:t>
      </w:r>
    </w:p>
    <w:p w14:paraId="44FC9D42" w14:textId="77777777" w:rsidR="000739C2" w:rsidRDefault="000739C2" w:rsidP="00C07C8F">
      <w:pPr>
        <w:pStyle w:val="Code"/>
      </w:pPr>
    </w:p>
    <w:p w14:paraId="2A29C791" w14:textId="77777777" w:rsidR="000739C2" w:rsidRDefault="000739C2" w:rsidP="00C07C8F">
      <w:pPr>
        <w:pStyle w:val="Code"/>
      </w:pPr>
      <w:r>
        <w:rPr>
          <w:color w:val="0000FF"/>
        </w:rPr>
        <w:t>namespace</w:t>
      </w:r>
      <w:r>
        <w:t xml:space="preserve"> </w:t>
      </w:r>
      <w:proofErr w:type="spellStart"/>
      <w:r>
        <w:t>UsingRedux.Shared.Effects</w:t>
      </w:r>
      <w:proofErr w:type="spellEnd"/>
    </w:p>
    <w:p w14:paraId="1FD9D04F" w14:textId="77777777" w:rsidR="000739C2" w:rsidRDefault="000739C2" w:rsidP="00C07C8F">
      <w:pPr>
        <w:pStyle w:val="Code"/>
      </w:pPr>
      <w:r>
        <w:t>{</w:t>
      </w:r>
    </w:p>
    <w:p w14:paraId="021916E2" w14:textId="77777777" w:rsidR="000739C2" w:rsidRDefault="000739C2" w:rsidP="00C07C8F">
      <w:pPr>
        <w:pStyle w:val="Code"/>
      </w:pPr>
      <w:r>
        <w:t xml:space="preserve">  </w:t>
      </w:r>
      <w:r>
        <w:rPr>
          <w:color w:val="0000FF"/>
        </w:rPr>
        <w:t>public</w:t>
      </w:r>
      <w:r>
        <w:t xml:space="preserve"> </w:t>
      </w:r>
      <w:r>
        <w:rPr>
          <w:color w:val="0000FF"/>
        </w:rPr>
        <w:t>class</w:t>
      </w:r>
      <w:r>
        <w:t xml:space="preserve"> </w:t>
      </w:r>
      <w:proofErr w:type="spellStart"/>
      <w:r>
        <w:rPr>
          <w:color w:val="2B91AF"/>
        </w:rPr>
        <w:t>FetchDataActionEffect</w:t>
      </w:r>
      <w:proofErr w:type="spellEnd"/>
      <w:r>
        <w:t xml:space="preserve"> : Effect&lt;</w:t>
      </w:r>
      <w:proofErr w:type="spellStart"/>
      <w:r>
        <w:t>FetchDataAction</w:t>
      </w:r>
      <w:proofErr w:type="spellEnd"/>
      <w:r>
        <w:t>&gt;</w:t>
      </w:r>
    </w:p>
    <w:p w14:paraId="178F87B6" w14:textId="77777777" w:rsidR="000739C2" w:rsidRDefault="000739C2" w:rsidP="00C07C8F">
      <w:pPr>
        <w:pStyle w:val="Code"/>
      </w:pPr>
      <w:r>
        <w:t xml:space="preserve">  {</w:t>
      </w:r>
    </w:p>
    <w:p w14:paraId="78562004" w14:textId="77777777" w:rsidR="000739C2" w:rsidRDefault="000739C2" w:rsidP="00C07C8F">
      <w:pPr>
        <w:pStyle w:val="Code"/>
      </w:pPr>
      <w:r>
        <w:t xml:space="preserve">    </w:t>
      </w:r>
      <w:r>
        <w:rPr>
          <w:color w:val="0000FF"/>
        </w:rPr>
        <w:t>private</w:t>
      </w:r>
      <w:r>
        <w:t xml:space="preserve"> </w:t>
      </w:r>
      <w:proofErr w:type="spellStart"/>
      <w:r>
        <w:rPr>
          <w:color w:val="0000FF"/>
        </w:rPr>
        <w:t>readonly</w:t>
      </w:r>
      <w:proofErr w:type="spellEnd"/>
      <w:r>
        <w:t xml:space="preserve"> </w:t>
      </w:r>
      <w:proofErr w:type="spellStart"/>
      <w:r>
        <w:t>HttpClient</w:t>
      </w:r>
      <w:proofErr w:type="spellEnd"/>
      <w:r>
        <w:t xml:space="preserve"> </w:t>
      </w:r>
      <w:proofErr w:type="spellStart"/>
      <w:r>
        <w:t>httpClient</w:t>
      </w:r>
      <w:proofErr w:type="spellEnd"/>
      <w:r>
        <w:t>;</w:t>
      </w:r>
    </w:p>
    <w:p w14:paraId="1B173490" w14:textId="77777777" w:rsidR="000739C2" w:rsidRDefault="000739C2" w:rsidP="00C07C8F">
      <w:pPr>
        <w:pStyle w:val="Code"/>
      </w:pPr>
    </w:p>
    <w:p w14:paraId="64483C92" w14:textId="77777777" w:rsidR="000739C2" w:rsidRDefault="000739C2" w:rsidP="00C07C8F">
      <w:pPr>
        <w:pStyle w:val="Code"/>
      </w:pPr>
      <w:r>
        <w:t xml:space="preserve">    </w:t>
      </w:r>
      <w:r>
        <w:rPr>
          <w:color w:val="0000FF"/>
        </w:rPr>
        <w:t>public</w:t>
      </w:r>
      <w:r>
        <w:t xml:space="preserve"> </w:t>
      </w:r>
      <w:proofErr w:type="spellStart"/>
      <w:r>
        <w:rPr>
          <w:color w:val="2B91AF"/>
        </w:rPr>
        <w:t>FetchDataActionEffect</w:t>
      </w:r>
      <w:proofErr w:type="spellEnd"/>
      <w:r>
        <w:t>(</w:t>
      </w:r>
      <w:proofErr w:type="spellStart"/>
      <w:r>
        <w:t>HttpClient</w:t>
      </w:r>
      <w:proofErr w:type="spellEnd"/>
      <w:r>
        <w:t xml:space="preserve"> http)</w:t>
      </w:r>
    </w:p>
    <w:p w14:paraId="42489916" w14:textId="77777777" w:rsidR="000739C2" w:rsidRDefault="000739C2" w:rsidP="00C07C8F">
      <w:pPr>
        <w:pStyle w:val="Code"/>
      </w:pPr>
      <w:r>
        <w:t xml:space="preserve">      =&gt; </w:t>
      </w:r>
      <w:proofErr w:type="spellStart"/>
      <w:r>
        <w:rPr>
          <w:color w:val="0000FF"/>
        </w:rPr>
        <w:t>this</w:t>
      </w:r>
      <w:r>
        <w:t>.httpClient</w:t>
      </w:r>
      <w:proofErr w:type="spellEnd"/>
      <w:r>
        <w:t xml:space="preserve"> = http;</w:t>
      </w:r>
    </w:p>
    <w:p w14:paraId="7625B7FB" w14:textId="77777777" w:rsidR="000739C2" w:rsidRDefault="000739C2" w:rsidP="00C07C8F">
      <w:pPr>
        <w:pStyle w:val="Code"/>
      </w:pPr>
    </w:p>
    <w:p w14:paraId="10279CF9" w14:textId="77777777" w:rsidR="00C07C8F" w:rsidRDefault="000739C2" w:rsidP="00C07C8F">
      <w:pPr>
        <w:pStyle w:val="Code"/>
      </w:pPr>
      <w:r>
        <w:t xml:space="preserve">    </w:t>
      </w:r>
      <w:r>
        <w:rPr>
          <w:color w:val="0000FF"/>
        </w:rPr>
        <w:t>public</w:t>
      </w:r>
      <w:r>
        <w:t xml:space="preserve"> </w:t>
      </w:r>
      <w:r>
        <w:rPr>
          <w:color w:val="0000FF"/>
        </w:rPr>
        <w:t>override</w:t>
      </w:r>
      <w:r>
        <w:t xml:space="preserve"> </w:t>
      </w:r>
      <w:r>
        <w:rPr>
          <w:color w:val="0000FF"/>
        </w:rPr>
        <w:t>async</w:t>
      </w:r>
      <w:r>
        <w:t xml:space="preserve"> Task </w:t>
      </w:r>
      <w:proofErr w:type="spellStart"/>
      <w:r>
        <w:t>HandleAsync</w:t>
      </w:r>
      <w:proofErr w:type="spellEnd"/>
    </w:p>
    <w:p w14:paraId="4F389015" w14:textId="1C5A9EDD" w:rsidR="00C07C8F" w:rsidRDefault="00C07C8F" w:rsidP="00C07C8F">
      <w:pPr>
        <w:pStyle w:val="Code"/>
      </w:pPr>
      <w:r>
        <w:t xml:space="preserve">      </w:t>
      </w:r>
      <w:r w:rsidR="000739C2">
        <w:t>(</w:t>
      </w:r>
      <w:proofErr w:type="spellStart"/>
      <w:r w:rsidR="000739C2">
        <w:t>FetchDataAction</w:t>
      </w:r>
      <w:proofErr w:type="spellEnd"/>
      <w:r w:rsidR="000739C2">
        <w:t xml:space="preserve"> action, </w:t>
      </w:r>
    </w:p>
    <w:p w14:paraId="201013F8" w14:textId="20C97026" w:rsidR="000739C2" w:rsidRDefault="00C07C8F" w:rsidP="00C07C8F">
      <w:pPr>
        <w:pStyle w:val="Code"/>
      </w:pPr>
      <w:r>
        <w:t xml:space="preserve">       </w:t>
      </w:r>
      <w:proofErr w:type="spellStart"/>
      <w:r w:rsidR="000739C2">
        <w:t>IDispatcher</w:t>
      </w:r>
      <w:proofErr w:type="spellEnd"/>
      <w:r w:rsidR="000739C2">
        <w:t xml:space="preserve"> dispatcher)</w:t>
      </w:r>
    </w:p>
    <w:p w14:paraId="23DAC745" w14:textId="77777777" w:rsidR="000739C2" w:rsidRDefault="000739C2" w:rsidP="00C07C8F">
      <w:pPr>
        <w:pStyle w:val="Code"/>
      </w:pPr>
      <w:r>
        <w:t xml:space="preserve">    {</w:t>
      </w:r>
    </w:p>
    <w:p w14:paraId="32B9D007" w14:textId="77777777" w:rsidR="00C07C8F" w:rsidRDefault="000739C2" w:rsidP="00C07C8F">
      <w:pPr>
        <w:pStyle w:val="Code"/>
      </w:pPr>
      <w:r>
        <w:t xml:space="preserve">      </w:t>
      </w:r>
      <w:proofErr w:type="spellStart"/>
      <w:r>
        <w:t>WeatherForecast</w:t>
      </w:r>
      <w:proofErr w:type="spellEnd"/>
      <w:r>
        <w:t xml:space="preserve">[]? forecasts = </w:t>
      </w:r>
    </w:p>
    <w:p w14:paraId="1BB8BDB8" w14:textId="77777777" w:rsidR="00C07C8F" w:rsidRDefault="00C07C8F" w:rsidP="00C07C8F">
      <w:pPr>
        <w:pStyle w:val="Code"/>
      </w:pPr>
      <w:r>
        <w:t xml:space="preserve">        </w:t>
      </w:r>
      <w:r w:rsidR="000739C2">
        <w:rPr>
          <w:color w:val="0000FF"/>
        </w:rPr>
        <w:t>await</w:t>
      </w:r>
      <w:r w:rsidR="000739C2">
        <w:t xml:space="preserve"> </w:t>
      </w:r>
      <w:proofErr w:type="spellStart"/>
      <w:r w:rsidR="000739C2">
        <w:rPr>
          <w:color w:val="0000FF"/>
        </w:rPr>
        <w:t>this</w:t>
      </w:r>
      <w:r w:rsidR="000739C2">
        <w:t>.httpClient</w:t>
      </w:r>
      <w:proofErr w:type="spellEnd"/>
    </w:p>
    <w:p w14:paraId="1B1B620F" w14:textId="2106E350" w:rsidR="000739C2" w:rsidRDefault="00C07C8F" w:rsidP="00C07C8F">
      <w:pPr>
        <w:pStyle w:val="Code"/>
      </w:pPr>
      <w:r>
        <w:t xml:space="preserve">         </w:t>
      </w:r>
      <w:r w:rsidR="000739C2">
        <w:t>.</w:t>
      </w:r>
      <w:proofErr w:type="spellStart"/>
      <w:r w:rsidR="000739C2">
        <w:t>GetFromJsonAsync</w:t>
      </w:r>
      <w:proofErr w:type="spellEnd"/>
      <w:r w:rsidR="000739C2">
        <w:t>&lt;</w:t>
      </w:r>
      <w:proofErr w:type="spellStart"/>
      <w:r w:rsidR="000739C2">
        <w:t>WeatherForecast</w:t>
      </w:r>
      <w:proofErr w:type="spellEnd"/>
      <w:r w:rsidR="000739C2">
        <w:t>[]&gt;(</w:t>
      </w:r>
      <w:r w:rsidR="000739C2">
        <w:rPr>
          <w:color w:val="A31515"/>
        </w:rPr>
        <w:t>"</w:t>
      </w:r>
      <w:proofErr w:type="spellStart"/>
      <w:r w:rsidR="000739C2">
        <w:rPr>
          <w:color w:val="A31515"/>
        </w:rPr>
        <w:t>WeatherForecast</w:t>
      </w:r>
      <w:proofErr w:type="spellEnd"/>
      <w:r w:rsidR="000739C2">
        <w:rPr>
          <w:color w:val="A31515"/>
        </w:rPr>
        <w:t>"</w:t>
      </w:r>
      <w:r w:rsidR="000739C2">
        <w:t>);</w:t>
      </w:r>
    </w:p>
    <w:p w14:paraId="048D9193" w14:textId="77777777" w:rsidR="000739C2" w:rsidRDefault="000739C2" w:rsidP="00C07C8F">
      <w:pPr>
        <w:pStyle w:val="Code"/>
      </w:pPr>
      <w:r>
        <w:t xml:space="preserve">      </w:t>
      </w:r>
      <w:proofErr w:type="spellStart"/>
      <w:r>
        <w:t>dispatcher.Dispatch</w:t>
      </w:r>
      <w:proofErr w:type="spellEnd"/>
      <w:r>
        <w:t>(</w:t>
      </w:r>
      <w:r>
        <w:rPr>
          <w:color w:val="0000FF"/>
        </w:rPr>
        <w:t>new</w:t>
      </w:r>
      <w:r>
        <w:t xml:space="preserve"> </w:t>
      </w:r>
      <w:proofErr w:type="spellStart"/>
      <w:r>
        <w:t>FetchDataResultAction</w:t>
      </w:r>
      <w:proofErr w:type="spellEnd"/>
      <w:r>
        <w:t>(forecasts));</w:t>
      </w:r>
    </w:p>
    <w:p w14:paraId="461669C0" w14:textId="77777777" w:rsidR="000739C2" w:rsidRDefault="000739C2" w:rsidP="00C07C8F">
      <w:pPr>
        <w:pStyle w:val="Code"/>
      </w:pPr>
      <w:r>
        <w:t xml:space="preserve">    }</w:t>
      </w:r>
    </w:p>
    <w:p w14:paraId="64E3D12D" w14:textId="77777777" w:rsidR="000739C2" w:rsidRDefault="000739C2" w:rsidP="00C07C8F">
      <w:pPr>
        <w:pStyle w:val="Code"/>
      </w:pPr>
      <w:r>
        <w:t xml:space="preserve">  }</w:t>
      </w:r>
    </w:p>
    <w:p w14:paraId="12DC90CE" w14:textId="77777777" w:rsidR="000739C2" w:rsidRDefault="000739C2" w:rsidP="00C07C8F">
      <w:pPr>
        <w:pStyle w:val="Code"/>
      </w:pPr>
      <w:r>
        <w:t>}</w:t>
      </w:r>
    </w:p>
    <w:p w14:paraId="63859E23" w14:textId="1B4CAF8B" w:rsidR="009F7343" w:rsidRDefault="00C07C8F" w:rsidP="00CD76CF">
      <w:pPr>
        <w:pStyle w:val="BodyText"/>
      </w:pPr>
      <w:r>
        <w:t xml:space="preserve">Now we need another reducer, so add the method to the </w:t>
      </w:r>
      <w:proofErr w:type="spellStart"/>
      <w:r w:rsidRPr="00C07C8F">
        <w:rPr>
          <w:rStyle w:val="CodeInline"/>
        </w:rPr>
        <w:t>AppReducer</w:t>
      </w:r>
      <w:proofErr w:type="spellEnd"/>
      <w:r>
        <w:t xml:space="preserve"> class as in Listing 11-</w:t>
      </w:r>
      <w:r w:rsidR="00AB0BF1">
        <w:t>30</w:t>
      </w:r>
      <w:r>
        <w:t xml:space="preserve">. This will set the store’s </w:t>
      </w:r>
      <w:proofErr w:type="spellStart"/>
      <w:r w:rsidRPr="00C07C8F">
        <w:rPr>
          <w:rStyle w:val="CodeInline"/>
        </w:rPr>
        <w:t>IsLoading</w:t>
      </w:r>
      <w:proofErr w:type="spellEnd"/>
      <w:r>
        <w:t xml:space="preserve"> to false and sets our </w:t>
      </w:r>
      <w:r w:rsidRPr="00C07C8F">
        <w:rPr>
          <w:rStyle w:val="CodeInline"/>
        </w:rPr>
        <w:t>Forecasts</w:t>
      </w:r>
      <w:r>
        <w:t xml:space="preserve"> store property to the forecasts that were fetched by the effect.</w:t>
      </w:r>
    </w:p>
    <w:p w14:paraId="0088C741" w14:textId="2CC13B84" w:rsidR="00C07C8F" w:rsidRDefault="00C07C8F" w:rsidP="006B2B59">
      <w:pPr>
        <w:pStyle w:val="Caption"/>
      </w:pPr>
      <w:r>
        <w:t>Listing 11-</w:t>
      </w:r>
      <w:r w:rsidR="00AB0BF1">
        <w:t>30</w:t>
      </w:r>
      <w:r>
        <w:t>. The ReduceFetchDataResultAction Reducer</w:t>
      </w:r>
    </w:p>
    <w:p w14:paraId="7849F9D0" w14:textId="77777777" w:rsidR="00C07C8F" w:rsidRDefault="00C07C8F" w:rsidP="0046519F">
      <w:pPr>
        <w:pStyle w:val="Code"/>
      </w:pPr>
      <w:r>
        <w:t>[</w:t>
      </w:r>
      <w:proofErr w:type="spellStart"/>
      <w:r>
        <w:t>ReducerMethod</w:t>
      </w:r>
      <w:proofErr w:type="spellEnd"/>
      <w:r>
        <w:t>]</w:t>
      </w:r>
    </w:p>
    <w:p w14:paraId="4901A51C" w14:textId="77777777" w:rsidR="00C07C8F" w:rsidRDefault="00C07C8F" w:rsidP="0046519F">
      <w:pPr>
        <w:pStyle w:val="Code"/>
      </w:pPr>
      <w:r>
        <w:rPr>
          <w:color w:val="0000FF"/>
        </w:rPr>
        <w:t>public</w:t>
      </w:r>
      <w:r>
        <w:t xml:space="preserve"> </w:t>
      </w:r>
      <w:r>
        <w:rPr>
          <w:color w:val="0000FF"/>
        </w:rPr>
        <w:t>static</w:t>
      </w:r>
      <w:r>
        <w:t xml:space="preserve"> AppStore </w:t>
      </w:r>
      <w:proofErr w:type="spellStart"/>
      <w:r>
        <w:t>ReduceFetchDataResultAction</w:t>
      </w:r>
      <w:proofErr w:type="spellEnd"/>
    </w:p>
    <w:p w14:paraId="5F280973" w14:textId="77777777" w:rsidR="00C07C8F" w:rsidRDefault="00C07C8F" w:rsidP="0046519F">
      <w:pPr>
        <w:pStyle w:val="Code"/>
      </w:pPr>
      <w:r>
        <w:t xml:space="preserve">  (AppStore state, </w:t>
      </w:r>
      <w:proofErr w:type="spellStart"/>
      <w:r>
        <w:t>FetchDataResultAction</w:t>
      </w:r>
      <w:proofErr w:type="spellEnd"/>
      <w:r>
        <w:t xml:space="preserve"> action)</w:t>
      </w:r>
    </w:p>
    <w:p w14:paraId="0A8F0F57" w14:textId="1DFF584C" w:rsidR="009F7343" w:rsidRDefault="00C07C8F" w:rsidP="0046519F">
      <w:pPr>
        <w:pStyle w:val="Code"/>
      </w:pPr>
      <w:r>
        <w:t xml:space="preserve">  =&gt; state </w:t>
      </w:r>
      <w:r>
        <w:rPr>
          <w:color w:val="0000FF"/>
        </w:rPr>
        <w:t>with</w:t>
      </w:r>
      <w:r>
        <w:t xml:space="preserve"> { </w:t>
      </w:r>
      <w:proofErr w:type="spellStart"/>
      <w:r>
        <w:t>IsLoading</w:t>
      </w:r>
      <w:proofErr w:type="spellEnd"/>
      <w:r>
        <w:t xml:space="preserve"> = </w:t>
      </w:r>
      <w:r>
        <w:rPr>
          <w:color w:val="0000FF"/>
        </w:rPr>
        <w:t>false</w:t>
      </w:r>
      <w:r>
        <w:t xml:space="preserve">, Forecasts = </w:t>
      </w:r>
      <w:proofErr w:type="spellStart"/>
      <w:r>
        <w:t>action.Forecasts</w:t>
      </w:r>
      <w:proofErr w:type="spellEnd"/>
      <w:r>
        <w:t xml:space="preserve"> };</w:t>
      </w:r>
    </w:p>
    <w:p w14:paraId="5E228FB5" w14:textId="17F76CE9" w:rsidR="009F7343" w:rsidRDefault="00C07C8F" w:rsidP="00CD76CF">
      <w:pPr>
        <w:pStyle w:val="BodyText"/>
      </w:pPr>
      <w:r>
        <w:t>Build and run. You should be able to fetch the forecasts now!</w:t>
      </w:r>
    </w:p>
    <w:p w14:paraId="0A19EC1B" w14:textId="252D6068" w:rsidR="0046519F" w:rsidRDefault="0046519F" w:rsidP="00CD76CF">
      <w:pPr>
        <w:pStyle w:val="BodyText"/>
      </w:pPr>
      <w:r>
        <w:t>Think of effects as an interception mechanism that gets triggered by dispatching a certain action.</w:t>
      </w:r>
      <w:r w:rsidR="00400115">
        <w:t xml:space="preserve"> </w:t>
      </w:r>
    </w:p>
    <w:p w14:paraId="052936D6" w14:textId="3F1A3180" w:rsidR="009F7343" w:rsidRDefault="00C07C8F" w:rsidP="00C07C8F">
      <w:pPr>
        <w:pStyle w:val="Heading1"/>
      </w:pPr>
      <w:r>
        <w:lastRenderedPageBreak/>
        <w:t>Summary</w:t>
      </w:r>
    </w:p>
    <w:p w14:paraId="202C6ACE" w14:textId="6168AEAE" w:rsidR="00E71D19" w:rsidRPr="00AA242C" w:rsidRDefault="001B748D" w:rsidP="00400115">
      <w:pPr>
        <w:pStyle w:val="BodyText"/>
      </w:pPr>
      <w:r>
        <w:t xml:space="preserve">In this chapter we looked at state management, so how do we keep state around even when the user refreshes the browser? </w:t>
      </w:r>
      <w:r w:rsidR="00165156">
        <w:t>We can store our application state in local storage, the server and the URL. Then we looked at the Redux pattern, which is used to build complex applications. Redux makes this easier by applying a couple of principles. Components data bind to the Store object, which you mutate by dispatching actions that contain the required change. Then a reducer applies this change to the store which will trigger an update of your components, completing the circle.</w:t>
      </w:r>
      <w:r w:rsidR="00400115">
        <w:t xml:space="preserve"> Redux and flux have the advantage that you end up with a lot of little classes which are easier to maintain, applying the Single Responsibility Principle.</w:t>
      </w:r>
    </w:p>
    <w:sectPr w:rsidR="00E71D19" w:rsidRPr="00AA242C" w:rsidSect="00625F4B">
      <w:headerReference w:type="even" r:id="rId14"/>
      <w:headerReference w:type="default" r:id="rId15"/>
      <w:footerReference w:type="even" r:id="rId16"/>
      <w:footerReference w:type="default" r:id="rId17"/>
      <w:headerReference w:type="first" r:id="rId18"/>
      <w:footerReference w:type="first" r:id="rId19"/>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C03E3" w14:textId="77777777" w:rsidR="00FA6114" w:rsidRDefault="00FA6114" w:rsidP="00BE7597">
      <w:pPr>
        <w:spacing w:after="0" w:line="240" w:lineRule="auto"/>
      </w:pPr>
      <w:r>
        <w:separator/>
      </w:r>
    </w:p>
  </w:endnote>
  <w:endnote w:type="continuationSeparator" w:id="0">
    <w:p w14:paraId="27C64B07" w14:textId="77777777" w:rsidR="00FA6114" w:rsidRDefault="00FA6114"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vaNeue Condensed">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heSansMonoConBlack">
    <w:altName w:val="Calibri"/>
    <w:panose1 w:val="00000000000000000000"/>
    <w:charset w:val="00"/>
    <w:family w:val="swiss"/>
    <w:notTrueType/>
    <w:pitch w:val="variable"/>
    <w:sig w:usb0="00000083" w:usb1="00000000" w:usb2="00000000" w:usb3="00000000" w:csb0="00000009" w:csb1="00000000"/>
  </w:font>
  <w:font w:name="Utopia">
    <w:altName w:val="Cambria"/>
    <w:panose1 w:val="00000000000000000000"/>
    <w:charset w:val="00"/>
    <w:family w:val="roman"/>
    <w:notTrueType/>
    <w:pitch w:val="variable"/>
    <w:sig w:usb0="00000003" w:usb1="00000000" w:usb2="00000000" w:usb3="00000000" w:csb0="00000001"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heSansMonoConNormal">
    <w:altName w:val="Calibri"/>
    <w:panose1 w:val="00000000000000000000"/>
    <w:charset w:val="00"/>
    <w:family w:val="roman"/>
    <w:notTrueType/>
    <w:pitch w:val="variable"/>
    <w:sig w:usb0="00000083" w:usb1="00000000" w:usb2="00000000" w:usb3="00000000" w:csb0="00000009"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HelveticaNeue MediumExt">
    <w:panose1 w:val="00000000000000000000"/>
    <w:charset w:val="00"/>
    <w:family w:val="swiss"/>
    <w:notTrueType/>
    <w:pitch w:val="variable"/>
    <w:sig w:usb0="00000003" w:usb1="00000000" w:usb2="00000000" w:usb3="00000000" w:csb0="00000001" w:csb1="00000000"/>
  </w:font>
  <w:font w:name="UtopiaItalic">
    <w:altName w:val="Courier New"/>
    <w:panose1 w:val="00000000000000000000"/>
    <w:charset w:val="00"/>
    <w:family w:val="decorative"/>
    <w:notTrueType/>
    <w:pitch w:val="variable"/>
    <w:sig w:usb0="00000003" w:usb1="00000000" w:usb2="00000000" w:usb3="00000000" w:csb0="00000001" w:csb1="00000000"/>
  </w:font>
  <w:font w:name="ZapfDingbats">
    <w:altName w:val="Calibri"/>
    <w:panose1 w:val="00000000000000000000"/>
    <w:charset w:val="00"/>
    <w:family w:val="decorative"/>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21E8" w14:textId="77777777" w:rsidR="006E7CE5" w:rsidRDefault="006E7CE5">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252C1" w14:textId="77777777" w:rsidR="006E7CE5" w:rsidRDefault="006E7CE5">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3165A" w14:textId="77777777" w:rsidR="006E7CE5" w:rsidRDefault="006E7CE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C2A32" w14:textId="77777777" w:rsidR="00FA6114" w:rsidRDefault="00FA6114" w:rsidP="00BE7597">
      <w:pPr>
        <w:spacing w:after="0" w:line="240" w:lineRule="auto"/>
      </w:pPr>
      <w:r>
        <w:separator/>
      </w:r>
    </w:p>
  </w:footnote>
  <w:footnote w:type="continuationSeparator" w:id="0">
    <w:p w14:paraId="6526685E" w14:textId="77777777" w:rsidR="00FA6114" w:rsidRDefault="00FA6114" w:rsidP="00BE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38A21" w14:textId="77777777" w:rsidR="006E7CE5" w:rsidRDefault="006E7CE5">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AD90" w14:textId="77777777" w:rsidR="006E7CE5" w:rsidRDefault="006E7CE5">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62C3" w14:textId="77777777" w:rsidR="006E7CE5" w:rsidRDefault="006E7CE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880E86"/>
    <w:multiLevelType w:val="hybridMultilevel"/>
    <w:tmpl w:val="BF1AE224"/>
    <w:lvl w:ilvl="0" w:tplc="916ECB24">
      <w:start w:val="1"/>
      <w:numFmt w:val="decimal"/>
      <w:pStyle w:val="ExerciseNumList"/>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5E1880"/>
    <w:multiLevelType w:val="hybridMultilevel"/>
    <w:tmpl w:val="360E452C"/>
    <w:lvl w:ilvl="0" w:tplc="5680D68A">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3147492"/>
    <w:multiLevelType w:val="hybridMultilevel"/>
    <w:tmpl w:val="86DC0576"/>
    <w:lvl w:ilvl="0" w:tplc="F3EC4AA6">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D262E6"/>
    <w:multiLevelType w:val="hybridMultilevel"/>
    <w:tmpl w:val="CF5A58B0"/>
    <w:lvl w:ilvl="0" w:tplc="62AA7104">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7"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0D39AE"/>
    <w:multiLevelType w:val="hybridMultilevel"/>
    <w:tmpl w:val="81CCE7F8"/>
    <w:lvl w:ilvl="0" w:tplc="CE0EA4D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A936702"/>
    <w:multiLevelType w:val="hybridMultilevel"/>
    <w:tmpl w:val="6E9E27F2"/>
    <w:lvl w:ilvl="0" w:tplc="F94443AC">
      <w:start w:val="1"/>
      <w:numFmt w:val="lowerLetter"/>
      <w:lvlText w:val="%1."/>
      <w:lvlJc w:val="left"/>
      <w:pPr>
        <w:tabs>
          <w:tab w:val="num" w:pos="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593E90"/>
    <w:multiLevelType w:val="hybridMultilevel"/>
    <w:tmpl w:val="3A261BF8"/>
    <w:lvl w:ilvl="0" w:tplc="F49A4C08">
      <w:start w:val="1"/>
      <w:numFmt w:val="lowerLetter"/>
      <w:pStyle w:val="NumSubList"/>
      <w:lvlText w:val="%1."/>
      <w:lvlJc w:val="left"/>
      <w:pPr>
        <w:tabs>
          <w:tab w:val="num" w:pos="1224"/>
        </w:tabs>
        <w:ind w:left="122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20775CB"/>
    <w:multiLevelType w:val="hybridMultilevel"/>
    <w:tmpl w:val="97E237D0"/>
    <w:lvl w:ilvl="0" w:tplc="DFA682B4">
      <w:start w:val="1"/>
      <w:numFmt w:val="bullet"/>
      <w:pStyle w:val="BulletSubLis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4"/>
  </w:num>
  <w:num w:numId="13">
    <w:abstractNumId w:val="23"/>
  </w:num>
  <w:num w:numId="14">
    <w:abstractNumId w:val="21"/>
  </w:num>
  <w:num w:numId="15">
    <w:abstractNumId w:val="23"/>
    <w:lvlOverride w:ilvl="0">
      <w:startOverride w:val="1"/>
    </w:lvlOverride>
  </w:num>
  <w:num w:numId="16">
    <w:abstractNumId w:val="23"/>
    <w:lvlOverride w:ilvl="0">
      <w:startOverride w:val="1"/>
    </w:lvlOverride>
  </w:num>
  <w:num w:numId="17">
    <w:abstractNumId w:val="23"/>
    <w:lvlOverride w:ilvl="0">
      <w:startOverride w:val="1"/>
    </w:lvlOverride>
  </w:num>
  <w:num w:numId="18">
    <w:abstractNumId w:val="17"/>
  </w:num>
  <w:num w:numId="19">
    <w:abstractNumId w:val="25"/>
  </w:num>
  <w:num w:numId="20">
    <w:abstractNumId w:val="10"/>
  </w:num>
  <w:num w:numId="21">
    <w:abstractNumId w:val="27"/>
  </w:num>
  <w:num w:numId="22">
    <w:abstractNumId w:val="15"/>
  </w:num>
  <w:num w:numId="23">
    <w:abstractNumId w:val="22"/>
  </w:num>
  <w:num w:numId="24">
    <w:abstractNumId w:val="13"/>
  </w:num>
  <w:num w:numId="25">
    <w:abstractNumId w:val="12"/>
  </w:num>
  <w:num w:numId="26">
    <w:abstractNumId w:val="24"/>
  </w:num>
  <w:num w:numId="27">
    <w:abstractNumId w:val="26"/>
  </w:num>
  <w:num w:numId="28">
    <w:abstractNumId w:val="19"/>
  </w:num>
  <w:num w:numId="29">
    <w:abstractNumId w:val="11"/>
  </w:num>
  <w:num w:numId="30">
    <w:abstractNumId w:val="16"/>
  </w:num>
  <w:num w:numId="31">
    <w:abstractNumId w:val="19"/>
    <w:lvlOverride w:ilvl="0">
      <w:startOverride w:val="1"/>
    </w:lvlOverride>
  </w:num>
  <w:num w:numId="32">
    <w:abstractNumId w:val="20"/>
  </w:num>
  <w:num w:numId="33">
    <w:abstractNumId w:val="15"/>
  </w:num>
  <w:num w:numId="34">
    <w:abstractNumId w:val="26"/>
  </w:num>
  <w:num w:numId="35">
    <w:abstractNumId w:val="10"/>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lvlOverride w:ilvl="2"/>
    <w:lvlOverride w:ilvl="3"/>
    <w:lvlOverride w:ilvl="4"/>
    <w:lvlOverride w:ilvl="5"/>
    <w:lvlOverride w:ilvl="6"/>
    <w:lvlOverride w:ilvl="7"/>
    <w:lvlOverride w:ilvl="8"/>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linkStyle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47"/>
    <w:rsid w:val="000007EB"/>
    <w:rsid w:val="0000647C"/>
    <w:rsid w:val="0001261A"/>
    <w:rsid w:val="0003546B"/>
    <w:rsid w:val="00036220"/>
    <w:rsid w:val="00042B8D"/>
    <w:rsid w:val="00044A2D"/>
    <w:rsid w:val="00065466"/>
    <w:rsid w:val="000739C2"/>
    <w:rsid w:val="0007782F"/>
    <w:rsid w:val="00084BBA"/>
    <w:rsid w:val="00086F97"/>
    <w:rsid w:val="000931B4"/>
    <w:rsid w:val="000A3DE0"/>
    <w:rsid w:val="000A55AD"/>
    <w:rsid w:val="000C3DB3"/>
    <w:rsid w:val="000D32AA"/>
    <w:rsid w:val="000D4D4E"/>
    <w:rsid w:val="000E0C7E"/>
    <w:rsid w:val="000E50C8"/>
    <w:rsid w:val="000F4537"/>
    <w:rsid w:val="0011410E"/>
    <w:rsid w:val="001249CE"/>
    <w:rsid w:val="00130280"/>
    <w:rsid w:val="00146262"/>
    <w:rsid w:val="001464D9"/>
    <w:rsid w:val="00147426"/>
    <w:rsid w:val="00150B3A"/>
    <w:rsid w:val="001614FD"/>
    <w:rsid w:val="00162E14"/>
    <w:rsid w:val="001638B9"/>
    <w:rsid w:val="00165156"/>
    <w:rsid w:val="00191B6F"/>
    <w:rsid w:val="001A430F"/>
    <w:rsid w:val="001A54DB"/>
    <w:rsid w:val="001B0633"/>
    <w:rsid w:val="001B5868"/>
    <w:rsid w:val="001B748D"/>
    <w:rsid w:val="001C492B"/>
    <w:rsid w:val="001C5D3A"/>
    <w:rsid w:val="001D11AF"/>
    <w:rsid w:val="001D7457"/>
    <w:rsid w:val="001F0D1B"/>
    <w:rsid w:val="00202A94"/>
    <w:rsid w:val="00203640"/>
    <w:rsid w:val="00203B50"/>
    <w:rsid w:val="00206949"/>
    <w:rsid w:val="00220255"/>
    <w:rsid w:val="0022060E"/>
    <w:rsid w:val="00227268"/>
    <w:rsid w:val="00230E92"/>
    <w:rsid w:val="0023308F"/>
    <w:rsid w:val="00233288"/>
    <w:rsid w:val="002401BA"/>
    <w:rsid w:val="002466DF"/>
    <w:rsid w:val="00265200"/>
    <w:rsid w:val="00280E1C"/>
    <w:rsid w:val="0028306B"/>
    <w:rsid w:val="0028472A"/>
    <w:rsid w:val="0028696C"/>
    <w:rsid w:val="00287749"/>
    <w:rsid w:val="0029346A"/>
    <w:rsid w:val="002B06C2"/>
    <w:rsid w:val="002C6B79"/>
    <w:rsid w:val="002D1D42"/>
    <w:rsid w:val="002D2C02"/>
    <w:rsid w:val="002D5E26"/>
    <w:rsid w:val="002E1058"/>
    <w:rsid w:val="002E3C54"/>
    <w:rsid w:val="0031407D"/>
    <w:rsid w:val="003161EE"/>
    <w:rsid w:val="003179CD"/>
    <w:rsid w:val="00325B79"/>
    <w:rsid w:val="00330749"/>
    <w:rsid w:val="003342EE"/>
    <w:rsid w:val="00341D88"/>
    <w:rsid w:val="00363D62"/>
    <w:rsid w:val="003672EF"/>
    <w:rsid w:val="003677DC"/>
    <w:rsid w:val="00374034"/>
    <w:rsid w:val="00377C24"/>
    <w:rsid w:val="00384E94"/>
    <w:rsid w:val="003974BC"/>
    <w:rsid w:val="003B51A5"/>
    <w:rsid w:val="003C2082"/>
    <w:rsid w:val="003D000F"/>
    <w:rsid w:val="003E0AB4"/>
    <w:rsid w:val="003E7CB6"/>
    <w:rsid w:val="003F04C5"/>
    <w:rsid w:val="003F1A78"/>
    <w:rsid w:val="003F40AF"/>
    <w:rsid w:val="003F7B39"/>
    <w:rsid w:val="00400115"/>
    <w:rsid w:val="004011E9"/>
    <w:rsid w:val="00410992"/>
    <w:rsid w:val="0041206D"/>
    <w:rsid w:val="00413C48"/>
    <w:rsid w:val="004141F6"/>
    <w:rsid w:val="00422B0E"/>
    <w:rsid w:val="004234B5"/>
    <w:rsid w:val="00424AC9"/>
    <w:rsid w:val="00437626"/>
    <w:rsid w:val="00440685"/>
    <w:rsid w:val="00441707"/>
    <w:rsid w:val="00441EBB"/>
    <w:rsid w:val="00451BE4"/>
    <w:rsid w:val="004550C4"/>
    <w:rsid w:val="00456CFE"/>
    <w:rsid w:val="004642C1"/>
    <w:rsid w:val="0046519F"/>
    <w:rsid w:val="00466D76"/>
    <w:rsid w:val="00475EAB"/>
    <w:rsid w:val="00485011"/>
    <w:rsid w:val="004875F0"/>
    <w:rsid w:val="00487E27"/>
    <w:rsid w:val="004A6AB8"/>
    <w:rsid w:val="004B7408"/>
    <w:rsid w:val="004D1EF1"/>
    <w:rsid w:val="004E1744"/>
    <w:rsid w:val="004E1E75"/>
    <w:rsid w:val="004E300D"/>
    <w:rsid w:val="004F593B"/>
    <w:rsid w:val="00512961"/>
    <w:rsid w:val="0052597D"/>
    <w:rsid w:val="0053181A"/>
    <w:rsid w:val="005410F1"/>
    <w:rsid w:val="0054311B"/>
    <w:rsid w:val="00543C17"/>
    <w:rsid w:val="00552516"/>
    <w:rsid w:val="00557621"/>
    <w:rsid w:val="00557AB8"/>
    <w:rsid w:val="00560422"/>
    <w:rsid w:val="00560424"/>
    <w:rsid w:val="00565525"/>
    <w:rsid w:val="00591947"/>
    <w:rsid w:val="0059667F"/>
    <w:rsid w:val="005A0A64"/>
    <w:rsid w:val="005B279E"/>
    <w:rsid w:val="005C173B"/>
    <w:rsid w:val="005C2B02"/>
    <w:rsid w:val="005C2FB5"/>
    <w:rsid w:val="005C54D1"/>
    <w:rsid w:val="005D1882"/>
    <w:rsid w:val="005D1C47"/>
    <w:rsid w:val="005D54B9"/>
    <w:rsid w:val="005F0B8F"/>
    <w:rsid w:val="005F2ABD"/>
    <w:rsid w:val="005F5E9C"/>
    <w:rsid w:val="006030D3"/>
    <w:rsid w:val="00606D3F"/>
    <w:rsid w:val="006071B3"/>
    <w:rsid w:val="006100D9"/>
    <w:rsid w:val="00625F4B"/>
    <w:rsid w:val="0063135C"/>
    <w:rsid w:val="006367D5"/>
    <w:rsid w:val="00640A38"/>
    <w:rsid w:val="00643447"/>
    <w:rsid w:val="00653B77"/>
    <w:rsid w:val="006553BC"/>
    <w:rsid w:val="00656AEC"/>
    <w:rsid w:val="00665927"/>
    <w:rsid w:val="00675A5B"/>
    <w:rsid w:val="00680C3A"/>
    <w:rsid w:val="0068557C"/>
    <w:rsid w:val="006A4810"/>
    <w:rsid w:val="006B041C"/>
    <w:rsid w:val="006B2B59"/>
    <w:rsid w:val="006C2F39"/>
    <w:rsid w:val="006C3B9C"/>
    <w:rsid w:val="006D44A1"/>
    <w:rsid w:val="006D5363"/>
    <w:rsid w:val="006E249A"/>
    <w:rsid w:val="006E7CE5"/>
    <w:rsid w:val="006F3A52"/>
    <w:rsid w:val="006F3BB9"/>
    <w:rsid w:val="007011AF"/>
    <w:rsid w:val="0071667B"/>
    <w:rsid w:val="007270AD"/>
    <w:rsid w:val="00730532"/>
    <w:rsid w:val="00731167"/>
    <w:rsid w:val="00752B01"/>
    <w:rsid w:val="007538F9"/>
    <w:rsid w:val="007554C9"/>
    <w:rsid w:val="00757622"/>
    <w:rsid w:val="00766D89"/>
    <w:rsid w:val="00771CF2"/>
    <w:rsid w:val="00796F3B"/>
    <w:rsid w:val="007A2621"/>
    <w:rsid w:val="007A5664"/>
    <w:rsid w:val="007B3DA2"/>
    <w:rsid w:val="007C1193"/>
    <w:rsid w:val="007D5D69"/>
    <w:rsid w:val="007D69CF"/>
    <w:rsid w:val="007E0F80"/>
    <w:rsid w:val="007F2A0E"/>
    <w:rsid w:val="007F3F4D"/>
    <w:rsid w:val="00805FAC"/>
    <w:rsid w:val="00811EEC"/>
    <w:rsid w:val="00822AF9"/>
    <w:rsid w:val="0082372A"/>
    <w:rsid w:val="00824F6F"/>
    <w:rsid w:val="00826BA2"/>
    <w:rsid w:val="00835772"/>
    <w:rsid w:val="00843B7D"/>
    <w:rsid w:val="00845AD0"/>
    <w:rsid w:val="008467F3"/>
    <w:rsid w:val="0086148A"/>
    <w:rsid w:val="0087372C"/>
    <w:rsid w:val="008753A2"/>
    <w:rsid w:val="008819E9"/>
    <w:rsid w:val="00892EC7"/>
    <w:rsid w:val="008950E4"/>
    <w:rsid w:val="00897776"/>
    <w:rsid w:val="008A292A"/>
    <w:rsid w:val="008B19F7"/>
    <w:rsid w:val="008B7A42"/>
    <w:rsid w:val="008C4E64"/>
    <w:rsid w:val="008D787A"/>
    <w:rsid w:val="008F1FE6"/>
    <w:rsid w:val="008F5CB6"/>
    <w:rsid w:val="008F7272"/>
    <w:rsid w:val="00906657"/>
    <w:rsid w:val="009078BE"/>
    <w:rsid w:val="00912A45"/>
    <w:rsid w:val="00923077"/>
    <w:rsid w:val="00924653"/>
    <w:rsid w:val="00941C97"/>
    <w:rsid w:val="00945F85"/>
    <w:rsid w:val="0094709D"/>
    <w:rsid w:val="009474E1"/>
    <w:rsid w:val="009546D8"/>
    <w:rsid w:val="00956AE5"/>
    <w:rsid w:val="00963FCC"/>
    <w:rsid w:val="00980AA2"/>
    <w:rsid w:val="00993A4F"/>
    <w:rsid w:val="009A4BAE"/>
    <w:rsid w:val="009A5897"/>
    <w:rsid w:val="009A6268"/>
    <w:rsid w:val="009B70D0"/>
    <w:rsid w:val="009C110C"/>
    <w:rsid w:val="009C388B"/>
    <w:rsid w:val="009C7EE0"/>
    <w:rsid w:val="009E539D"/>
    <w:rsid w:val="009E5C64"/>
    <w:rsid w:val="009E65C0"/>
    <w:rsid w:val="009F7343"/>
    <w:rsid w:val="009F7EEE"/>
    <w:rsid w:val="00A305C4"/>
    <w:rsid w:val="00A400FB"/>
    <w:rsid w:val="00A4221E"/>
    <w:rsid w:val="00A42DFF"/>
    <w:rsid w:val="00A52931"/>
    <w:rsid w:val="00A53FA7"/>
    <w:rsid w:val="00A66E87"/>
    <w:rsid w:val="00A771EC"/>
    <w:rsid w:val="00A85CF5"/>
    <w:rsid w:val="00A92DFD"/>
    <w:rsid w:val="00AA242C"/>
    <w:rsid w:val="00AB0BF1"/>
    <w:rsid w:val="00AD0926"/>
    <w:rsid w:val="00AD5064"/>
    <w:rsid w:val="00AD5241"/>
    <w:rsid w:val="00AF0E58"/>
    <w:rsid w:val="00AF4072"/>
    <w:rsid w:val="00AF4249"/>
    <w:rsid w:val="00AF5430"/>
    <w:rsid w:val="00B0061B"/>
    <w:rsid w:val="00B0277D"/>
    <w:rsid w:val="00B11044"/>
    <w:rsid w:val="00B12A8F"/>
    <w:rsid w:val="00B1344F"/>
    <w:rsid w:val="00B1525B"/>
    <w:rsid w:val="00B203E8"/>
    <w:rsid w:val="00B204D5"/>
    <w:rsid w:val="00B30AB7"/>
    <w:rsid w:val="00B321C9"/>
    <w:rsid w:val="00B42671"/>
    <w:rsid w:val="00B42A04"/>
    <w:rsid w:val="00B641D1"/>
    <w:rsid w:val="00B66A7E"/>
    <w:rsid w:val="00B81CF4"/>
    <w:rsid w:val="00B92B3F"/>
    <w:rsid w:val="00B9611C"/>
    <w:rsid w:val="00B9668F"/>
    <w:rsid w:val="00BA3763"/>
    <w:rsid w:val="00BA5260"/>
    <w:rsid w:val="00BD0C42"/>
    <w:rsid w:val="00BD3CC4"/>
    <w:rsid w:val="00BD7A0E"/>
    <w:rsid w:val="00BE205C"/>
    <w:rsid w:val="00BE5D0C"/>
    <w:rsid w:val="00BE682A"/>
    <w:rsid w:val="00BE6E27"/>
    <w:rsid w:val="00BE7597"/>
    <w:rsid w:val="00BF5DC6"/>
    <w:rsid w:val="00BF61CC"/>
    <w:rsid w:val="00C026B8"/>
    <w:rsid w:val="00C0346B"/>
    <w:rsid w:val="00C07297"/>
    <w:rsid w:val="00C07A19"/>
    <w:rsid w:val="00C07C8F"/>
    <w:rsid w:val="00C2154E"/>
    <w:rsid w:val="00C220A2"/>
    <w:rsid w:val="00C22C29"/>
    <w:rsid w:val="00C35C08"/>
    <w:rsid w:val="00C36311"/>
    <w:rsid w:val="00C42701"/>
    <w:rsid w:val="00C44ACF"/>
    <w:rsid w:val="00C5798B"/>
    <w:rsid w:val="00C637FF"/>
    <w:rsid w:val="00C65FA7"/>
    <w:rsid w:val="00C74238"/>
    <w:rsid w:val="00C97C97"/>
    <w:rsid w:val="00CB047C"/>
    <w:rsid w:val="00CB2F8F"/>
    <w:rsid w:val="00CB3CCA"/>
    <w:rsid w:val="00CC0DDF"/>
    <w:rsid w:val="00CC7CCB"/>
    <w:rsid w:val="00CD3B17"/>
    <w:rsid w:val="00CD76CF"/>
    <w:rsid w:val="00CE3847"/>
    <w:rsid w:val="00CF4F18"/>
    <w:rsid w:val="00D04C9E"/>
    <w:rsid w:val="00D10665"/>
    <w:rsid w:val="00D222DA"/>
    <w:rsid w:val="00D25D00"/>
    <w:rsid w:val="00D30321"/>
    <w:rsid w:val="00D328E4"/>
    <w:rsid w:val="00D420B4"/>
    <w:rsid w:val="00D4782F"/>
    <w:rsid w:val="00D56FF5"/>
    <w:rsid w:val="00D63B6F"/>
    <w:rsid w:val="00D65766"/>
    <w:rsid w:val="00D66D14"/>
    <w:rsid w:val="00D67C63"/>
    <w:rsid w:val="00D80C12"/>
    <w:rsid w:val="00D82D0A"/>
    <w:rsid w:val="00D85BD5"/>
    <w:rsid w:val="00D918AD"/>
    <w:rsid w:val="00D91A07"/>
    <w:rsid w:val="00D96E5F"/>
    <w:rsid w:val="00DC3D74"/>
    <w:rsid w:val="00DD1C18"/>
    <w:rsid w:val="00DD22C0"/>
    <w:rsid w:val="00DD32A1"/>
    <w:rsid w:val="00DD5F45"/>
    <w:rsid w:val="00DD752C"/>
    <w:rsid w:val="00DE0228"/>
    <w:rsid w:val="00DE356D"/>
    <w:rsid w:val="00DE7B2B"/>
    <w:rsid w:val="00DF2F8A"/>
    <w:rsid w:val="00DF33E0"/>
    <w:rsid w:val="00DF371F"/>
    <w:rsid w:val="00DF3749"/>
    <w:rsid w:val="00DF5844"/>
    <w:rsid w:val="00E00B0D"/>
    <w:rsid w:val="00E02DDE"/>
    <w:rsid w:val="00E07483"/>
    <w:rsid w:val="00E145C7"/>
    <w:rsid w:val="00E24362"/>
    <w:rsid w:val="00E32173"/>
    <w:rsid w:val="00E41C03"/>
    <w:rsid w:val="00E51D46"/>
    <w:rsid w:val="00E530EC"/>
    <w:rsid w:val="00E55773"/>
    <w:rsid w:val="00E571B0"/>
    <w:rsid w:val="00E62E9B"/>
    <w:rsid w:val="00E71D19"/>
    <w:rsid w:val="00E75D48"/>
    <w:rsid w:val="00E77903"/>
    <w:rsid w:val="00E83CA3"/>
    <w:rsid w:val="00E903A3"/>
    <w:rsid w:val="00E9277F"/>
    <w:rsid w:val="00E94205"/>
    <w:rsid w:val="00E95E7C"/>
    <w:rsid w:val="00EC27A8"/>
    <w:rsid w:val="00EC40D2"/>
    <w:rsid w:val="00ED224D"/>
    <w:rsid w:val="00ED52E9"/>
    <w:rsid w:val="00EE77BC"/>
    <w:rsid w:val="00EF0FA4"/>
    <w:rsid w:val="00EF4234"/>
    <w:rsid w:val="00EF7386"/>
    <w:rsid w:val="00F10386"/>
    <w:rsid w:val="00F15FC8"/>
    <w:rsid w:val="00F2205C"/>
    <w:rsid w:val="00F2522A"/>
    <w:rsid w:val="00F27CA3"/>
    <w:rsid w:val="00F30F1F"/>
    <w:rsid w:val="00F32726"/>
    <w:rsid w:val="00F45E86"/>
    <w:rsid w:val="00F46C17"/>
    <w:rsid w:val="00F52BC8"/>
    <w:rsid w:val="00F604D5"/>
    <w:rsid w:val="00F665CA"/>
    <w:rsid w:val="00F67AE8"/>
    <w:rsid w:val="00F94CFF"/>
    <w:rsid w:val="00FA42F8"/>
    <w:rsid w:val="00FA6114"/>
    <w:rsid w:val="00FB1250"/>
    <w:rsid w:val="00FB37B4"/>
    <w:rsid w:val="00FB590C"/>
    <w:rsid w:val="00FB7D19"/>
    <w:rsid w:val="00FD651D"/>
    <w:rsid w:val="00FF6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CBDFCB"/>
  <w15:docId w15:val="{8E9CFB92-760E-4537-81C9-6EBD029A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qFormat="1"/>
    <w:lsdException w:name="heading 1" w:locked="0" w:uiPriority="9" w:qFormat="1"/>
    <w:lsdException w:name="heading 2" w:locked="0" w:uiPriority="9" w:qFormat="1"/>
    <w:lsdException w:name="heading 3" w:locked="0"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9"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9" w:qFormat="1"/>
    <w:lsdException w:name="Emphasis" w:locked="0" w:uiPriority="9" w:qFormat="1"/>
    <w:lsdException w:name="Document Map" w:semiHidden="1" w:uiPriority="0"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next w:val="BodyText"/>
    <w:uiPriority w:val="99"/>
    <w:unhideWhenUsed/>
    <w:qFormat/>
    <w:rsid w:val="00191B6F"/>
    <w:pPr>
      <w:spacing w:after="120"/>
    </w:pPr>
    <w:rPr>
      <w:rFonts w:ascii="Times New Roman" w:hAnsi="Times New Roman"/>
      <w:sz w:val="20"/>
    </w:rPr>
  </w:style>
  <w:style w:type="paragraph" w:styleId="Heading1">
    <w:name w:val="heading 1"/>
    <w:basedOn w:val="Normal"/>
    <w:next w:val="BodyText"/>
    <w:link w:val="Heading1Char"/>
    <w:uiPriority w:val="9"/>
    <w:qFormat/>
    <w:rsid w:val="00191B6F"/>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191B6F"/>
    <w:pPr>
      <w:outlineLvl w:val="1"/>
    </w:pPr>
    <w:rPr>
      <w:b w:val="0"/>
      <w:bCs w:val="0"/>
      <w:sz w:val="32"/>
      <w:szCs w:val="26"/>
    </w:rPr>
  </w:style>
  <w:style w:type="paragraph" w:styleId="Heading3">
    <w:name w:val="heading 3"/>
    <w:basedOn w:val="Heading1"/>
    <w:next w:val="BodyText"/>
    <w:link w:val="Heading3Char"/>
    <w:uiPriority w:val="9"/>
    <w:qFormat/>
    <w:rsid w:val="00191B6F"/>
    <w:pPr>
      <w:spacing w:before="100" w:beforeAutospacing="1"/>
      <w:outlineLvl w:val="2"/>
    </w:pPr>
    <w:rPr>
      <w:b w:val="0"/>
      <w:bCs w:val="0"/>
      <w:sz w:val="24"/>
      <w:u w:val="single"/>
    </w:rPr>
  </w:style>
  <w:style w:type="paragraph" w:styleId="Heading4">
    <w:name w:val="heading 4"/>
    <w:basedOn w:val="Normal"/>
    <w:next w:val="Normal"/>
    <w:link w:val="Heading4Char"/>
    <w:uiPriority w:val="9"/>
    <w:unhideWhenUsed/>
    <w:locked/>
    <w:rsid w:val="00191B6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locked/>
    <w:rsid w:val="004642C1"/>
    <w:pPr>
      <w:spacing w:before="240" w:after="60"/>
      <w:outlineLvl w:val="4"/>
    </w:pPr>
    <w:rPr>
      <w:rFonts w:ascii="HelvetivaNeue Condensed" w:hAnsi="HelvetivaNeue Condensed"/>
      <w:b/>
    </w:rPr>
  </w:style>
  <w:style w:type="paragraph" w:styleId="Heading6">
    <w:name w:val="heading 6"/>
    <w:basedOn w:val="Normal"/>
    <w:next w:val="Normal"/>
    <w:link w:val="Heading6Char"/>
    <w:qFormat/>
    <w:locked/>
    <w:rsid w:val="004642C1"/>
    <w:pPr>
      <w:spacing w:before="240" w:after="60"/>
      <w:outlineLvl w:val="5"/>
    </w:pPr>
    <w:rPr>
      <w:rFonts w:ascii="HelvetivaNeue Condensed" w:eastAsia="PMingLiU" w:hAnsi="HelvetivaNeue Condensed"/>
      <w:b/>
      <w:bCs/>
    </w:rPr>
  </w:style>
  <w:style w:type="character" w:default="1" w:styleId="DefaultParagraphFont">
    <w:name w:val="Default Paragraph Font"/>
    <w:uiPriority w:val="1"/>
    <w:semiHidden/>
    <w:unhideWhenUsed/>
    <w:rsid w:val="00191B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1B6F"/>
  </w:style>
  <w:style w:type="paragraph" w:styleId="BodyText">
    <w:name w:val="Body Text"/>
    <w:basedOn w:val="Normal"/>
    <w:link w:val="BodyTextChar"/>
    <w:uiPriority w:val="9"/>
    <w:qFormat/>
    <w:rsid w:val="00191B6F"/>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191B6F"/>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191B6F"/>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191B6F"/>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191B6F"/>
    <w:rPr>
      <w:rFonts w:ascii="Arial" w:eastAsiaTheme="majorEastAsia" w:hAnsi="Arial" w:cstheme="majorBidi"/>
      <w:color w:val="0070C0"/>
      <w:sz w:val="24"/>
      <w:szCs w:val="28"/>
      <w:u w:val="single"/>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191B6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rsid w:val="004642C1"/>
    <w:rPr>
      <w:rFonts w:ascii="HelvetivaNeue Condensed" w:eastAsia="Calibri" w:hAnsi="HelvetivaNeue Condensed" w:cs="Times New Roman"/>
      <w:b/>
    </w:rPr>
  </w:style>
  <w:style w:type="character" w:customStyle="1" w:styleId="Heading6Char">
    <w:name w:val="Heading 6 Char"/>
    <w:basedOn w:val="DefaultParagraphFont"/>
    <w:link w:val="Heading6"/>
    <w:rsid w:val="004642C1"/>
    <w:rPr>
      <w:rFonts w:ascii="HelvetivaNeue Condensed" w:eastAsia="PMingLiU" w:hAnsi="HelvetivaNeue Condensed" w:cs="Times New Roman"/>
      <w:b/>
      <w:bCs/>
      <w:sz w:val="20"/>
    </w:rPr>
  </w:style>
  <w:style w:type="character" w:styleId="Emphasis">
    <w:name w:val="Emphasis"/>
    <w:basedOn w:val="DefaultParagraphFont"/>
    <w:uiPriority w:val="9"/>
    <w:qFormat/>
    <w:rsid w:val="00191B6F"/>
    <w:rPr>
      <w:i/>
      <w:iCs/>
      <w:color w:val="00B050"/>
    </w:rPr>
  </w:style>
  <w:style w:type="paragraph" w:customStyle="1" w:styleId="Code">
    <w:name w:val="Code"/>
    <w:link w:val="CodeChar"/>
    <w:uiPriority w:val="9"/>
    <w:qFormat/>
    <w:rsid w:val="00191B6F"/>
    <w:pPr>
      <w:pBdr>
        <w:left w:val="dotted" w:sz="8" w:space="4" w:color="auto"/>
      </w:pBdr>
      <w:spacing w:after="120"/>
      <w:contextualSpacing/>
    </w:pPr>
    <w:rPr>
      <w:rFonts w:ascii="Courier New" w:eastAsiaTheme="majorEastAsia" w:hAnsi="Courier New" w:cstheme="majorBidi"/>
      <w:bCs/>
      <w:color w:val="00B050"/>
      <w:sz w:val="20"/>
      <w:szCs w:val="28"/>
    </w:rPr>
  </w:style>
  <w:style w:type="character" w:customStyle="1" w:styleId="CodeChar">
    <w:name w:val="Code Char"/>
    <w:basedOn w:val="DefaultParagraphFont"/>
    <w:link w:val="Code"/>
    <w:uiPriority w:val="9"/>
    <w:rsid w:val="00191B6F"/>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link w:val="NoteTipCautionChar"/>
    <w:uiPriority w:val="9"/>
    <w:qFormat/>
    <w:rsid w:val="00191B6F"/>
    <w:pPr>
      <w:pBdr>
        <w:top w:val="single" w:sz="8" w:space="12" w:color="000000"/>
        <w:bottom w:val="single" w:sz="8" w:space="12" w:color="000000"/>
      </w:pBdr>
      <w:ind w:left="720" w:right="720"/>
    </w:pPr>
  </w:style>
  <w:style w:type="character" w:customStyle="1" w:styleId="NoteTipCautionChar">
    <w:name w:val="Note/Tip/Caution Char"/>
    <w:link w:val="NoteTipCaution"/>
    <w:uiPriority w:val="9"/>
    <w:rsid w:val="004642C1"/>
    <w:rPr>
      <w:rFonts w:ascii="Times New Roman" w:hAnsi="Times New Roman"/>
      <w:color w:val="000000" w:themeColor="text1"/>
      <w:sz w:val="24"/>
      <w:shd w:val="clear" w:color="auto" w:fill="FFFFFF" w:themeFill="background1"/>
    </w:rPr>
  </w:style>
  <w:style w:type="character" w:styleId="Strong">
    <w:name w:val="Strong"/>
    <w:basedOn w:val="DefaultParagraphFont"/>
    <w:uiPriority w:val="9"/>
    <w:qFormat/>
    <w:rsid w:val="00191B6F"/>
    <w:rPr>
      <w:b/>
      <w:bCs/>
      <w:color w:val="FF0000"/>
    </w:rPr>
  </w:style>
  <w:style w:type="paragraph" w:styleId="NoSpacing">
    <w:name w:val="No Spacing"/>
    <w:uiPriority w:val="97"/>
    <w:semiHidden/>
    <w:qFormat/>
    <w:locked/>
    <w:rsid w:val="00191B6F"/>
    <w:pPr>
      <w:spacing w:after="0" w:line="240" w:lineRule="auto"/>
    </w:pPr>
    <w:rPr>
      <w:rFonts w:ascii="Times New Roman" w:hAnsi="Times New Roman"/>
      <w:sz w:val="24"/>
    </w:rPr>
  </w:style>
  <w:style w:type="paragraph" w:customStyle="1" w:styleId="Bullet">
    <w:name w:val="Bullet"/>
    <w:basedOn w:val="BodyText"/>
    <w:uiPriority w:val="9"/>
    <w:qFormat/>
    <w:rsid w:val="00191B6F"/>
    <w:pPr>
      <w:numPr>
        <w:numId w:val="11"/>
      </w:numPr>
    </w:pPr>
    <w:rPr>
      <w:color w:val="auto"/>
    </w:rPr>
  </w:style>
  <w:style w:type="paragraph" w:customStyle="1" w:styleId="NumList">
    <w:name w:val="Num List"/>
    <w:basedOn w:val="BodyText"/>
    <w:uiPriority w:val="9"/>
    <w:qFormat/>
    <w:rsid w:val="00191B6F"/>
    <w:pPr>
      <w:numPr>
        <w:numId w:val="15"/>
      </w:numPr>
    </w:pPr>
    <w:rPr>
      <w:color w:val="auto"/>
    </w:rPr>
  </w:style>
  <w:style w:type="paragraph" w:customStyle="1" w:styleId="ChapterNumber">
    <w:name w:val="Chapter Number"/>
    <w:basedOn w:val="Heading1"/>
    <w:next w:val="ChapterTitle"/>
    <w:uiPriority w:val="9"/>
    <w:qFormat/>
    <w:rsid w:val="00191B6F"/>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191B6F"/>
    <w:pPr>
      <w:spacing w:before="0" w:after="480"/>
    </w:pPr>
    <w:rPr>
      <w:color w:val="FFC000"/>
      <w:sz w:val="72"/>
    </w:rPr>
  </w:style>
  <w:style w:type="paragraph" w:customStyle="1" w:styleId="Figure">
    <w:name w:val="Figure"/>
    <w:basedOn w:val="BodyText"/>
    <w:next w:val="Normal"/>
    <w:uiPriority w:val="9"/>
    <w:qFormat/>
    <w:rsid w:val="00191B6F"/>
  </w:style>
  <w:style w:type="character" w:styleId="CommentReference">
    <w:name w:val="annotation reference"/>
    <w:basedOn w:val="DefaultParagraphFont"/>
    <w:uiPriority w:val="99"/>
    <w:semiHidden/>
    <w:unhideWhenUsed/>
    <w:locked/>
    <w:rsid w:val="00191B6F"/>
    <w:rPr>
      <w:sz w:val="16"/>
      <w:szCs w:val="16"/>
    </w:rPr>
  </w:style>
  <w:style w:type="paragraph" w:styleId="CommentText">
    <w:name w:val="annotation text"/>
    <w:basedOn w:val="Normal"/>
    <w:link w:val="CommentTextChar"/>
    <w:uiPriority w:val="99"/>
    <w:semiHidden/>
    <w:unhideWhenUsed/>
    <w:locked/>
    <w:rsid w:val="00191B6F"/>
    <w:pPr>
      <w:spacing w:line="240" w:lineRule="auto"/>
    </w:pPr>
    <w:rPr>
      <w:szCs w:val="20"/>
    </w:rPr>
  </w:style>
  <w:style w:type="character" w:customStyle="1" w:styleId="CommentTextChar">
    <w:name w:val="Comment Text Char"/>
    <w:basedOn w:val="DefaultParagraphFont"/>
    <w:link w:val="CommentText"/>
    <w:uiPriority w:val="99"/>
    <w:semiHidden/>
    <w:rsid w:val="00191B6F"/>
    <w:rPr>
      <w:rFonts w:ascii="Times New Roman" w:hAnsi="Times New Roman"/>
      <w:sz w:val="20"/>
      <w:szCs w:val="20"/>
    </w:rPr>
  </w:style>
  <w:style w:type="paragraph" w:customStyle="1" w:styleId="TableHead">
    <w:name w:val="Table Head"/>
    <w:basedOn w:val="TableText"/>
    <w:uiPriority w:val="9"/>
    <w:qFormat/>
    <w:rsid w:val="00191B6F"/>
    <w:rPr>
      <w:b/>
      <w:color w:val="FF0000"/>
    </w:rPr>
  </w:style>
  <w:style w:type="paragraph" w:customStyle="1" w:styleId="TableText">
    <w:name w:val="Table Text"/>
    <w:basedOn w:val="BodyText"/>
    <w:uiPriority w:val="9"/>
    <w:qFormat/>
    <w:rsid w:val="00191B6F"/>
    <w:pPr>
      <w:spacing w:after="0" w:line="240" w:lineRule="auto"/>
      <w:contextualSpacing/>
    </w:pPr>
    <w:rPr>
      <w:color w:val="auto"/>
    </w:rPr>
  </w:style>
  <w:style w:type="paragraph" w:styleId="Caption">
    <w:name w:val="caption"/>
    <w:basedOn w:val="BodyText"/>
    <w:next w:val="BodyText"/>
    <w:uiPriority w:val="9"/>
    <w:qFormat/>
    <w:locked/>
    <w:rsid w:val="00191B6F"/>
    <w:rPr>
      <w:b/>
      <w:i/>
      <w:iCs/>
      <w:szCs w:val="18"/>
    </w:rPr>
  </w:style>
  <w:style w:type="paragraph" w:styleId="BalloonText">
    <w:name w:val="Balloon Text"/>
    <w:basedOn w:val="Normal"/>
    <w:link w:val="BalloonTextChar"/>
    <w:uiPriority w:val="99"/>
    <w:unhideWhenUsed/>
    <w:locked/>
    <w:rsid w:val="00191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91B6F"/>
    <w:rPr>
      <w:rFonts w:ascii="Tahoma" w:hAnsi="Tahoma" w:cs="Tahoma"/>
      <w:sz w:val="16"/>
      <w:szCs w:val="16"/>
    </w:rPr>
  </w:style>
  <w:style w:type="table" w:styleId="TableGrid">
    <w:name w:val="Table Grid"/>
    <w:basedOn w:val="TableNormal"/>
    <w:uiPriority w:val="59"/>
    <w:locked/>
    <w:rsid w:val="00191B6F"/>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unhideWhenUsed/>
    <w:locked/>
    <w:rsid w:val="00191B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1B6F"/>
    <w:rPr>
      <w:rFonts w:ascii="Times New Roman" w:hAnsi="Times New Roman"/>
      <w:sz w:val="20"/>
    </w:rPr>
  </w:style>
  <w:style w:type="paragraph" w:styleId="Footer">
    <w:name w:val="footer"/>
    <w:basedOn w:val="Normal"/>
    <w:link w:val="FooterChar"/>
    <w:uiPriority w:val="99"/>
    <w:unhideWhenUsed/>
    <w:locked/>
    <w:rsid w:val="00191B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1B6F"/>
    <w:rPr>
      <w:rFonts w:ascii="Times New Roman" w:hAnsi="Times New Roman"/>
      <w:sz w:val="20"/>
    </w:rPr>
  </w:style>
  <w:style w:type="character" w:styleId="Hyperlink">
    <w:name w:val="Hyperlink"/>
    <w:basedOn w:val="DefaultParagraphFont"/>
    <w:uiPriority w:val="99"/>
    <w:unhideWhenUsed/>
    <w:locked/>
    <w:rsid w:val="00191B6F"/>
    <w:rPr>
      <w:color w:val="0000FF" w:themeColor="hyperlink"/>
      <w:u w:val="single"/>
    </w:rPr>
  </w:style>
  <w:style w:type="character" w:customStyle="1" w:styleId="CodeInline">
    <w:name w:val="Code Inline"/>
    <w:basedOn w:val="CodeChar"/>
    <w:uiPriority w:val="9"/>
    <w:qFormat/>
    <w:rsid w:val="00191B6F"/>
    <w:rPr>
      <w:rFonts w:ascii="Courier New" w:eastAsiaTheme="majorEastAsia" w:hAnsi="Courier New" w:cstheme="majorBidi"/>
      <w:bCs/>
      <w:color w:val="00B050"/>
      <w:sz w:val="20"/>
      <w:szCs w:val="28"/>
    </w:rPr>
  </w:style>
  <w:style w:type="paragraph" w:styleId="CommentSubject">
    <w:name w:val="annotation subject"/>
    <w:basedOn w:val="CommentText"/>
    <w:next w:val="CommentText"/>
    <w:link w:val="CommentSubjectChar"/>
    <w:uiPriority w:val="99"/>
    <w:unhideWhenUsed/>
    <w:locked/>
    <w:rsid w:val="00191B6F"/>
    <w:rPr>
      <w:b/>
      <w:bCs/>
    </w:rPr>
  </w:style>
  <w:style w:type="character" w:customStyle="1" w:styleId="CommentSubjectChar">
    <w:name w:val="Comment Subject Char"/>
    <w:basedOn w:val="CommentTextChar"/>
    <w:link w:val="CommentSubject"/>
    <w:uiPriority w:val="99"/>
    <w:rsid w:val="00191B6F"/>
    <w:rPr>
      <w:rFonts w:ascii="Times New Roman" w:hAnsi="Times New Roman"/>
      <w:b/>
      <w:bCs/>
      <w:sz w:val="20"/>
      <w:szCs w:val="20"/>
    </w:rPr>
  </w:style>
  <w:style w:type="paragraph" w:styleId="Quote">
    <w:name w:val="Quote"/>
    <w:basedOn w:val="BodyText"/>
    <w:next w:val="BodyText"/>
    <w:link w:val="QuoteChar"/>
    <w:uiPriority w:val="29"/>
    <w:qFormat/>
    <w:locked/>
    <w:rsid w:val="00191B6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1B6F"/>
    <w:rPr>
      <w:rFonts w:ascii="Times New Roman" w:hAnsi="Times New Roman"/>
      <w:i/>
      <w:iCs/>
      <w:color w:val="404040" w:themeColor="text1" w:themeTint="BF"/>
      <w:sz w:val="24"/>
      <w:shd w:val="clear" w:color="auto" w:fill="FFFFFF" w:themeFill="background1"/>
    </w:rPr>
  </w:style>
  <w:style w:type="character" w:customStyle="1" w:styleId="CodeBold">
    <w:name w:val="Code Bold"/>
    <w:rsid w:val="004642C1"/>
    <w:rPr>
      <w:rFonts w:ascii="TheSansMonoConBlack" w:hAnsi="TheSansMonoConBlack"/>
      <w:sz w:val="22"/>
    </w:rPr>
  </w:style>
  <w:style w:type="paragraph" w:customStyle="1" w:styleId="FigureCaption">
    <w:name w:val="Figure Caption"/>
    <w:next w:val="Normal"/>
    <w:qFormat/>
    <w:rsid w:val="004642C1"/>
    <w:pPr>
      <w:tabs>
        <w:tab w:val="left" w:pos="576"/>
      </w:tabs>
      <w:spacing w:before="400" w:after="240" w:line="240" w:lineRule="auto"/>
      <w:contextualSpacing/>
    </w:pPr>
    <w:rPr>
      <w:rFonts w:ascii="Utopia" w:eastAsia="Times New Roman" w:hAnsi="Utopia" w:cs="Times New Roman"/>
      <w:i/>
      <w:noProof/>
      <w:sz w:val="24"/>
      <w:szCs w:val="20"/>
    </w:rPr>
  </w:style>
  <w:style w:type="paragraph" w:customStyle="1" w:styleId="CodeCaption">
    <w:name w:val="Code Caption"/>
    <w:basedOn w:val="Normal"/>
    <w:next w:val="Code"/>
    <w:link w:val="CodeCaptionChar"/>
    <w:qFormat/>
    <w:rsid w:val="004642C1"/>
    <w:pPr>
      <w:tabs>
        <w:tab w:val="left" w:pos="576"/>
      </w:tabs>
      <w:spacing w:before="460"/>
      <w:contextualSpacing/>
    </w:pPr>
    <w:rPr>
      <w:rFonts w:ascii="Utopia" w:hAnsi="Utopia"/>
      <w:i/>
      <w:noProof/>
    </w:rPr>
  </w:style>
  <w:style w:type="character" w:customStyle="1" w:styleId="CodeCaptionChar">
    <w:name w:val="Code Caption Char"/>
    <w:link w:val="CodeCaption"/>
    <w:rsid w:val="004642C1"/>
    <w:rPr>
      <w:rFonts w:ascii="Utopia" w:eastAsia="Calibri" w:hAnsi="Utopia" w:cs="Times New Roman"/>
      <w:i/>
      <w:noProof/>
    </w:rPr>
  </w:style>
  <w:style w:type="paragraph" w:customStyle="1" w:styleId="NumSubList">
    <w:name w:val="Num Sub List"/>
    <w:basedOn w:val="BulletSubList"/>
    <w:rsid w:val="004642C1"/>
    <w:pPr>
      <w:numPr>
        <w:numId w:val="26"/>
      </w:numPr>
      <w:ind w:left="1219" w:hanging="357"/>
    </w:pPr>
  </w:style>
  <w:style w:type="paragraph" w:customStyle="1" w:styleId="BulletSubList">
    <w:name w:val="Bullet Sub List"/>
    <w:basedOn w:val="Bullet"/>
    <w:rsid w:val="004642C1"/>
    <w:pPr>
      <w:keepLines/>
      <w:numPr>
        <w:numId w:val="27"/>
      </w:numPr>
      <w:shd w:val="clear" w:color="auto" w:fill="auto"/>
      <w:tabs>
        <w:tab w:val="clear" w:pos="1512"/>
        <w:tab w:val="left" w:pos="936"/>
      </w:tabs>
      <w:spacing w:before="120" w:line="320" w:lineRule="atLeast"/>
      <w:ind w:left="1366" w:right="862" w:hanging="357"/>
    </w:pPr>
    <w:rPr>
      <w:rFonts w:ascii="Utopia" w:hAnsi="Utopia"/>
      <w:sz w:val="22"/>
    </w:rPr>
  </w:style>
  <w:style w:type="paragraph" w:customStyle="1" w:styleId="FMCopyrightTitle">
    <w:name w:val="FM Copyright Title"/>
    <w:basedOn w:val="FMCopyright"/>
    <w:rsid w:val="004642C1"/>
    <w:pPr>
      <w:spacing w:before="100" w:after="100"/>
    </w:pPr>
    <w:rPr>
      <w:rFonts w:ascii="Utopia Bold" w:hAnsi="Utopia Bold"/>
      <w:sz w:val="22"/>
    </w:rPr>
  </w:style>
  <w:style w:type="paragraph" w:customStyle="1" w:styleId="FMCopyright">
    <w:name w:val="FM Copyright"/>
    <w:rsid w:val="004642C1"/>
    <w:pPr>
      <w:spacing w:before="120" w:after="120" w:line="240" w:lineRule="auto"/>
    </w:pPr>
    <w:rPr>
      <w:rFonts w:ascii="Utopia" w:eastAsia="Times New Roman" w:hAnsi="Utopia" w:cs="Times New Roman"/>
      <w:sz w:val="16"/>
      <w:szCs w:val="20"/>
    </w:rPr>
  </w:style>
  <w:style w:type="paragraph" w:styleId="Index1">
    <w:name w:val="index 1"/>
    <w:basedOn w:val="Normal"/>
    <w:next w:val="Normal"/>
    <w:semiHidden/>
    <w:locked/>
    <w:rsid w:val="004642C1"/>
    <w:pPr>
      <w:ind w:left="720" w:hanging="720"/>
    </w:pPr>
  </w:style>
  <w:style w:type="paragraph" w:styleId="Index2">
    <w:name w:val="index 2"/>
    <w:basedOn w:val="Normal"/>
    <w:next w:val="Normal"/>
    <w:semiHidden/>
    <w:locked/>
    <w:rsid w:val="004642C1"/>
    <w:pPr>
      <w:ind w:left="720" w:hanging="432"/>
    </w:pPr>
  </w:style>
  <w:style w:type="paragraph" w:styleId="Index3">
    <w:name w:val="index 3"/>
    <w:basedOn w:val="Normal"/>
    <w:next w:val="Normal"/>
    <w:semiHidden/>
    <w:locked/>
    <w:rsid w:val="004642C1"/>
    <w:pPr>
      <w:ind w:left="720" w:hanging="144"/>
    </w:pPr>
  </w:style>
  <w:style w:type="paragraph" w:customStyle="1" w:styleId="PartText">
    <w:name w:val="Part Text"/>
    <w:basedOn w:val="Normal"/>
    <w:next w:val="Normal"/>
    <w:rsid w:val="004642C1"/>
    <w:pPr>
      <w:spacing w:before="120" w:after="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4642C1"/>
    <w:pPr>
      <w:keepNext w:val="0"/>
      <w:keepLines w:val="0"/>
      <w:spacing w:after="1200"/>
      <w:outlineLvl w:val="9"/>
    </w:pPr>
    <w:rPr>
      <w:rFonts w:eastAsia="Times New Roman" w:cs="Times New Roman"/>
      <w:bCs w:val="0"/>
      <w:caps/>
      <w:color w:val="auto"/>
      <w:spacing w:val="0"/>
      <w:sz w:val="60"/>
      <w14:textOutline w14:w="0" w14:cap="rnd" w14:cmpd="sng" w14:algn="ctr">
        <w14:noFill/>
        <w14:prstDash w14:val="solid"/>
        <w14:bevel/>
      </w14:textOutline>
    </w:rPr>
  </w:style>
  <w:style w:type="paragraph" w:customStyle="1" w:styleId="PartTitle">
    <w:name w:val="Part Title"/>
    <w:basedOn w:val="ChapterTitle"/>
    <w:next w:val="Normal"/>
    <w:autoRedefine/>
    <w:qFormat/>
    <w:rsid w:val="004642C1"/>
    <w:pPr>
      <w:keepNext w:val="0"/>
      <w:keepLines w:val="0"/>
      <w:spacing w:after="720" w:line="240" w:lineRule="auto"/>
      <w:outlineLvl w:val="9"/>
    </w:pPr>
    <w:rPr>
      <w:rFonts w:ascii="Arial Narrow" w:eastAsia="Times New Roman" w:hAnsi="Arial Narrow" w:cs="Times New Roman"/>
      <w:bCs w:val="0"/>
      <w:color w:val="auto"/>
      <w:sz w:val="80"/>
      <w:szCs w:val="48"/>
      <w14:textOutline w14:w="0" w14:cap="rnd" w14:cmpd="sng" w14:algn="ctr">
        <w14:noFill/>
        <w14:prstDash w14:val="solid"/>
        <w14:bevel/>
      </w14:textOutline>
    </w:rPr>
  </w:style>
  <w:style w:type="paragraph" w:customStyle="1" w:styleId="Results">
    <w:name w:val="Results"/>
    <w:basedOn w:val="Normal"/>
    <w:rsid w:val="004642C1"/>
    <w:pPr>
      <w:pBdr>
        <w:top w:val="single" w:sz="18" w:space="1" w:color="A9A9A9"/>
        <w:bottom w:val="single" w:sz="18" w:space="1" w:color="A9A9A9"/>
      </w:pBdr>
      <w:spacing w:after="0"/>
      <w:ind w:left="142" w:right="142"/>
    </w:pPr>
    <w:rPr>
      <w:rFonts w:ascii="TheSansMonoConNormal" w:hAnsi="TheSansMonoConNormal"/>
      <w:noProof/>
    </w:rPr>
  </w:style>
  <w:style w:type="paragraph" w:customStyle="1" w:styleId="ExerciseNumList">
    <w:name w:val="Exercise Num List"/>
    <w:basedOn w:val="ExerciseBody"/>
    <w:locked/>
    <w:rsid w:val="004642C1"/>
    <w:pPr>
      <w:numPr>
        <w:numId w:val="29"/>
      </w:numPr>
      <w:ind w:left="1219" w:right="851" w:hanging="357"/>
    </w:pPr>
  </w:style>
  <w:style w:type="paragraph" w:customStyle="1" w:styleId="ExerciseBody">
    <w:name w:val="Exercise Body"/>
    <w:basedOn w:val="Normal"/>
    <w:link w:val="ExerciseBodyChar"/>
    <w:qFormat/>
    <w:rsid w:val="004642C1"/>
    <w:pPr>
      <w:spacing w:before="120"/>
      <w:ind w:left="288" w:right="288"/>
    </w:pPr>
    <w:rPr>
      <w:rFonts w:ascii="HelveticaNeue Condensed" w:hAnsi="HelveticaNeue Condensed"/>
    </w:rPr>
  </w:style>
  <w:style w:type="character" w:customStyle="1" w:styleId="ExerciseBodyChar">
    <w:name w:val="Exercise Body Char"/>
    <w:link w:val="ExerciseBody"/>
    <w:rsid w:val="004642C1"/>
    <w:rPr>
      <w:rFonts w:ascii="HelveticaNeue Condensed" w:eastAsia="Calibri" w:hAnsi="HelveticaNeue Condensed" w:cs="Times New Roman"/>
    </w:rPr>
  </w:style>
  <w:style w:type="paragraph" w:customStyle="1" w:styleId="ExerciseBullet">
    <w:name w:val="Exercise Bullet"/>
    <w:basedOn w:val="Normal"/>
    <w:rsid w:val="004642C1"/>
    <w:pPr>
      <w:framePr w:wrap="around" w:hAnchor="text" w:y="1"/>
      <w:numPr>
        <w:numId w:val="20"/>
      </w:numPr>
      <w:tabs>
        <w:tab w:val="clear" w:pos="1512"/>
      </w:tabs>
      <w:spacing w:before="120"/>
      <w:ind w:left="1418" w:right="851" w:hanging="567"/>
    </w:pPr>
    <w:rPr>
      <w:rFonts w:ascii="HelveticaNeue Condensed" w:hAnsi="HelveticaNeue Condensed"/>
    </w:rPr>
  </w:style>
  <w:style w:type="paragraph" w:customStyle="1" w:styleId="SBCode">
    <w:name w:val="SB Code"/>
    <w:basedOn w:val="Normal"/>
    <w:link w:val="SBCodeChar"/>
    <w:qFormat/>
    <w:rsid w:val="004642C1"/>
    <w:pPr>
      <w:spacing w:before="120"/>
      <w:ind w:left="288" w:right="288"/>
      <w:contextualSpacing/>
    </w:pPr>
    <w:rPr>
      <w:rFonts w:ascii="TheSansMonoConNormal" w:hAnsi="TheSansMonoConNormal"/>
      <w:noProof/>
    </w:rPr>
  </w:style>
  <w:style w:type="character" w:customStyle="1" w:styleId="SBCodeChar">
    <w:name w:val="SB Code Char"/>
    <w:link w:val="SBCode"/>
    <w:rsid w:val="004642C1"/>
    <w:rPr>
      <w:rFonts w:ascii="TheSansMonoConNormal" w:eastAsia="Calibri" w:hAnsi="TheSansMonoConNormal" w:cs="Times New Roman"/>
      <w:noProof/>
      <w:sz w:val="20"/>
    </w:rPr>
  </w:style>
  <w:style w:type="paragraph" w:customStyle="1" w:styleId="TableCaption">
    <w:name w:val="Table Caption"/>
    <w:basedOn w:val="FigureCaption"/>
    <w:next w:val="Normal"/>
    <w:qFormat/>
    <w:rsid w:val="004642C1"/>
    <w:pPr>
      <w:spacing w:after="120"/>
    </w:pPr>
  </w:style>
  <w:style w:type="paragraph" w:customStyle="1" w:styleId="TableFootnote">
    <w:name w:val="Table Footnote"/>
    <w:basedOn w:val="Normal"/>
    <w:next w:val="Normal"/>
    <w:rsid w:val="004642C1"/>
    <w:pPr>
      <w:spacing w:before="60" w:after="240"/>
      <w:contextualSpacing/>
    </w:pPr>
    <w:rPr>
      <w:rFonts w:ascii="Utopia" w:hAnsi="Utopia"/>
      <w:i/>
    </w:rPr>
  </w:style>
  <w:style w:type="paragraph" w:customStyle="1" w:styleId="UnnumberedList">
    <w:name w:val="Unnumbered List"/>
    <w:basedOn w:val="NumList"/>
    <w:rsid w:val="004642C1"/>
    <w:pPr>
      <w:keepLines/>
      <w:numPr>
        <w:numId w:val="0"/>
      </w:numPr>
      <w:shd w:val="clear" w:color="auto" w:fill="auto"/>
      <w:spacing w:before="120" w:line="320" w:lineRule="atLeast"/>
      <w:ind w:left="578" w:right="1151"/>
    </w:pPr>
    <w:rPr>
      <w:rFonts w:ascii="Utopia" w:hAnsi="Utopia"/>
      <w:sz w:val="22"/>
    </w:rPr>
  </w:style>
  <w:style w:type="paragraph" w:customStyle="1" w:styleId="QuoteSource">
    <w:name w:val="Quote Source"/>
    <w:basedOn w:val="Quote"/>
    <w:next w:val="Normal"/>
    <w:qFormat/>
    <w:rsid w:val="004642C1"/>
    <w:pPr>
      <w:shd w:val="clear" w:color="auto" w:fill="auto"/>
      <w:tabs>
        <w:tab w:val="left" w:pos="346"/>
      </w:tabs>
      <w:spacing w:before="0" w:after="240" w:line="276" w:lineRule="auto"/>
      <w:ind w:left="0" w:right="0"/>
      <w:contextualSpacing/>
      <w:jc w:val="right"/>
    </w:pPr>
    <w:rPr>
      <w:rFonts w:ascii="Utopia" w:hAnsi="Utopia"/>
      <w:i w:val="0"/>
      <w:color w:val="auto"/>
      <w:sz w:val="22"/>
    </w:rPr>
  </w:style>
  <w:style w:type="paragraph" w:customStyle="1" w:styleId="ExerciseHead">
    <w:name w:val="Exercise Head"/>
    <w:basedOn w:val="Normal"/>
    <w:next w:val="Normal"/>
    <w:rsid w:val="004642C1"/>
    <w:pPr>
      <w:keepNext/>
      <w:keepLines/>
      <w:pBdr>
        <w:top w:val="single" w:sz="24" w:space="1" w:color="auto"/>
        <w:left w:val="single" w:sz="24" w:space="4" w:color="auto"/>
        <w:bottom w:val="single" w:sz="24" w:space="1" w:color="auto"/>
        <w:right w:val="single" w:sz="24" w:space="4" w:color="auto"/>
      </w:pBdr>
      <w:spacing w:before="360" w:after="240"/>
      <w:ind w:left="144" w:right="144"/>
      <w:contextualSpacing/>
      <w:jc w:val="center"/>
    </w:pPr>
    <w:rPr>
      <w:rFonts w:ascii="HelveticaNeue Condensed" w:hAnsi="HelveticaNeue Condensed"/>
      <w:b/>
      <w:caps/>
    </w:rPr>
  </w:style>
  <w:style w:type="paragraph" w:customStyle="1" w:styleId="BookTitle1">
    <w:name w:val="Book Title1"/>
    <w:basedOn w:val="Normal"/>
    <w:semiHidden/>
    <w:locked/>
    <w:rsid w:val="004642C1"/>
    <w:pPr>
      <w:spacing w:before="600" w:after="240"/>
    </w:pPr>
    <w:rPr>
      <w:rFonts w:ascii="HelveticaNeue MediumExt" w:hAnsi="HelveticaNeue MediumExt"/>
      <w:sz w:val="80"/>
    </w:rPr>
  </w:style>
  <w:style w:type="paragraph" w:customStyle="1" w:styleId="FMSubtitle">
    <w:name w:val="FM Subtitle"/>
    <w:basedOn w:val="Normal"/>
    <w:rsid w:val="004642C1"/>
    <w:pPr>
      <w:jc w:val="center"/>
      <w:outlineLvl w:val="0"/>
    </w:pPr>
    <w:rPr>
      <w:rFonts w:ascii="Arial Narrow" w:hAnsi="Arial Narrow"/>
      <w:b/>
      <w:color w:val="808080"/>
      <w:sz w:val="56"/>
    </w:rPr>
  </w:style>
  <w:style w:type="paragraph" w:customStyle="1" w:styleId="FMAuthor">
    <w:name w:val="FM Author"/>
    <w:basedOn w:val="Normal"/>
    <w:rsid w:val="004642C1"/>
    <w:rPr>
      <w:rFonts w:ascii="Arial Narrow" w:hAnsi="Arial Narrow"/>
      <w:b/>
      <w:sz w:val="36"/>
      <w:szCs w:val="24"/>
    </w:rPr>
  </w:style>
  <w:style w:type="paragraph" w:customStyle="1" w:styleId="BookSubtitle">
    <w:name w:val="Book Subtitle"/>
    <w:basedOn w:val="BookTitle1"/>
    <w:semiHidden/>
    <w:locked/>
    <w:rsid w:val="004642C1"/>
    <w:pPr>
      <w:spacing w:before="120"/>
    </w:pPr>
    <w:rPr>
      <w:rFonts w:ascii="HelveticaNeue Condensed" w:hAnsi="HelveticaNeue Condensed"/>
      <w:sz w:val="60"/>
    </w:rPr>
  </w:style>
  <w:style w:type="paragraph" w:customStyle="1" w:styleId="FMText">
    <w:name w:val="FM Text"/>
    <w:basedOn w:val="Normal"/>
    <w:rsid w:val="004642C1"/>
    <w:pPr>
      <w:contextualSpacing/>
    </w:pPr>
    <w:rPr>
      <w:rFonts w:ascii="Utopia" w:hAnsi="Utopia"/>
    </w:rPr>
  </w:style>
  <w:style w:type="paragraph" w:customStyle="1" w:styleId="FMDedication">
    <w:name w:val="FM Dedication"/>
    <w:basedOn w:val="Normal"/>
    <w:rsid w:val="004642C1"/>
    <w:pPr>
      <w:jc w:val="center"/>
    </w:pPr>
    <w:rPr>
      <w:rFonts w:ascii="UtopiaItalic" w:hAnsi="UtopiaItalic"/>
      <w:i/>
      <w:sz w:val="28"/>
    </w:rPr>
  </w:style>
  <w:style w:type="paragraph" w:customStyle="1" w:styleId="FMTextCont">
    <w:name w:val="FM Text Cont"/>
    <w:basedOn w:val="FMText"/>
    <w:rsid w:val="004642C1"/>
    <w:pPr>
      <w:ind w:firstLine="576"/>
    </w:pPr>
  </w:style>
  <w:style w:type="paragraph" w:customStyle="1" w:styleId="Footnote">
    <w:name w:val="Footnote"/>
    <w:basedOn w:val="Normal"/>
    <w:rsid w:val="004642C1"/>
    <w:rPr>
      <w:rFonts w:ascii="Utopia" w:hAnsi="Utopia"/>
    </w:rPr>
  </w:style>
  <w:style w:type="paragraph" w:styleId="DocumentMap">
    <w:name w:val="Document Map"/>
    <w:basedOn w:val="Normal"/>
    <w:link w:val="DocumentMapChar"/>
    <w:semiHidden/>
    <w:locked/>
    <w:rsid w:val="004642C1"/>
    <w:pPr>
      <w:numPr>
        <w:numId w:val="19"/>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4642C1"/>
    <w:rPr>
      <w:rFonts w:ascii="Tahoma" w:eastAsia="Calibri" w:hAnsi="Tahoma" w:cs="Tahoma"/>
      <w:shd w:val="clear" w:color="auto" w:fill="000080"/>
    </w:rPr>
  </w:style>
  <w:style w:type="paragraph" w:customStyle="1" w:styleId="ExerciseCode">
    <w:name w:val="Exercise Code"/>
    <w:basedOn w:val="Normal"/>
    <w:link w:val="ExerciseCodeChar"/>
    <w:qFormat/>
    <w:rsid w:val="004642C1"/>
    <w:pPr>
      <w:spacing w:before="120"/>
      <w:ind w:left="288" w:right="288"/>
      <w:contextualSpacing/>
    </w:pPr>
    <w:rPr>
      <w:rFonts w:ascii="Courier New" w:hAnsi="Courier New"/>
      <w:noProof/>
    </w:rPr>
  </w:style>
  <w:style w:type="character" w:customStyle="1" w:styleId="ExerciseCodeChar">
    <w:name w:val="Exercise Code Char"/>
    <w:link w:val="ExerciseCode"/>
    <w:rsid w:val="004642C1"/>
    <w:rPr>
      <w:rFonts w:ascii="Courier New" w:eastAsia="Calibri" w:hAnsi="Courier New" w:cs="Times New Roman"/>
      <w:noProof/>
      <w:sz w:val="20"/>
    </w:rPr>
  </w:style>
  <w:style w:type="paragraph" w:customStyle="1" w:styleId="ExerciseSubhead">
    <w:name w:val="Exercise Subhead"/>
    <w:basedOn w:val="Normal"/>
    <w:rsid w:val="004642C1"/>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locked/>
    <w:rsid w:val="004642C1"/>
    <w:pPr>
      <w:suppressAutoHyphens/>
      <w:spacing w:after="0" w:line="320" w:lineRule="atLeast"/>
      <w:ind w:firstLine="720"/>
    </w:pPr>
    <w:rPr>
      <w:rFonts w:ascii="Arial" w:hAnsi="Arial"/>
    </w:rPr>
  </w:style>
  <w:style w:type="paragraph" w:customStyle="1" w:styleId="BodyTextFirst">
    <w:name w:val="Body Text First"/>
    <w:basedOn w:val="BodyText"/>
    <w:link w:val="BodyTextFirstChar"/>
    <w:rsid w:val="004642C1"/>
    <w:pPr>
      <w:shd w:val="clear" w:color="auto" w:fill="auto"/>
      <w:suppressAutoHyphens/>
      <w:spacing w:after="0" w:line="320" w:lineRule="atLeast"/>
      <w:jc w:val="both"/>
    </w:pPr>
    <w:rPr>
      <w:rFonts w:ascii="Arial" w:eastAsia="Times New Roman" w:hAnsi="Arial"/>
      <w:color w:val="auto"/>
      <w:sz w:val="22"/>
      <w:szCs w:val="20"/>
    </w:rPr>
  </w:style>
  <w:style w:type="character" w:customStyle="1" w:styleId="BodyTextFirstChar">
    <w:name w:val="Body Text First Char"/>
    <w:link w:val="BodyTextFirst"/>
    <w:rsid w:val="004642C1"/>
    <w:rPr>
      <w:rFonts w:ascii="Arial" w:eastAsia="Times New Roman" w:hAnsi="Arial" w:cs="Times New Roman"/>
      <w:szCs w:val="20"/>
    </w:rPr>
  </w:style>
  <w:style w:type="paragraph" w:customStyle="1" w:styleId="TableTextLast">
    <w:name w:val="Table Text Last"/>
    <w:basedOn w:val="TableText"/>
    <w:next w:val="BodyText"/>
    <w:rsid w:val="004642C1"/>
    <w:pPr>
      <w:pBdr>
        <w:bottom w:val="dotted" w:sz="4" w:space="3" w:color="auto"/>
      </w:pBdr>
      <w:shd w:val="clear" w:color="auto" w:fill="auto"/>
      <w:spacing w:before="160" w:after="240" w:line="360" w:lineRule="auto"/>
      <w:ind w:left="144" w:right="144"/>
    </w:pPr>
    <w:rPr>
      <w:rFonts w:eastAsia="Times New Roman"/>
      <w:sz w:val="22"/>
      <w:szCs w:val="20"/>
    </w:rPr>
  </w:style>
  <w:style w:type="paragraph" w:customStyle="1" w:styleId="Dingbat">
    <w:name w:val="Dingbat"/>
    <w:basedOn w:val="NoteTipCaution"/>
    <w:link w:val="DingbatCharChar"/>
    <w:rsid w:val="004642C1"/>
    <w:pPr>
      <w:pBdr>
        <w:top w:val="none" w:sz="0" w:space="0" w:color="auto"/>
        <w:bottom w:val="none" w:sz="0" w:space="0" w:color="auto"/>
      </w:pBdr>
      <w:shd w:val="clear" w:color="auto" w:fill="auto"/>
      <w:spacing w:before="360" w:after="480" w:line="280" w:lineRule="exact"/>
      <w:ind w:left="144" w:right="144"/>
    </w:pPr>
    <w:rPr>
      <w:rFonts w:ascii="ZapfDingbats" w:hAnsi="ZapfDingbats"/>
      <w:color w:val="BFBFBF"/>
      <w:sz w:val="20"/>
      <w:szCs w:val="24"/>
    </w:rPr>
  </w:style>
  <w:style w:type="character" w:customStyle="1" w:styleId="DingbatCharChar">
    <w:name w:val="Dingbat Char Char"/>
    <w:link w:val="Dingbat"/>
    <w:rsid w:val="004642C1"/>
    <w:rPr>
      <w:rFonts w:ascii="ZapfDingbats" w:eastAsia="Calibri" w:hAnsi="ZapfDingbats" w:cs="Times New Roman"/>
      <w:color w:val="BFBFBF"/>
      <w:sz w:val="20"/>
      <w:szCs w:val="24"/>
    </w:rPr>
  </w:style>
  <w:style w:type="table" w:customStyle="1" w:styleId="TableList">
    <w:name w:val="Table List"/>
    <w:basedOn w:val="TableNormal"/>
    <w:rsid w:val="004642C1"/>
    <w:pPr>
      <w:spacing w:after="120" w:line="240" w:lineRule="auto"/>
    </w:pPr>
    <w:rPr>
      <w:rFonts w:ascii="Times" w:eastAsia="Times New Roman" w:hAnsi="Times" w:cs="Times New Roman"/>
      <w:sz w:val="20"/>
      <w:szCs w:val="20"/>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locked/>
    <w:rsid w:val="004642C1"/>
  </w:style>
  <w:style w:type="paragraph" w:customStyle="1" w:styleId="SideBarSubhead">
    <w:name w:val="Side Bar Subhead"/>
    <w:basedOn w:val="Normal"/>
    <w:rsid w:val="004642C1"/>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4642C1"/>
    <w:pPr>
      <w:spacing w:before="120"/>
      <w:ind w:left="288" w:right="288"/>
    </w:pPr>
    <w:rPr>
      <w:rFonts w:ascii="HelveticaNeue Condensed" w:hAnsi="HelveticaNeue Condensed"/>
    </w:rPr>
  </w:style>
  <w:style w:type="character" w:customStyle="1" w:styleId="SideBarBodyChar">
    <w:name w:val="Side Bar Body Char"/>
    <w:link w:val="SideBarBody"/>
    <w:rsid w:val="004642C1"/>
    <w:rPr>
      <w:rFonts w:ascii="HelveticaNeue Condensed" w:eastAsia="Calibri" w:hAnsi="HelveticaNeue Condensed" w:cs="Times New Roman"/>
    </w:rPr>
  </w:style>
  <w:style w:type="paragraph" w:customStyle="1" w:styleId="ExerciseLast">
    <w:name w:val="Exercise Last"/>
    <w:basedOn w:val="Normal"/>
    <w:link w:val="ExerciseLastChar"/>
    <w:qFormat/>
    <w:rsid w:val="004642C1"/>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4642C1"/>
    <w:rPr>
      <w:rFonts w:ascii="HelveticaNeue Condensed" w:eastAsia="Calibri" w:hAnsi="HelveticaNeue Condensed" w:cs="Times New Roman"/>
    </w:rPr>
  </w:style>
  <w:style w:type="paragraph" w:customStyle="1" w:styleId="SideBarLast">
    <w:name w:val="Side Bar Last"/>
    <w:basedOn w:val="Normal"/>
    <w:link w:val="SideBarLastChar"/>
    <w:qFormat/>
    <w:rsid w:val="004642C1"/>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4642C1"/>
    <w:rPr>
      <w:rFonts w:ascii="HelveticaNeue Condensed" w:eastAsia="Calibri" w:hAnsi="HelveticaNeue Condensed" w:cs="Times New Roman"/>
    </w:rPr>
  </w:style>
  <w:style w:type="paragraph" w:customStyle="1" w:styleId="SideBarBullet">
    <w:name w:val="Side Bar Bullet"/>
    <w:basedOn w:val="Normal"/>
    <w:rsid w:val="004642C1"/>
    <w:pPr>
      <w:numPr>
        <w:numId w:val="21"/>
      </w:numPr>
      <w:spacing w:before="120"/>
      <w:ind w:left="1418" w:right="851" w:hanging="567"/>
    </w:pPr>
    <w:rPr>
      <w:rFonts w:ascii="HelveticaNeue Condensed" w:hAnsi="HelveticaNeue Condensed"/>
    </w:rPr>
  </w:style>
  <w:style w:type="paragraph" w:customStyle="1" w:styleId="ExerciseNum">
    <w:name w:val="Exercise Num"/>
    <w:basedOn w:val="Normal"/>
    <w:link w:val="ExerciseNumChar"/>
    <w:qFormat/>
    <w:rsid w:val="004642C1"/>
    <w:pPr>
      <w:numPr>
        <w:numId w:val="23"/>
      </w:numPr>
      <w:spacing w:before="120"/>
      <w:ind w:right="1152"/>
    </w:pPr>
    <w:rPr>
      <w:rFonts w:ascii="HelveticaNeue Condensed" w:hAnsi="HelveticaNeue Condensed"/>
    </w:rPr>
  </w:style>
  <w:style w:type="character" w:customStyle="1" w:styleId="ExerciseNumChar">
    <w:name w:val="Exercise Num Char"/>
    <w:link w:val="ExerciseNum"/>
    <w:rsid w:val="004642C1"/>
    <w:rPr>
      <w:rFonts w:ascii="HelveticaNeue Condensed" w:eastAsia="Calibri" w:hAnsi="HelveticaNeue Condensed" w:cs="Times New Roman"/>
      <w:sz w:val="20"/>
    </w:rPr>
  </w:style>
  <w:style w:type="paragraph" w:customStyle="1" w:styleId="SideBarNum">
    <w:name w:val="Side Bar Num"/>
    <w:basedOn w:val="Normal"/>
    <w:link w:val="SideBarNumChar"/>
    <w:qFormat/>
    <w:rsid w:val="004642C1"/>
    <w:pPr>
      <w:numPr>
        <w:numId w:val="24"/>
      </w:numPr>
      <w:spacing w:before="120"/>
      <w:ind w:left="1219" w:right="851" w:hanging="357"/>
    </w:pPr>
    <w:rPr>
      <w:rFonts w:ascii="HelveticaNeue Condensed" w:hAnsi="HelveticaNeue Condensed"/>
    </w:rPr>
  </w:style>
  <w:style w:type="character" w:customStyle="1" w:styleId="SideBarNumChar">
    <w:name w:val="Side Bar Num Char"/>
    <w:link w:val="SideBarNum"/>
    <w:rsid w:val="004642C1"/>
    <w:rPr>
      <w:rFonts w:ascii="HelveticaNeue Condensed" w:eastAsia="Calibri" w:hAnsi="HelveticaNeue Condensed" w:cs="Times New Roman"/>
    </w:rPr>
  </w:style>
  <w:style w:type="paragraph" w:customStyle="1" w:styleId="SideBarHead">
    <w:name w:val="Side Bar Head"/>
    <w:basedOn w:val="Normal"/>
    <w:next w:val="Normal"/>
    <w:rsid w:val="004642C1"/>
    <w:pPr>
      <w:keepNext/>
      <w:keepLines/>
      <w:pBdr>
        <w:top w:val="single" w:sz="24" w:space="1" w:color="auto"/>
        <w:left w:val="single" w:sz="24" w:space="4" w:color="auto"/>
        <w:bottom w:val="single" w:sz="24" w:space="1" w:color="auto"/>
        <w:right w:val="single" w:sz="24" w:space="4" w:color="auto"/>
      </w:pBdr>
      <w:spacing w:before="360" w:after="240"/>
      <w:ind w:left="144" w:right="144"/>
      <w:contextualSpacing/>
      <w:jc w:val="center"/>
    </w:pPr>
    <w:rPr>
      <w:rFonts w:ascii="HelveticaNeue Condensed" w:hAnsi="HelveticaNeue Condensed"/>
      <w:b/>
      <w:caps/>
    </w:rPr>
  </w:style>
  <w:style w:type="paragraph" w:customStyle="1" w:styleId="FooterText">
    <w:name w:val="Footer Text"/>
    <w:rsid w:val="004642C1"/>
    <w:pPr>
      <w:tabs>
        <w:tab w:val="center" w:pos="4680"/>
        <w:tab w:val="right" w:pos="9360"/>
      </w:tabs>
      <w:spacing w:before="240"/>
    </w:pPr>
    <w:rPr>
      <w:rFonts w:ascii="Utopia" w:eastAsia="Times New Roman" w:hAnsi="Utopia" w:cs="Times New Roman"/>
      <w:sz w:val="20"/>
      <w:szCs w:val="20"/>
    </w:rPr>
  </w:style>
  <w:style w:type="paragraph" w:customStyle="1" w:styleId="FMBookTitle">
    <w:name w:val="FM Book Title"/>
    <w:basedOn w:val="ChapterTitle"/>
    <w:rsid w:val="004642C1"/>
    <w:pPr>
      <w:keepNext w:val="0"/>
      <w:keepLines w:val="0"/>
      <w:spacing w:before="240" w:after="720" w:line="240" w:lineRule="auto"/>
      <w:outlineLvl w:val="9"/>
    </w:pPr>
    <w:rPr>
      <w:rFonts w:ascii="Arial Narrow" w:eastAsia="Times New Roman" w:hAnsi="Arial Narrow" w:cs="Times New Roman"/>
      <w:bCs w:val="0"/>
      <w:color w:val="auto"/>
      <w:spacing w:val="-20"/>
      <w:sz w:val="80"/>
      <w:szCs w:val="48"/>
      <w14:textOutline w14:w="0" w14:cap="rnd" w14:cmpd="sng" w14:algn="ctr">
        <w14:noFill/>
        <w14:prstDash w14:val="solid"/>
        <w14:bevel/>
      </w14:textOutline>
    </w:rPr>
  </w:style>
  <w:style w:type="paragraph" w:customStyle="1" w:styleId="FMEdition">
    <w:name w:val="FM Edition"/>
    <w:basedOn w:val="Normal"/>
    <w:rsid w:val="004642C1"/>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4642C1"/>
    <w:pPr>
      <w:spacing w:before="240" w:after="0"/>
      <w:ind w:left="648" w:hanging="288"/>
      <w:contextualSpacing/>
    </w:pPr>
    <w:rPr>
      <w:rFonts w:ascii="Utopia" w:hAnsi="Utopia"/>
      <w:sz w:val="16"/>
    </w:rPr>
  </w:style>
  <w:style w:type="paragraph" w:customStyle="1" w:styleId="FMCopyrightCreditsLast">
    <w:name w:val="FM Copyright Credits Last"/>
    <w:basedOn w:val="FMCopyrightCredits"/>
    <w:next w:val="FMCopyright"/>
    <w:rsid w:val="004642C1"/>
    <w:pPr>
      <w:spacing w:before="0" w:after="240"/>
    </w:pPr>
  </w:style>
  <w:style w:type="paragraph" w:customStyle="1" w:styleId="FMHead">
    <w:name w:val="FM Head"/>
    <w:basedOn w:val="ChapterTitle"/>
    <w:rsid w:val="004642C1"/>
    <w:pPr>
      <w:keepNext w:val="0"/>
      <w:keepLines w:val="0"/>
      <w:spacing w:before="240" w:after="720" w:line="240" w:lineRule="auto"/>
      <w:outlineLvl w:val="9"/>
    </w:pPr>
    <w:rPr>
      <w:rFonts w:ascii="Arial Narrow" w:eastAsia="Times New Roman" w:hAnsi="Arial Narrow" w:cs="Times New Roman"/>
      <w:bCs w:val="0"/>
      <w:color w:val="auto"/>
      <w:spacing w:val="-20"/>
      <w:sz w:val="60"/>
      <w:szCs w:val="48"/>
      <w14:textOutline w14:w="0" w14:cap="rnd" w14:cmpd="sng" w14:algn="ctr">
        <w14:noFill/>
        <w14:prstDash w14:val="solid"/>
        <w14:bevel/>
      </w14:textOutline>
    </w:rPr>
  </w:style>
  <w:style w:type="paragraph" w:customStyle="1" w:styleId="TOC21">
    <w:name w:val="TOC 21"/>
    <w:basedOn w:val="Normal"/>
    <w:next w:val="Normal"/>
    <w:uiPriority w:val="39"/>
    <w:rsid w:val="004642C1"/>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4642C1"/>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4642C1"/>
    <w:pPr>
      <w:spacing w:before="120" w:after="0" w:line="360" w:lineRule="auto"/>
      <w:contextualSpacing/>
    </w:pPr>
    <w:rPr>
      <w:rFonts w:ascii="Trebuchet MS" w:hAnsi="Trebuchet MS"/>
      <w:b/>
      <w:spacing w:val="-6"/>
    </w:rPr>
  </w:style>
  <w:style w:type="table" w:customStyle="1" w:styleId="ApressTable">
    <w:name w:val="Apress Table"/>
    <w:basedOn w:val="TableNormal"/>
    <w:rsid w:val="004642C1"/>
    <w:pPr>
      <w:spacing w:before="120" w:after="120" w:line="240" w:lineRule="auto"/>
    </w:pPr>
    <w:rPr>
      <w:rFonts w:ascii="Utopia" w:eastAsia="Times New Roman" w:hAnsi="Utopia" w:cs="Times New Roman"/>
      <w:sz w:val="18"/>
      <w:szCs w:val="20"/>
    </w:rPr>
    <w:tblPr>
      <w:tblCellMar>
        <w:left w:w="0" w:type="dxa"/>
        <w:right w:w="0" w:type="dxa"/>
      </w:tblCellMar>
    </w:tblPr>
  </w:style>
  <w:style w:type="table" w:styleId="TableList3">
    <w:name w:val="Table List 3"/>
    <w:basedOn w:val="TableNormal"/>
    <w:semiHidden/>
    <w:locked/>
    <w:rsid w:val="004642C1"/>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642C1"/>
    <w:pPr>
      <w:ind w:left="360"/>
    </w:pPr>
  </w:style>
  <w:style w:type="character" w:customStyle="1" w:styleId="BodyTextIndentChar">
    <w:name w:val="Body Text Indent Char"/>
    <w:basedOn w:val="DefaultParagraphFont"/>
    <w:link w:val="BodyTextIndent"/>
    <w:semiHidden/>
    <w:rsid w:val="004642C1"/>
    <w:rPr>
      <w:rFonts w:ascii="Calibri" w:eastAsia="Calibri" w:hAnsi="Calibri" w:cs="Times New Roman"/>
    </w:rPr>
  </w:style>
  <w:style w:type="paragraph" w:styleId="BodyTextFirstIndent2">
    <w:name w:val="Body Text First Indent 2"/>
    <w:basedOn w:val="BodyTextIndent"/>
    <w:link w:val="BodyTextFirstIndent2Char"/>
    <w:semiHidden/>
    <w:locked/>
    <w:rsid w:val="004642C1"/>
    <w:pPr>
      <w:ind w:firstLine="210"/>
    </w:pPr>
  </w:style>
  <w:style w:type="character" w:customStyle="1" w:styleId="BodyTextFirstIndent2Char">
    <w:name w:val="Body Text First Indent 2 Char"/>
    <w:basedOn w:val="BodyTextIndentChar"/>
    <w:link w:val="BodyTextFirstIndent2"/>
    <w:semiHidden/>
    <w:rsid w:val="004642C1"/>
    <w:rPr>
      <w:rFonts w:ascii="Calibri" w:eastAsia="Calibri" w:hAnsi="Calibri" w:cs="Times New Roman"/>
    </w:rPr>
  </w:style>
  <w:style w:type="character" w:customStyle="1" w:styleId="FMCopyrightinlineCodeChar">
    <w:name w:val="FM Copyright inline Code Char"/>
    <w:link w:val="FMCopyrightinlineCode"/>
    <w:rsid w:val="004642C1"/>
    <w:rPr>
      <w:rFonts w:ascii="TheSansMonoConNormal" w:hAnsi="TheSansMonoConNormal"/>
      <w:sz w:val="18"/>
    </w:rPr>
  </w:style>
  <w:style w:type="paragraph" w:customStyle="1" w:styleId="FMCopyrightinlineCode">
    <w:name w:val="FM Copyright inline Code"/>
    <w:basedOn w:val="Normal"/>
    <w:link w:val="FMCopyrightinlineCodeChar"/>
    <w:qFormat/>
    <w:rsid w:val="004642C1"/>
    <w:rPr>
      <w:rFonts w:ascii="TheSansMonoConNormal" w:hAnsi="TheSansMonoConNormal"/>
      <w:sz w:val="18"/>
    </w:rPr>
  </w:style>
  <w:style w:type="paragraph" w:customStyle="1" w:styleId="Equation">
    <w:name w:val="Equation"/>
    <w:basedOn w:val="Normal"/>
    <w:qFormat/>
    <w:rsid w:val="004642C1"/>
    <w:pPr>
      <w:spacing w:line="320" w:lineRule="atLeast"/>
      <w:jc w:val="center"/>
    </w:pPr>
  </w:style>
  <w:style w:type="paragraph" w:customStyle="1" w:styleId="FMCopyrightLine">
    <w:name w:val="FM Copyright Line"/>
    <w:basedOn w:val="Normal"/>
    <w:qFormat/>
    <w:rsid w:val="004642C1"/>
    <w:rPr>
      <w:rFonts w:ascii="Utopia" w:hAnsi="Utopia"/>
    </w:rPr>
  </w:style>
  <w:style w:type="paragraph" w:customStyle="1" w:styleId="TOCPart">
    <w:name w:val="TOC Part"/>
    <w:basedOn w:val="Normal"/>
    <w:qFormat/>
    <w:rsid w:val="004642C1"/>
    <w:rPr>
      <w:rFonts w:ascii="HelveticaNeue MediumCond" w:hAnsi="HelveticaNeue MediumCond"/>
      <w:sz w:val="26"/>
    </w:rPr>
  </w:style>
  <w:style w:type="character" w:customStyle="1" w:styleId="GrayDingbat">
    <w:name w:val="Gray Dingbat"/>
    <w:uiPriority w:val="1"/>
    <w:qFormat/>
    <w:rsid w:val="004642C1"/>
    <w:rPr>
      <w:rFonts w:ascii="ZapfDingbats" w:hAnsi="ZapfDingbats"/>
      <w:color w:val="BFBFBF"/>
      <w:szCs w:val="24"/>
    </w:rPr>
  </w:style>
  <w:style w:type="paragraph" w:styleId="NoteHeading">
    <w:name w:val="Note Heading"/>
    <w:basedOn w:val="Normal"/>
    <w:next w:val="Normal"/>
    <w:link w:val="NoteHeadingChar"/>
    <w:locked/>
    <w:rsid w:val="004642C1"/>
    <w:pPr>
      <w:spacing w:after="0" w:line="240" w:lineRule="auto"/>
    </w:pPr>
  </w:style>
  <w:style w:type="character" w:customStyle="1" w:styleId="NoteHeadingChar">
    <w:name w:val="Note Heading Char"/>
    <w:basedOn w:val="DefaultParagraphFont"/>
    <w:link w:val="NoteHeading"/>
    <w:rsid w:val="004642C1"/>
    <w:rPr>
      <w:rFonts w:ascii="Calibri" w:eastAsia="Calibri" w:hAnsi="Calibri" w:cs="Times New Roman"/>
    </w:rPr>
  </w:style>
  <w:style w:type="paragraph" w:styleId="IntenseQuote">
    <w:name w:val="Intense Quote"/>
    <w:basedOn w:val="Normal"/>
    <w:next w:val="Normal"/>
    <w:link w:val="IntenseQuoteChar"/>
    <w:uiPriority w:val="30"/>
    <w:qFormat/>
    <w:locked/>
    <w:rsid w:val="004642C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642C1"/>
    <w:rPr>
      <w:rFonts w:ascii="Calibri" w:eastAsia="Calibri" w:hAnsi="Calibri" w:cs="Times New Roman"/>
      <w:i/>
      <w:iCs/>
      <w:color w:val="4F81BD" w:themeColor="accent1"/>
    </w:rPr>
  </w:style>
  <w:style w:type="paragraph" w:styleId="Revision">
    <w:name w:val="Revision"/>
    <w:hidden/>
    <w:uiPriority w:val="99"/>
    <w:semiHidden/>
    <w:rsid w:val="004642C1"/>
    <w:pPr>
      <w:spacing w:after="0" w:line="240" w:lineRule="auto"/>
    </w:pPr>
    <w:rPr>
      <w:rFonts w:ascii="Calibri" w:eastAsia="Calibri" w:hAnsi="Calibri" w:cs="Times New Roman"/>
    </w:rPr>
  </w:style>
  <w:style w:type="character" w:customStyle="1" w:styleId="hljs-tag">
    <w:name w:val="hljs-tag"/>
    <w:basedOn w:val="DefaultParagraphFont"/>
    <w:rsid w:val="004642C1"/>
  </w:style>
  <w:style w:type="character" w:customStyle="1" w:styleId="hljs-name">
    <w:name w:val="hljs-name"/>
    <w:basedOn w:val="DefaultParagraphFont"/>
    <w:rsid w:val="004642C1"/>
  </w:style>
  <w:style w:type="character" w:customStyle="1" w:styleId="hljs-attr">
    <w:name w:val="hljs-attr"/>
    <w:basedOn w:val="DefaultParagraphFont"/>
    <w:rsid w:val="004642C1"/>
  </w:style>
  <w:style w:type="character" w:customStyle="1" w:styleId="hljs-string">
    <w:name w:val="hljs-string"/>
    <w:basedOn w:val="DefaultParagraphFont"/>
    <w:rsid w:val="004642C1"/>
  </w:style>
  <w:style w:type="character" w:customStyle="1" w:styleId="cs">
    <w:name w:val="cs"/>
    <w:basedOn w:val="DefaultParagraphFont"/>
    <w:rsid w:val="004642C1"/>
  </w:style>
  <w:style w:type="character" w:customStyle="1" w:styleId="hljs-builtin">
    <w:name w:val="hljs-built_in"/>
    <w:basedOn w:val="DefaultParagraphFont"/>
    <w:rsid w:val="004642C1"/>
  </w:style>
  <w:style w:type="paragraph" w:styleId="MessageHeader">
    <w:name w:val="Message Header"/>
    <w:basedOn w:val="Normal"/>
    <w:link w:val="MessageHeaderChar"/>
    <w:unhideWhenUsed/>
    <w:locked/>
    <w:rsid w:val="004642C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4642C1"/>
    <w:rPr>
      <w:rFonts w:asciiTheme="majorHAnsi" w:eastAsiaTheme="majorEastAsia" w:hAnsiTheme="majorHAnsi" w:cstheme="majorBidi"/>
      <w:sz w:val="24"/>
      <w:szCs w:val="24"/>
      <w:shd w:val="pct20" w:color="auto" w:fill="auto"/>
    </w:rPr>
  </w:style>
  <w:style w:type="character" w:styleId="UnresolvedMention">
    <w:name w:val="Unresolved Mention"/>
    <w:basedOn w:val="DefaultParagraphFont"/>
    <w:uiPriority w:val="99"/>
    <w:semiHidden/>
    <w:unhideWhenUsed/>
    <w:rsid w:val="005D54B9"/>
    <w:rPr>
      <w:color w:val="605E5C"/>
      <w:shd w:val="clear" w:color="auto" w:fill="E1DFDD"/>
    </w:rPr>
  </w:style>
  <w:style w:type="character" w:styleId="FollowedHyperlink">
    <w:name w:val="FollowedHyperlink"/>
    <w:basedOn w:val="DefaultParagraphFont"/>
    <w:uiPriority w:val="99"/>
    <w:semiHidden/>
    <w:unhideWhenUsed/>
    <w:locked/>
    <w:rsid w:val="00DF58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4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5001" TargetMode="External"/><Relationship Id="rId13" Type="http://schemas.openxmlformats.org/officeDocument/2006/relationships/hyperlink" Target="https://docs.microsoft.com/dotnet/csharp/whats-new/tutorials/record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aspnet/core/security/cor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cs.microsoft.com/aspnet/core/mvc/models/model-bindin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GitHub\Microsoft.Blazor.3rd\Doc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D9120-6359-46A8-B98D-0725FA83D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0</TotalTime>
  <Pages>28</Pages>
  <Words>6047</Words>
  <Characters>34473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Himschoot</dc:creator>
  <cp:lastModifiedBy>Peter Himschoot</cp:lastModifiedBy>
  <cp:revision>68</cp:revision>
  <cp:lastPrinted>2015-01-01T21:40:00Z</cp:lastPrinted>
  <dcterms:created xsi:type="dcterms:W3CDTF">2021-04-20T14:22:00Z</dcterms:created>
  <dcterms:modified xsi:type="dcterms:W3CDTF">2021-09-03T17:10:00Z</dcterms:modified>
</cp:coreProperties>
</file>